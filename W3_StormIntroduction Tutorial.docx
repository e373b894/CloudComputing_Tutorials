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743" w:rsidRDefault="00504743" w:rsidP="00101FC4">
      <w:pPr>
        <w:pStyle w:val="Title"/>
      </w:pPr>
      <w:r w:rsidRPr="00101FC4">
        <w:t>Tutorial</w:t>
      </w:r>
      <w:r>
        <w:t xml:space="preserve">: </w:t>
      </w:r>
      <w:r w:rsidRPr="00101FC4">
        <w:t xml:space="preserve">Introduction to </w:t>
      </w:r>
      <w:r>
        <w:t>Storm</w:t>
      </w:r>
    </w:p>
    <w:p w:rsidR="00504743" w:rsidRDefault="00504743" w:rsidP="00101FC4"/>
    <w:p w:rsidR="00504743" w:rsidRDefault="00504743" w:rsidP="00101FC4">
      <w:pPr>
        <w:pStyle w:val="Heading1"/>
      </w:pPr>
      <w:r>
        <w:t>Overview</w:t>
      </w:r>
    </w:p>
    <w:p w:rsidR="00504743" w:rsidRPr="00F421FA" w:rsidRDefault="00504743" w:rsidP="00F421FA">
      <w:pPr>
        <w:rPr>
          <w:b/>
        </w:rPr>
      </w:pPr>
      <w:r w:rsidRPr="00F421FA">
        <w:rPr>
          <w:b/>
        </w:rPr>
        <w:t>Welcome</w:t>
      </w:r>
    </w:p>
    <w:p w:rsidR="00504743" w:rsidRDefault="00504743" w:rsidP="00F421FA">
      <w:r>
        <w:t>Welcome to the Storm tutorial. This tutorial covers the critical skills needed to develop a Storm application. It starts with an already deployed Storm environment where students will execute a series of hands-on labs.</w:t>
      </w:r>
    </w:p>
    <w:p w:rsidR="00504743" w:rsidRDefault="00504743" w:rsidP="00F421FA">
      <w:pPr>
        <w:rPr>
          <w:b/>
        </w:rPr>
      </w:pPr>
    </w:p>
    <w:p w:rsidR="00504743" w:rsidRPr="00F421FA" w:rsidRDefault="00504743" w:rsidP="00F421FA">
      <w:pPr>
        <w:rPr>
          <w:b/>
        </w:rPr>
      </w:pPr>
      <w:r w:rsidRPr="00F421FA">
        <w:rPr>
          <w:b/>
        </w:rPr>
        <w:t>Objectives</w:t>
      </w:r>
    </w:p>
    <w:p w:rsidR="00504743" w:rsidRDefault="00504743" w:rsidP="008629C4">
      <w:r>
        <w:t>Upon completing this tutorial, students will be able to:</w:t>
      </w:r>
    </w:p>
    <w:p w:rsidR="00504743" w:rsidRDefault="00504743" w:rsidP="00F421FA">
      <w:pPr>
        <w:pStyle w:val="ListParagraph"/>
        <w:numPr>
          <w:ilvl w:val="0"/>
          <w:numId w:val="3"/>
        </w:numPr>
      </w:pPr>
      <w:r>
        <w:t>Set up an all-in-one Storm installation</w:t>
      </w:r>
    </w:p>
    <w:p w:rsidR="00504743" w:rsidRDefault="00504743" w:rsidP="000F33DD">
      <w:pPr>
        <w:pStyle w:val="ListParagraph"/>
        <w:numPr>
          <w:ilvl w:val="0"/>
          <w:numId w:val="3"/>
        </w:numPr>
        <w:spacing w:before="240"/>
      </w:pPr>
      <w:r>
        <w:t>Develop a simple Storm application (</w:t>
      </w:r>
      <w:r w:rsidRPr="000F33DD">
        <w:t>Word Count)</w:t>
      </w:r>
    </w:p>
    <w:p w:rsidR="00504743" w:rsidRDefault="00504743" w:rsidP="00F421FA">
      <w:pPr>
        <w:pStyle w:val="ListParagraph"/>
        <w:numPr>
          <w:ilvl w:val="0"/>
          <w:numId w:val="3"/>
        </w:numPr>
      </w:pPr>
      <w:r>
        <w:t>Compile Storm applications</w:t>
      </w:r>
    </w:p>
    <w:p w:rsidR="00504743" w:rsidRDefault="00504743" w:rsidP="000F33DD">
      <w:pPr>
        <w:pStyle w:val="ListParagraph"/>
        <w:numPr>
          <w:ilvl w:val="0"/>
          <w:numId w:val="3"/>
        </w:numPr>
      </w:pPr>
      <w:r>
        <w:t>Run Storm applications and examine the output</w:t>
      </w:r>
    </w:p>
    <w:p w:rsidR="00504743" w:rsidRDefault="00504743" w:rsidP="008629C4">
      <w:pPr>
        <w:rPr>
          <w:b/>
        </w:rPr>
      </w:pPr>
    </w:p>
    <w:p w:rsidR="00504743" w:rsidRPr="00F421FA" w:rsidRDefault="00504743" w:rsidP="008629C4">
      <w:pPr>
        <w:rPr>
          <w:b/>
        </w:rPr>
      </w:pPr>
      <w:r w:rsidRPr="00F421FA">
        <w:rPr>
          <w:b/>
        </w:rPr>
        <w:t>Structure</w:t>
      </w:r>
    </w:p>
    <w:p w:rsidR="00504743" w:rsidRDefault="00504743" w:rsidP="008629C4">
      <w:r>
        <w:t xml:space="preserve">This guide is designed as step-by-step instructions for hands-on exercises. It teaches you, in the examples that follow, how to operate Storm service in a functional test environment. While working through this tutorial, you will: </w:t>
      </w:r>
    </w:p>
    <w:p w:rsidR="00504743" w:rsidRDefault="00504743" w:rsidP="00B139F6">
      <w:pPr>
        <w:pStyle w:val="ListParagraph"/>
        <w:numPr>
          <w:ilvl w:val="0"/>
          <w:numId w:val="6"/>
        </w:numPr>
      </w:pPr>
      <w:r>
        <w:t>Download and Setup an all-in-one Storm VM through a process similar to the one you followed in the MapReduce tutorial</w:t>
      </w:r>
    </w:p>
    <w:p w:rsidR="00504743" w:rsidRDefault="00504743" w:rsidP="00B139F6">
      <w:pPr>
        <w:pStyle w:val="ListParagraph"/>
        <w:numPr>
          <w:ilvl w:val="0"/>
          <w:numId w:val="6"/>
        </w:numPr>
      </w:pPr>
      <w:r>
        <w:t>Develop a simple “</w:t>
      </w:r>
      <w:r w:rsidRPr="00B139F6">
        <w:rPr>
          <w:b/>
        </w:rPr>
        <w:t>Word Count</w:t>
      </w:r>
      <w:r>
        <w:t>” application and build it</w:t>
      </w:r>
    </w:p>
    <w:p w:rsidR="00504743" w:rsidRDefault="00504743" w:rsidP="00B139F6">
      <w:pPr>
        <w:pStyle w:val="ListParagraph"/>
        <w:numPr>
          <w:ilvl w:val="0"/>
          <w:numId w:val="6"/>
        </w:numPr>
      </w:pPr>
      <w:r>
        <w:t>Run the application on Storm and examine the output</w:t>
      </w:r>
    </w:p>
    <w:p w:rsidR="00504743" w:rsidRDefault="00504743" w:rsidP="000F33DD">
      <w:pPr>
        <w:pStyle w:val="Heading1"/>
      </w:pPr>
      <w:r>
        <w:t>Requirements</w:t>
      </w:r>
    </w:p>
    <w:p w:rsidR="00504743" w:rsidRDefault="00504743" w:rsidP="00B33DD3">
      <w:r>
        <w:t>This section is similar to week 2 Tutorial 1, which focused on MapReduce. If you have already successfully completed that tutorial, you can skip to Step 10.</w:t>
      </w:r>
    </w:p>
    <w:p w:rsidR="00504743" w:rsidRPr="00B33DD3" w:rsidRDefault="00504743" w:rsidP="00B33DD3"/>
    <w:p w:rsidR="00504743" w:rsidRDefault="00504743" w:rsidP="000F33DD">
      <w:r>
        <w:t xml:space="preserve">To run the all-in-one virtual machine you need to have a hypervisor such as </w:t>
      </w:r>
      <w:r>
        <w:rPr>
          <w:b/>
        </w:rPr>
        <w:t>Virtual Box</w:t>
      </w:r>
      <w:r>
        <w:t xml:space="preserve"> installed. You can grab a copy of </w:t>
      </w:r>
      <w:r w:rsidRPr="00670FC2">
        <w:rPr>
          <w:b/>
        </w:rPr>
        <w:t>Virtual Box</w:t>
      </w:r>
      <w:r>
        <w:t xml:space="preserve"> for free from the following URL:</w:t>
      </w:r>
    </w:p>
    <w:tbl>
      <w:tblPr>
        <w:tblW w:w="9351" w:type="dxa"/>
        <w:tblBorders>
          <w:top w:val="single" w:sz="24" w:space="0" w:color="70AD47"/>
          <w:left w:val="single" w:sz="24" w:space="0" w:color="70AD47"/>
          <w:bottom w:val="single" w:sz="24" w:space="0" w:color="70AD47"/>
          <w:right w:val="single" w:sz="24" w:space="0" w:color="70AD47"/>
        </w:tblBorders>
        <w:tblLook w:val="00A0"/>
      </w:tblPr>
      <w:tblGrid>
        <w:gridCol w:w="858"/>
        <w:gridCol w:w="8493"/>
      </w:tblGrid>
      <w:tr w:rsidR="00504743" w:rsidRPr="00AD30E7" w:rsidTr="00AD30E7">
        <w:tc>
          <w:tcPr>
            <w:tcW w:w="858" w:type="dxa"/>
            <w:tcBorders>
              <w:top w:val="single" w:sz="4" w:space="0" w:color="538135"/>
              <w:left w:val="single" w:sz="4" w:space="0" w:color="538135"/>
              <w:bottom w:val="single" w:sz="18" w:space="0" w:color="FFFFFF"/>
              <w:right w:val="nil"/>
            </w:tcBorders>
            <w:shd w:val="clear" w:color="auto" w:fill="538135"/>
          </w:tcPr>
          <w:p w:rsidR="00504743" w:rsidRPr="00AD30E7" w:rsidRDefault="00504743" w:rsidP="00AD30E7">
            <w:pPr>
              <w:spacing w:before="120" w:after="120"/>
              <w:jc w:val="center"/>
              <w:rPr>
                <w:b/>
                <w:bCs/>
                <w:color w:val="FFFFFF"/>
              </w:rPr>
            </w:pPr>
            <w:r w:rsidRPr="00AD30E7">
              <w:rPr>
                <w:b/>
                <w:noProof/>
                <w:color w:val="FFFFF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alt="../../../Downloads/1435362144_globe.png" style="width:25.8pt;height:25.8pt;visibility:visible">
                  <v:imagedata r:id="rId7" o:title=""/>
                </v:shape>
              </w:pict>
            </w:r>
          </w:p>
        </w:tc>
        <w:tc>
          <w:tcPr>
            <w:tcW w:w="8493" w:type="dxa"/>
            <w:tcBorders>
              <w:top w:val="single" w:sz="4" w:space="0" w:color="538135"/>
              <w:bottom w:val="single" w:sz="18" w:space="0" w:color="FFFFFF"/>
              <w:right w:val="single" w:sz="4" w:space="0" w:color="538135"/>
            </w:tcBorders>
            <w:shd w:val="clear" w:color="auto" w:fill="538135"/>
            <w:vAlign w:val="center"/>
          </w:tcPr>
          <w:p w:rsidR="00504743" w:rsidRPr="00AD30E7" w:rsidRDefault="00504743" w:rsidP="00AD30E7">
            <w:pPr>
              <w:spacing w:before="120" w:after="120"/>
              <w:rPr>
                <w:b/>
                <w:bCs/>
                <w:iCs/>
                <w:color w:val="FFFFFF"/>
              </w:rPr>
            </w:pPr>
            <w:r w:rsidRPr="00AD30E7">
              <w:rPr>
                <w:b/>
                <w:bCs/>
                <w:iCs/>
                <w:color w:val="FFFFFF"/>
              </w:rPr>
              <w:t>https://www.virtualbox.org/wiki/Downloads</w:t>
            </w:r>
          </w:p>
        </w:tc>
      </w:tr>
    </w:tbl>
    <w:p w:rsidR="00504743" w:rsidRDefault="00504743" w:rsidP="000F33DD"/>
    <w:p w:rsidR="00504743" w:rsidRDefault="00504743" w:rsidP="000F33DD">
      <w:r>
        <w:t>For command line steps, you need a SSH client:</w:t>
      </w:r>
    </w:p>
    <w:p w:rsidR="00504743" w:rsidRDefault="00504743" w:rsidP="000F33DD">
      <w:pPr>
        <w:pStyle w:val="ListParagraph"/>
        <w:numPr>
          <w:ilvl w:val="0"/>
          <w:numId w:val="4"/>
        </w:numPr>
      </w:pPr>
      <w:r>
        <w:t>If using Linux and OS X, you should already have it installed.</w:t>
      </w:r>
    </w:p>
    <w:p w:rsidR="00504743" w:rsidRDefault="00504743" w:rsidP="00670FC2">
      <w:pPr>
        <w:pStyle w:val="ListParagraph"/>
        <w:numPr>
          <w:ilvl w:val="0"/>
          <w:numId w:val="4"/>
        </w:numPr>
      </w:pPr>
      <w:r>
        <w:t xml:space="preserve">If using Windows, you can download a free copy of the </w:t>
      </w:r>
      <w:r>
        <w:rPr>
          <w:b/>
        </w:rPr>
        <w:t>Putty</w:t>
      </w:r>
      <w:r>
        <w:t xml:space="preserve"> from the following URL:</w:t>
      </w:r>
    </w:p>
    <w:tbl>
      <w:tblPr>
        <w:tblW w:w="9351" w:type="dxa"/>
        <w:tblBorders>
          <w:top w:val="single" w:sz="24" w:space="0" w:color="70AD47"/>
          <w:left w:val="single" w:sz="24" w:space="0" w:color="70AD47"/>
          <w:bottom w:val="single" w:sz="24" w:space="0" w:color="70AD47"/>
          <w:right w:val="single" w:sz="24" w:space="0" w:color="70AD47"/>
        </w:tblBorders>
        <w:tblLook w:val="00A0"/>
      </w:tblPr>
      <w:tblGrid>
        <w:gridCol w:w="858"/>
        <w:gridCol w:w="8493"/>
      </w:tblGrid>
      <w:tr w:rsidR="00504743" w:rsidRPr="00AD30E7" w:rsidTr="00AD30E7">
        <w:tc>
          <w:tcPr>
            <w:tcW w:w="858" w:type="dxa"/>
            <w:tcBorders>
              <w:top w:val="single" w:sz="4" w:space="0" w:color="538135"/>
              <w:left w:val="single" w:sz="4" w:space="0" w:color="538135"/>
              <w:bottom w:val="single" w:sz="18" w:space="0" w:color="FFFFFF"/>
              <w:right w:val="nil"/>
            </w:tcBorders>
            <w:shd w:val="clear" w:color="auto" w:fill="538135"/>
          </w:tcPr>
          <w:p w:rsidR="00504743" w:rsidRPr="00AD30E7" w:rsidRDefault="00504743" w:rsidP="00AD30E7">
            <w:pPr>
              <w:spacing w:before="120" w:after="120"/>
              <w:jc w:val="center"/>
              <w:rPr>
                <w:b/>
                <w:bCs/>
                <w:color w:val="FFFFFF"/>
              </w:rPr>
            </w:pPr>
            <w:r w:rsidRPr="00AD30E7">
              <w:rPr>
                <w:b/>
                <w:noProof/>
                <w:color w:val="FFFFFF"/>
                <w:lang w:val="pl-PL" w:eastAsia="pl-PL"/>
              </w:rPr>
              <w:pict>
                <v:shape id="Picture 11" o:spid="_x0000_i1026" type="#_x0000_t75" alt="../../../Downloads/1435362144_globe.png" style="width:25.8pt;height:25.8pt;visibility:visible">
                  <v:imagedata r:id="rId7" o:title=""/>
                </v:shape>
              </w:pict>
            </w:r>
          </w:p>
        </w:tc>
        <w:tc>
          <w:tcPr>
            <w:tcW w:w="8493" w:type="dxa"/>
            <w:tcBorders>
              <w:top w:val="single" w:sz="4" w:space="0" w:color="538135"/>
              <w:bottom w:val="single" w:sz="18" w:space="0" w:color="FFFFFF"/>
              <w:right w:val="single" w:sz="4" w:space="0" w:color="538135"/>
            </w:tcBorders>
            <w:shd w:val="clear" w:color="auto" w:fill="538135"/>
            <w:vAlign w:val="center"/>
          </w:tcPr>
          <w:p w:rsidR="00504743" w:rsidRPr="00AD30E7" w:rsidRDefault="00504743" w:rsidP="00AD30E7">
            <w:pPr>
              <w:spacing w:before="120" w:after="120"/>
              <w:rPr>
                <w:b/>
                <w:bCs/>
                <w:iCs/>
                <w:color w:val="FFFFFF"/>
              </w:rPr>
            </w:pPr>
            <w:r w:rsidRPr="00AD30E7">
              <w:rPr>
                <w:iCs/>
                <w:color w:val="FFFFFF"/>
              </w:rPr>
              <w:t>http://www.chiark.greenend.org.uk/~sgtatham/putty/download.html</w:t>
            </w:r>
          </w:p>
        </w:tc>
      </w:tr>
    </w:tbl>
    <w:p w:rsidR="00504743" w:rsidRDefault="00504743" w:rsidP="00101FC4">
      <w:pPr>
        <w:pStyle w:val="Heading1"/>
      </w:pPr>
      <w:r>
        <w:t>Set Up Storm Virtual Machine</w:t>
      </w:r>
    </w:p>
    <w:p w:rsidR="00504743" w:rsidRDefault="00504743" w:rsidP="00101FC4">
      <w:r>
        <w:t>Before diving into Storm, we need to set up the environment. This tutorial uses an all-in-one Storm virtual machine made by Hortonworks. Later this virtual machine is also used for Programming Assignments.</w:t>
      </w:r>
    </w:p>
    <w:p w:rsidR="00504743" w:rsidRDefault="00504743" w:rsidP="00101FC4"/>
    <w:p w:rsidR="00504743" w:rsidRDefault="00504743" w:rsidP="000B3828">
      <w:r w:rsidRPr="000B3828">
        <w:rPr>
          <w:b/>
        </w:rPr>
        <w:t xml:space="preserve">Step 1: </w:t>
      </w:r>
      <w:r>
        <w:t xml:space="preserve">Download the </w:t>
      </w:r>
      <w:r w:rsidRPr="00101FC4">
        <w:t>Hortonworks Sandbox</w:t>
      </w:r>
      <w:r>
        <w:t>:</w:t>
      </w:r>
    </w:p>
    <w:p w:rsidR="00504743" w:rsidRPr="002B7C5C" w:rsidRDefault="00504743" w:rsidP="008C71E1">
      <w:r>
        <w:t xml:space="preserve">Download the </w:t>
      </w:r>
      <w:r>
        <w:rPr>
          <w:b/>
        </w:rPr>
        <w:t xml:space="preserve">Virtual </w:t>
      </w:r>
      <w:r w:rsidRPr="00FC65E6">
        <w:rPr>
          <w:b/>
        </w:rPr>
        <w:t>Machine for VirtualBox</w:t>
      </w:r>
      <w:r>
        <w:rPr>
          <w:b/>
        </w:rPr>
        <w:t xml:space="preserve"> </w:t>
      </w:r>
      <w:r>
        <w:t>from the following link:</w:t>
      </w:r>
    </w:p>
    <w:tbl>
      <w:tblPr>
        <w:tblW w:w="9351" w:type="dxa"/>
        <w:tblBorders>
          <w:top w:val="single" w:sz="24" w:space="0" w:color="70AD47"/>
          <w:left w:val="single" w:sz="24" w:space="0" w:color="70AD47"/>
          <w:bottom w:val="single" w:sz="24" w:space="0" w:color="70AD47"/>
          <w:right w:val="single" w:sz="24" w:space="0" w:color="70AD47"/>
        </w:tblBorders>
        <w:tblLook w:val="00A0"/>
      </w:tblPr>
      <w:tblGrid>
        <w:gridCol w:w="858"/>
        <w:gridCol w:w="8493"/>
      </w:tblGrid>
      <w:tr w:rsidR="00504743" w:rsidRPr="00AD30E7" w:rsidTr="00AD30E7">
        <w:tc>
          <w:tcPr>
            <w:tcW w:w="858" w:type="dxa"/>
            <w:tcBorders>
              <w:top w:val="single" w:sz="4" w:space="0" w:color="538135"/>
              <w:left w:val="single" w:sz="4" w:space="0" w:color="538135"/>
              <w:bottom w:val="single" w:sz="18" w:space="0" w:color="FFFFFF"/>
              <w:right w:val="nil"/>
            </w:tcBorders>
            <w:shd w:val="clear" w:color="auto" w:fill="538135"/>
          </w:tcPr>
          <w:p w:rsidR="00504743" w:rsidRPr="00AD30E7" w:rsidRDefault="00504743" w:rsidP="00AD30E7">
            <w:pPr>
              <w:spacing w:before="120" w:after="120"/>
              <w:jc w:val="center"/>
              <w:rPr>
                <w:b/>
                <w:bCs/>
                <w:color w:val="FFFFFF"/>
              </w:rPr>
            </w:pPr>
            <w:r w:rsidRPr="00AD30E7">
              <w:rPr>
                <w:b/>
                <w:noProof/>
                <w:color w:val="FFFFFF"/>
                <w:lang w:val="pl-PL" w:eastAsia="pl-PL"/>
              </w:rPr>
              <w:pict>
                <v:shape id="Picture 9" o:spid="_x0000_i1027" type="#_x0000_t75" alt="../../../Downloads/1435362144_globe.png" style="width:25.8pt;height:25.8pt;visibility:visible">
                  <v:imagedata r:id="rId7" o:title=""/>
                </v:shape>
              </w:pict>
            </w:r>
          </w:p>
        </w:tc>
        <w:tc>
          <w:tcPr>
            <w:tcW w:w="8493" w:type="dxa"/>
            <w:tcBorders>
              <w:top w:val="single" w:sz="4" w:space="0" w:color="538135"/>
              <w:bottom w:val="single" w:sz="18" w:space="0" w:color="FFFFFF"/>
              <w:right w:val="single" w:sz="4" w:space="0" w:color="538135"/>
            </w:tcBorders>
            <w:shd w:val="clear" w:color="auto" w:fill="538135"/>
            <w:vAlign w:val="center"/>
          </w:tcPr>
          <w:p w:rsidR="00504743" w:rsidRPr="00AD30E7" w:rsidRDefault="00504743" w:rsidP="00AD30E7">
            <w:pPr>
              <w:spacing w:before="120" w:after="120"/>
              <w:rPr>
                <w:b/>
                <w:bCs/>
                <w:iCs/>
                <w:color w:val="FFFFFF"/>
              </w:rPr>
            </w:pPr>
            <w:r w:rsidRPr="00AD30E7">
              <w:rPr>
                <w:bCs/>
                <w:iCs/>
                <w:color w:val="FFFFFF"/>
              </w:rPr>
              <w:t>http://hortonworks.com/products/hortonworks-sandbox/#install</w:t>
            </w:r>
          </w:p>
        </w:tc>
      </w:tr>
    </w:tbl>
    <w:p w:rsidR="00504743" w:rsidRDefault="00504743" w:rsidP="00FC65E6"/>
    <w:p w:rsidR="00504743" w:rsidRDefault="00504743" w:rsidP="00FC65E6">
      <w:r>
        <w:t>You may want to download the latest version. This tutorial uses “</w:t>
      </w:r>
      <w:r w:rsidRPr="008B00B0">
        <w:t>HDP 2.</w:t>
      </w:r>
      <w:r>
        <w:t>3 Preview</w:t>
      </w:r>
      <w:r w:rsidRPr="008B00B0">
        <w:t xml:space="preserve"> on Hortonworks Sandbox</w:t>
      </w:r>
      <w:r>
        <w:t>”.</w:t>
      </w:r>
    </w:p>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504743" w:rsidRPr="00AD30E7" w:rsidTr="00AD30E7">
        <w:tc>
          <w:tcPr>
            <w:tcW w:w="1497" w:type="dxa"/>
            <w:tcBorders>
              <w:top w:val="single" w:sz="24" w:space="0" w:color="4472C4"/>
              <w:bottom w:val="single" w:sz="18" w:space="0" w:color="FFFFFF"/>
              <w:right w:val="nil"/>
            </w:tcBorders>
            <w:shd w:val="clear" w:color="auto" w:fill="4472C4"/>
          </w:tcPr>
          <w:p w:rsidR="00504743" w:rsidRPr="00AD30E7" w:rsidRDefault="00504743" w:rsidP="00AD30E7">
            <w:pPr>
              <w:spacing w:before="120" w:after="120"/>
              <w:jc w:val="center"/>
              <w:rPr>
                <w:b/>
                <w:bCs/>
                <w:color w:val="FFFFFF"/>
              </w:rPr>
            </w:pPr>
            <w:r w:rsidRPr="00AD30E7">
              <w:rPr>
                <w:b/>
                <w:noProof/>
                <w:color w:val="FFFFFF"/>
                <w:lang w:val="pl-PL" w:eastAsia="pl-PL"/>
              </w:rPr>
              <w:pict>
                <v:shape id="Picture 3" o:spid="_x0000_i1028" type="#_x0000_t75" style="width:63.6pt;height:63.6pt;visibility:visible">
                  <v:imagedata r:id="rId8" o:title=""/>
                </v:shape>
              </w:pict>
            </w:r>
          </w:p>
        </w:tc>
        <w:tc>
          <w:tcPr>
            <w:tcW w:w="7853" w:type="dxa"/>
            <w:tcBorders>
              <w:top w:val="single" w:sz="24" w:space="0" w:color="4472C4"/>
              <w:bottom w:val="single" w:sz="18" w:space="0" w:color="FFFFFF"/>
            </w:tcBorders>
            <w:shd w:val="clear" w:color="auto" w:fill="4472C4"/>
            <w:vAlign w:val="center"/>
          </w:tcPr>
          <w:p w:rsidR="00504743" w:rsidRPr="00AD30E7" w:rsidRDefault="00504743" w:rsidP="00AD30E7">
            <w:pPr>
              <w:spacing w:after="120"/>
              <w:rPr>
                <w:b/>
                <w:bCs/>
                <w:iCs/>
                <w:color w:val="FFFFFF"/>
              </w:rPr>
            </w:pPr>
            <w:r w:rsidRPr="00AD30E7">
              <w:rPr>
                <w:bCs/>
                <w:iCs/>
                <w:color w:val="FFFFFF"/>
              </w:rPr>
              <w:t>For more information about this virtual machine and details about the installation process, please refer to the Install Guide at:</w:t>
            </w:r>
          </w:p>
          <w:p w:rsidR="00504743" w:rsidRPr="00AD30E7" w:rsidRDefault="00504743" w:rsidP="00923057">
            <w:pPr>
              <w:rPr>
                <w:b/>
                <w:bCs/>
                <w:iCs/>
                <w:color w:val="FFFFFF"/>
              </w:rPr>
            </w:pPr>
            <w:r w:rsidRPr="00AD30E7">
              <w:rPr>
                <w:bCs/>
                <w:iCs/>
                <w:color w:val="FFFFFF"/>
              </w:rPr>
              <w:t>http://hortonworks.com/products/hortonworks-sandbox/#install</w:t>
            </w:r>
          </w:p>
        </w:tc>
      </w:tr>
    </w:tbl>
    <w:p w:rsidR="00504743" w:rsidRDefault="00504743" w:rsidP="008B00B0"/>
    <w:p w:rsidR="00504743" w:rsidRDefault="00504743" w:rsidP="008B00B0">
      <w:pPr>
        <w:rPr>
          <w:b/>
        </w:rPr>
      </w:pPr>
      <w:r>
        <w:rPr>
          <w:b/>
        </w:rPr>
        <w:t>Step 2</w:t>
      </w:r>
      <w:r w:rsidRPr="000B3828">
        <w:rPr>
          <w:b/>
        </w:rPr>
        <w:t>:</w:t>
      </w:r>
      <w:r>
        <w:rPr>
          <w:b/>
        </w:rPr>
        <w:t xml:space="preserve"> </w:t>
      </w:r>
      <w:r>
        <w:t xml:space="preserve">Open </w:t>
      </w:r>
      <w:r w:rsidRPr="000B3828">
        <w:rPr>
          <w:b/>
        </w:rPr>
        <w:t>VirtualBox</w:t>
      </w:r>
      <w:r>
        <w:t xml:space="preserve">; then select </w:t>
      </w:r>
      <w:r>
        <w:rPr>
          <w:b/>
        </w:rPr>
        <w:t>File &gt; Import Appliance …</w:t>
      </w:r>
      <w:r w:rsidRPr="000B3828">
        <w:t>.</w:t>
      </w:r>
    </w:p>
    <w:p w:rsidR="00504743" w:rsidRDefault="00504743" w:rsidP="000B3828">
      <w:r>
        <w:rPr>
          <w:b/>
        </w:rPr>
        <w:t>Step 3</w:t>
      </w:r>
      <w:r w:rsidRPr="000B3828">
        <w:rPr>
          <w:b/>
        </w:rPr>
        <w:t>:</w:t>
      </w:r>
      <w:r>
        <w:rPr>
          <w:b/>
        </w:rPr>
        <w:t xml:space="preserve"> </w:t>
      </w:r>
      <w:r>
        <w:t xml:space="preserve">Follow the instructions to import the downloaded file. Make sure the VM uses the following settings: </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80"/>
      </w:tblPr>
      <w:tblGrid>
        <w:gridCol w:w="1400"/>
        <w:gridCol w:w="1856"/>
      </w:tblGrid>
      <w:tr w:rsidR="00504743" w:rsidRPr="00AD30E7" w:rsidTr="00AD30E7">
        <w:trPr>
          <w:jc w:val="center"/>
        </w:trPr>
        <w:tc>
          <w:tcPr>
            <w:tcW w:w="1400" w:type="dxa"/>
            <w:shd w:val="clear" w:color="auto" w:fill="000000"/>
          </w:tcPr>
          <w:p w:rsidR="00504743" w:rsidRPr="00AD30E7" w:rsidRDefault="00504743" w:rsidP="00AD30E7">
            <w:pPr>
              <w:jc w:val="right"/>
              <w:rPr>
                <w:b/>
                <w:bCs/>
                <w:color w:val="FFFFFF"/>
              </w:rPr>
            </w:pPr>
            <w:r w:rsidRPr="00AD30E7">
              <w:rPr>
                <w:b/>
                <w:bCs/>
                <w:color w:val="FFFFFF"/>
              </w:rPr>
              <w:t>Ram</w:t>
            </w:r>
          </w:p>
        </w:tc>
        <w:tc>
          <w:tcPr>
            <w:tcW w:w="1856" w:type="dxa"/>
            <w:shd w:val="clear" w:color="auto" w:fill="999999"/>
          </w:tcPr>
          <w:p w:rsidR="00504743" w:rsidRPr="00AD30E7" w:rsidRDefault="00504743" w:rsidP="00AD30E7">
            <w:pPr>
              <w:jc w:val="center"/>
            </w:pPr>
            <w:r w:rsidRPr="00AD30E7">
              <w:t>2048 MB</w:t>
            </w:r>
          </w:p>
        </w:tc>
      </w:tr>
      <w:tr w:rsidR="00504743" w:rsidRPr="00AD30E7" w:rsidTr="00AD30E7">
        <w:trPr>
          <w:jc w:val="center"/>
        </w:trPr>
        <w:tc>
          <w:tcPr>
            <w:tcW w:w="1400" w:type="dxa"/>
            <w:shd w:val="clear" w:color="auto" w:fill="000000"/>
          </w:tcPr>
          <w:p w:rsidR="00504743" w:rsidRPr="00AD30E7" w:rsidRDefault="00504743" w:rsidP="00AD30E7">
            <w:pPr>
              <w:jc w:val="right"/>
              <w:rPr>
                <w:b/>
                <w:bCs/>
                <w:color w:val="FFFFFF"/>
              </w:rPr>
            </w:pPr>
            <w:r w:rsidRPr="00AD30E7">
              <w:rPr>
                <w:b/>
                <w:bCs/>
                <w:color w:val="FFFFFF"/>
              </w:rPr>
              <w:t>CPU</w:t>
            </w:r>
          </w:p>
        </w:tc>
        <w:tc>
          <w:tcPr>
            <w:tcW w:w="1856" w:type="dxa"/>
            <w:shd w:val="clear" w:color="auto" w:fill="CCCCCC"/>
          </w:tcPr>
          <w:p w:rsidR="00504743" w:rsidRPr="00AD30E7" w:rsidRDefault="00504743" w:rsidP="00AD30E7">
            <w:pPr>
              <w:jc w:val="center"/>
            </w:pPr>
            <w:r w:rsidRPr="00AD30E7">
              <w:t>2</w:t>
            </w:r>
          </w:p>
        </w:tc>
      </w:tr>
    </w:tbl>
    <w:p w:rsidR="00504743" w:rsidRDefault="00504743" w:rsidP="000B3828">
      <w:pPr>
        <w:rPr>
          <w:b/>
        </w:rPr>
      </w:pPr>
    </w:p>
    <w:p w:rsidR="00504743" w:rsidRDefault="00504743" w:rsidP="000B3828">
      <w:r>
        <w:rPr>
          <w:b/>
        </w:rPr>
        <w:t>Step 4</w:t>
      </w:r>
      <w:r w:rsidRPr="000B3828">
        <w:rPr>
          <w:b/>
        </w:rPr>
        <w:t>:</w:t>
      </w:r>
      <w:r>
        <w:rPr>
          <w:b/>
        </w:rPr>
        <w:t xml:space="preserve"> </w:t>
      </w:r>
      <w:r>
        <w:t>Start the virtual machine. After a few moments, you should be able to see the login screen on the virtual machine.</w:t>
      </w:r>
    </w:p>
    <w:p w:rsidR="00504743" w:rsidRPr="00FC65E6" w:rsidRDefault="00504743" w:rsidP="008B00B0">
      <w:r w:rsidRPr="00AD30E7">
        <w:rPr>
          <w:noProof/>
          <w:lang w:val="pl-PL" w:eastAsia="pl-PL"/>
        </w:rPr>
        <w:pict>
          <v:shape id="Picture 12" o:spid="_x0000_i1029" type="#_x0000_t75" alt="../../../Desktop/Screen%20Shot%202015-06-26%20at%202.33.12" style="width:464.4pt;height:304.2pt;visibility:visible">
            <v:imagedata r:id="rId9" o:title=""/>
          </v:shape>
        </w:pict>
      </w:r>
    </w:p>
    <w:p w:rsidR="00504743" w:rsidRPr="000B3828" w:rsidRDefault="00504743" w:rsidP="000B3828">
      <w:r>
        <w:rPr>
          <w:b/>
        </w:rPr>
        <w:t xml:space="preserve">Step 5 (OS X, Linux): </w:t>
      </w:r>
      <w:r>
        <w:t>Open the terminal on your machine (</w:t>
      </w:r>
      <w:r w:rsidRPr="00C475AC">
        <w:rPr>
          <w:i/>
        </w:rPr>
        <w:t>not</w:t>
      </w:r>
      <w:r>
        <w:t xml:space="preserve"> on the virtual machine), and log in to the virtual machine via SSH protocol. The password is </w:t>
      </w:r>
      <w:r>
        <w:rPr>
          <w:b/>
        </w:rPr>
        <w:t>hadoop</w:t>
      </w:r>
      <w:r>
        <w:t>. (Ignore the leading # in the commands. It is just an indicator that the command has to run in a terminal.)</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923057">
            <w:pPr>
              <w:rPr>
                <w:rFonts w:ascii="Monaco" w:hAnsi="Monaco"/>
                <w:iCs/>
                <w:color w:val="FFFFFF"/>
                <w:sz w:val="21"/>
              </w:rPr>
            </w:pPr>
            <w:r w:rsidRPr="00AD30E7">
              <w:rPr>
                <w:rFonts w:ascii="Monaco" w:hAnsi="Monaco"/>
                <w:iCs/>
                <w:color w:val="FFFFFF"/>
                <w:sz w:val="21"/>
              </w:rPr>
              <w:t># ssh root@127.0.0.1 -p 2222</w:t>
            </w:r>
          </w:p>
        </w:tc>
      </w:tr>
    </w:tbl>
    <w:p w:rsidR="00504743" w:rsidRDefault="00504743" w:rsidP="000B3828"/>
    <w:p w:rsidR="00504743" w:rsidRDefault="00504743" w:rsidP="000B3828">
      <w:r>
        <w:rPr>
          <w:b/>
        </w:rPr>
        <w:t xml:space="preserve">Step 5 (Windows): </w:t>
      </w:r>
      <w:r>
        <w:t xml:space="preserve">Open </w:t>
      </w:r>
      <w:r>
        <w:rPr>
          <w:b/>
        </w:rPr>
        <w:t>Putty</w:t>
      </w:r>
      <w:r>
        <w:t xml:space="preserve"> on your machine, and log in to the virtual machine via SSH protocol using following information:</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80"/>
      </w:tblPr>
      <w:tblGrid>
        <w:gridCol w:w="1400"/>
        <w:gridCol w:w="1856"/>
      </w:tblGrid>
      <w:tr w:rsidR="00504743" w:rsidRPr="00AD30E7" w:rsidTr="00AD30E7">
        <w:trPr>
          <w:jc w:val="center"/>
        </w:trPr>
        <w:tc>
          <w:tcPr>
            <w:tcW w:w="1400" w:type="dxa"/>
            <w:shd w:val="clear" w:color="auto" w:fill="000000"/>
          </w:tcPr>
          <w:p w:rsidR="00504743" w:rsidRPr="00AD30E7" w:rsidRDefault="00504743" w:rsidP="00AD30E7">
            <w:pPr>
              <w:jc w:val="right"/>
              <w:rPr>
                <w:b/>
                <w:bCs/>
                <w:color w:val="FFFFFF"/>
              </w:rPr>
            </w:pPr>
            <w:r w:rsidRPr="00AD30E7">
              <w:rPr>
                <w:b/>
                <w:bCs/>
                <w:color w:val="FFFFFF"/>
              </w:rPr>
              <w:t>Server</w:t>
            </w:r>
          </w:p>
        </w:tc>
        <w:tc>
          <w:tcPr>
            <w:tcW w:w="1856" w:type="dxa"/>
            <w:shd w:val="clear" w:color="auto" w:fill="999999"/>
          </w:tcPr>
          <w:p w:rsidR="00504743" w:rsidRPr="00AD30E7" w:rsidRDefault="00504743" w:rsidP="00AD30E7">
            <w:pPr>
              <w:jc w:val="center"/>
            </w:pPr>
            <w:r w:rsidRPr="00AD30E7">
              <w:t>127.0.0.1</w:t>
            </w:r>
          </w:p>
        </w:tc>
      </w:tr>
      <w:tr w:rsidR="00504743" w:rsidRPr="00AD30E7" w:rsidTr="00AD30E7">
        <w:trPr>
          <w:jc w:val="center"/>
        </w:trPr>
        <w:tc>
          <w:tcPr>
            <w:tcW w:w="1400" w:type="dxa"/>
            <w:shd w:val="clear" w:color="auto" w:fill="000000"/>
          </w:tcPr>
          <w:p w:rsidR="00504743" w:rsidRPr="00AD30E7" w:rsidRDefault="00504743" w:rsidP="00AD30E7">
            <w:pPr>
              <w:jc w:val="right"/>
              <w:rPr>
                <w:b/>
                <w:bCs/>
                <w:color w:val="FFFFFF"/>
              </w:rPr>
            </w:pPr>
            <w:r w:rsidRPr="00AD30E7">
              <w:rPr>
                <w:b/>
                <w:bCs/>
                <w:color w:val="FFFFFF"/>
              </w:rPr>
              <w:t>Port</w:t>
            </w:r>
          </w:p>
        </w:tc>
        <w:tc>
          <w:tcPr>
            <w:tcW w:w="1856" w:type="dxa"/>
            <w:shd w:val="clear" w:color="auto" w:fill="CCCCCC"/>
          </w:tcPr>
          <w:p w:rsidR="00504743" w:rsidRPr="00AD30E7" w:rsidRDefault="00504743" w:rsidP="00AD30E7">
            <w:pPr>
              <w:jc w:val="center"/>
            </w:pPr>
            <w:r w:rsidRPr="00AD30E7">
              <w:t>2222</w:t>
            </w:r>
          </w:p>
        </w:tc>
      </w:tr>
      <w:tr w:rsidR="00504743" w:rsidRPr="00AD30E7" w:rsidTr="00AD30E7">
        <w:trPr>
          <w:jc w:val="center"/>
        </w:trPr>
        <w:tc>
          <w:tcPr>
            <w:tcW w:w="1400" w:type="dxa"/>
            <w:shd w:val="clear" w:color="auto" w:fill="000000"/>
          </w:tcPr>
          <w:p w:rsidR="00504743" w:rsidRPr="00AD30E7" w:rsidRDefault="00504743" w:rsidP="00AD30E7">
            <w:pPr>
              <w:jc w:val="right"/>
              <w:rPr>
                <w:b/>
                <w:bCs/>
                <w:color w:val="FFFFFF"/>
              </w:rPr>
            </w:pPr>
            <w:r w:rsidRPr="00AD30E7">
              <w:rPr>
                <w:b/>
                <w:bCs/>
                <w:color w:val="FFFFFF"/>
              </w:rPr>
              <w:t>Username</w:t>
            </w:r>
          </w:p>
        </w:tc>
        <w:tc>
          <w:tcPr>
            <w:tcW w:w="1856" w:type="dxa"/>
            <w:shd w:val="clear" w:color="auto" w:fill="999999"/>
          </w:tcPr>
          <w:p w:rsidR="00504743" w:rsidRPr="00AD30E7" w:rsidRDefault="00504743" w:rsidP="00AD30E7">
            <w:pPr>
              <w:jc w:val="center"/>
            </w:pPr>
            <w:r w:rsidRPr="00AD30E7">
              <w:t>root</w:t>
            </w:r>
          </w:p>
        </w:tc>
      </w:tr>
      <w:tr w:rsidR="00504743" w:rsidRPr="00AD30E7" w:rsidTr="00AD30E7">
        <w:trPr>
          <w:jc w:val="center"/>
        </w:trPr>
        <w:tc>
          <w:tcPr>
            <w:tcW w:w="1400" w:type="dxa"/>
            <w:shd w:val="clear" w:color="auto" w:fill="000000"/>
          </w:tcPr>
          <w:p w:rsidR="00504743" w:rsidRPr="00AD30E7" w:rsidRDefault="00504743" w:rsidP="00AD30E7">
            <w:pPr>
              <w:jc w:val="right"/>
              <w:rPr>
                <w:b/>
                <w:bCs/>
                <w:color w:val="FFFFFF"/>
              </w:rPr>
            </w:pPr>
            <w:r w:rsidRPr="00AD30E7">
              <w:rPr>
                <w:b/>
                <w:bCs/>
                <w:color w:val="FFFFFF"/>
              </w:rPr>
              <w:t>Password</w:t>
            </w:r>
          </w:p>
        </w:tc>
        <w:tc>
          <w:tcPr>
            <w:tcW w:w="1856" w:type="dxa"/>
            <w:shd w:val="clear" w:color="auto" w:fill="CCCCCC"/>
          </w:tcPr>
          <w:p w:rsidR="00504743" w:rsidRPr="00AD30E7" w:rsidRDefault="00504743" w:rsidP="00AD30E7">
            <w:pPr>
              <w:jc w:val="center"/>
            </w:pPr>
            <w:r w:rsidRPr="00AD30E7">
              <w:t>hadoop</w:t>
            </w:r>
          </w:p>
        </w:tc>
      </w:tr>
    </w:tbl>
    <w:p w:rsidR="00504743" w:rsidRPr="000B3828" w:rsidRDefault="00504743" w:rsidP="000B3828"/>
    <w:p w:rsidR="00504743" w:rsidRDefault="00504743" w:rsidP="008C71E1">
      <w:r>
        <w:rPr>
          <w:b/>
        </w:rPr>
        <w:t xml:space="preserve">Step 6: </w:t>
      </w:r>
      <w:r>
        <w:t>After successfully log in, you should see a prompt similar to the following:</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923057">
            <w:pPr>
              <w:rPr>
                <w:rFonts w:ascii="Monaco" w:hAnsi="Monaco"/>
                <w:iCs/>
                <w:color w:val="FFFFFF"/>
                <w:sz w:val="21"/>
              </w:rPr>
            </w:pPr>
            <w:r w:rsidRPr="00AD30E7">
              <w:rPr>
                <w:rFonts w:ascii="Monaco" w:hAnsi="Monaco"/>
                <w:iCs/>
                <w:color w:val="FFFFFF"/>
                <w:sz w:val="21"/>
              </w:rPr>
              <w:t>[root@sandbox ~]#</w:t>
            </w:r>
          </w:p>
        </w:tc>
      </w:tr>
    </w:tbl>
    <w:p w:rsidR="00504743" w:rsidRDefault="00504743" w:rsidP="00F42212"/>
    <w:p w:rsidR="00504743" w:rsidRPr="00B139F6" w:rsidRDefault="00504743" w:rsidP="00B139F6">
      <w:r>
        <w:rPr>
          <w:b/>
        </w:rPr>
        <w:t xml:space="preserve">Step 7: </w:t>
      </w:r>
      <w:r>
        <w:t xml:space="preserve">Before continuing, you need to install the </w:t>
      </w:r>
      <w:r>
        <w:rPr>
          <w:b/>
        </w:rPr>
        <w:t>nano</w:t>
      </w:r>
      <w:r>
        <w:t xml:space="preserve"> text editor. Run the following command, and then complete the installation instructions: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B139F6">
            <w:pPr>
              <w:rPr>
                <w:rFonts w:ascii="Monaco" w:hAnsi="Monaco"/>
                <w:iCs/>
                <w:color w:val="FFFFFF"/>
                <w:sz w:val="21"/>
              </w:rPr>
            </w:pPr>
            <w:r w:rsidRPr="00AD30E7">
              <w:rPr>
                <w:rFonts w:ascii="Monaco" w:hAnsi="Monaco"/>
                <w:iCs/>
                <w:color w:val="FFFFFF"/>
                <w:sz w:val="21"/>
              </w:rPr>
              <w:t># yum install nano</w:t>
            </w:r>
          </w:p>
        </w:tc>
      </w:tr>
    </w:tbl>
    <w:p w:rsidR="00504743" w:rsidRDefault="00504743" w:rsidP="00F42212"/>
    <w:p w:rsidR="00504743" w:rsidRDefault="00504743" w:rsidP="00F42212">
      <w:r>
        <w:rPr>
          <w:b/>
        </w:rPr>
        <w:t xml:space="preserve">Step 8: </w:t>
      </w:r>
      <w:r>
        <w:t>After the installation is done, check the installation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B139F6">
            <w:pPr>
              <w:rPr>
                <w:rFonts w:ascii="Monaco" w:hAnsi="Monaco"/>
                <w:iCs/>
                <w:color w:val="FFFFFF"/>
                <w:sz w:val="21"/>
              </w:rPr>
            </w:pPr>
            <w:r w:rsidRPr="00AD30E7">
              <w:rPr>
                <w:rFonts w:ascii="Monaco" w:hAnsi="Monaco"/>
                <w:iCs/>
                <w:color w:val="FFFFFF"/>
                <w:sz w:val="21"/>
              </w:rPr>
              <w:t># nano</w:t>
            </w:r>
          </w:p>
        </w:tc>
      </w:tr>
    </w:tbl>
    <w:p w:rsidR="00504743" w:rsidRDefault="00504743" w:rsidP="00F42212"/>
    <w:p w:rsidR="00504743" w:rsidRDefault="00504743" w:rsidP="00F42212">
      <w:r>
        <w:rPr>
          <w:b/>
        </w:rPr>
        <w:t xml:space="preserve">Step 9: </w:t>
      </w:r>
      <w:r>
        <w:t xml:space="preserve">Quit </w:t>
      </w:r>
      <w:r>
        <w:rPr>
          <w:b/>
        </w:rPr>
        <w:t>nano</w:t>
      </w:r>
      <w:r>
        <w:t>.</w:t>
      </w:r>
    </w:p>
    <w:p w:rsidR="00504743" w:rsidRDefault="00504743" w:rsidP="00F42212"/>
    <w:p w:rsidR="00504743" w:rsidRDefault="00504743" w:rsidP="0027447A">
      <w:r>
        <w:rPr>
          <w:b/>
        </w:rPr>
        <w:t xml:space="preserve">Step 10: </w:t>
      </w:r>
      <w:r w:rsidRPr="0027447A">
        <w:t xml:space="preserve">In order to </w:t>
      </w:r>
      <w:r>
        <w:t xml:space="preserve">build and package Storm applications, we need </w:t>
      </w:r>
      <w:r w:rsidRPr="0027447A">
        <w:rPr>
          <w:b/>
        </w:rPr>
        <w:t>maven</w:t>
      </w:r>
      <w:r>
        <w:t>. In order to install maven, run the following commands: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F70D35">
            <w:pPr>
              <w:rPr>
                <w:rFonts w:ascii="Monaco" w:hAnsi="Monaco"/>
                <w:iCs/>
                <w:color w:val="FFFFFF"/>
                <w:sz w:val="21"/>
              </w:rPr>
            </w:pPr>
            <w:r w:rsidRPr="00AD30E7">
              <w:rPr>
                <w:rFonts w:ascii="Monaco" w:hAnsi="Monaco"/>
                <w:iCs/>
                <w:color w:val="FFFFFF"/>
                <w:sz w:val="21"/>
              </w:rPr>
              <w:t xml:space="preserve"># wget </w:t>
            </w:r>
            <w:hyperlink r:id="rId10" w:history="1">
              <w:r w:rsidRPr="00AD30E7">
                <w:rPr>
                  <w:color w:val="FFFFFF"/>
                </w:rPr>
                <w:t>http://repos.fedorapeople.org/repos/dchen/apache-maven/epel-apache-maven.repo -O /etc/yum.repos.d/epel-apache-maven.repo</w:t>
              </w:r>
            </w:hyperlink>
          </w:p>
          <w:p w:rsidR="00504743" w:rsidRPr="00AD30E7" w:rsidRDefault="00504743" w:rsidP="00F70D35">
            <w:pPr>
              <w:rPr>
                <w:rFonts w:ascii="Monaco" w:hAnsi="Monaco"/>
                <w:iCs/>
                <w:color w:val="FFFFFF"/>
                <w:sz w:val="21"/>
              </w:rPr>
            </w:pPr>
            <w:r w:rsidRPr="00AD30E7">
              <w:rPr>
                <w:rFonts w:ascii="Monaco" w:hAnsi="Monaco"/>
                <w:iCs/>
                <w:color w:val="FFFFFF"/>
                <w:sz w:val="21"/>
              </w:rPr>
              <w:t># yum install apache-maven</w:t>
            </w:r>
          </w:p>
        </w:tc>
      </w:tr>
    </w:tbl>
    <w:p w:rsidR="00504743" w:rsidRDefault="00504743" w:rsidP="00F42212"/>
    <w:p w:rsidR="00504743" w:rsidRDefault="00504743" w:rsidP="005901F1">
      <w:r>
        <w:rPr>
          <w:b/>
        </w:rPr>
        <w:t xml:space="preserve">Step 11: </w:t>
      </w:r>
      <w:r>
        <w:t>Change the current folder:</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923057">
            <w:pPr>
              <w:rPr>
                <w:rFonts w:ascii="Monaco" w:hAnsi="Monaco"/>
                <w:iCs/>
                <w:color w:val="FFFFFF"/>
                <w:sz w:val="21"/>
              </w:rPr>
            </w:pPr>
            <w:r w:rsidRPr="00AD30E7">
              <w:rPr>
                <w:rFonts w:ascii="Monaco" w:hAnsi="Monaco"/>
                <w:iCs/>
                <w:color w:val="FFFFFF"/>
                <w:sz w:val="21"/>
              </w:rPr>
              <w:t># cd storm-tutorial</w:t>
            </w:r>
          </w:p>
        </w:tc>
      </w:tr>
    </w:tbl>
    <w:p w:rsidR="00504743" w:rsidRDefault="00504743" w:rsidP="00B33DD3"/>
    <w:p w:rsidR="00504743" w:rsidRPr="00B139F6" w:rsidRDefault="00504743" w:rsidP="00F42212"/>
    <w:p w:rsidR="00504743" w:rsidRDefault="00504743" w:rsidP="00101FC4">
      <w:pPr>
        <w:pStyle w:val="Heading1"/>
      </w:pPr>
      <w:r>
        <w:t>Hello World (Word Count)</w:t>
      </w:r>
    </w:p>
    <w:p w:rsidR="00504743" w:rsidRDefault="00504743" w:rsidP="00F7446C">
      <w:r w:rsidRPr="00594EA7">
        <w:t xml:space="preserve">The </w:t>
      </w:r>
      <w:r w:rsidRPr="00C475AC">
        <w:rPr>
          <w:b/>
        </w:rPr>
        <w:t>Word Count</w:t>
      </w:r>
      <w:r w:rsidRPr="00594EA7">
        <w:t xml:space="preserve"> </w:t>
      </w:r>
      <w:r>
        <w:t>application</w:t>
      </w:r>
      <w:r w:rsidRPr="00594EA7">
        <w:t xml:space="preserve"> is the canonical example in</w:t>
      </w:r>
      <w:r>
        <w:t xml:space="preserve"> Strom. In this tutorial, we are going to build all the components needed step-by-step and then build the whole application. In order to have a Word Count application, you need to create a Storm Topology as below:</w:t>
      </w:r>
    </w:p>
    <w:p w:rsidR="00504743" w:rsidRDefault="00504743" w:rsidP="00F7446C"/>
    <w:p w:rsidR="00504743" w:rsidRDefault="00504743" w:rsidP="00F7446C">
      <w:r>
        <w:rPr>
          <w:noProof/>
          <w:lang w:val="pl-PL" w:eastAsia="pl-PL"/>
        </w:rPr>
        <w:pict>
          <v:rect id="Rectangle 1" o:spid="_x0000_s1026" style="position:absolute;margin-left:0;margin-top:25pt;width:7in;height:204.7pt;z-index:251653120;visibility:visible;v-text-anchor:middle" wrapcoords="-32 -79 -32 21521 21632 21521 21632 -79 -32 -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" filled="f" strokeweight=".5pt">
            <v:path arrowok="t"/>
            <w10:wrap type="through"/>
          </v:rect>
        </w:pict>
      </w:r>
    </w:p>
    <w:p w:rsidR="00504743" w:rsidRDefault="00504743" w:rsidP="00F7446C"/>
    <w:p w:rsidR="00504743" w:rsidRDefault="00504743" w:rsidP="00F7446C">
      <w:r>
        <w:t>As is seen above, this topology has three main components:</w:t>
      </w:r>
    </w:p>
    <w:p w:rsidR="00504743" w:rsidRDefault="00504743" w:rsidP="00F7446C">
      <w:pPr>
        <w:pStyle w:val="ListParagraph"/>
        <w:numPr>
          <w:ilvl w:val="0"/>
          <w:numId w:val="7"/>
        </w:numPr>
      </w:pPr>
      <w:r w:rsidRPr="00791EFA">
        <w:rPr>
          <w:b/>
        </w:rPr>
        <w:t>Spout</w:t>
      </w:r>
      <w:r>
        <w:t xml:space="preserve">: In this topology, the Spout is emitting sentences as an output. In this tutorial, we are going to build a Spout that randomly emits a sentence from a predefined set in the Spout. </w:t>
      </w:r>
    </w:p>
    <w:p w:rsidR="00504743" w:rsidRDefault="00504743" w:rsidP="00F7446C">
      <w:pPr>
        <w:pStyle w:val="ListParagraph"/>
        <w:numPr>
          <w:ilvl w:val="0"/>
          <w:numId w:val="7"/>
        </w:numPr>
      </w:pPr>
      <w:smartTag w:uri="urn:schemas-microsoft-com:office:smarttags" w:element="place">
        <w:smartTag w:uri="urn:schemas-microsoft-com:office:smarttags" w:element="City">
          <w:r>
            <w:rPr>
              <w:b/>
            </w:rPr>
            <w:t>Split</w:t>
          </w:r>
        </w:smartTag>
      </w:smartTag>
      <w:r>
        <w:rPr>
          <w:b/>
        </w:rPr>
        <w:t xml:space="preserve"> Bolt</w:t>
      </w:r>
      <w:r w:rsidRPr="00791EFA">
        <w:t>:</w:t>
      </w:r>
      <w:r>
        <w:t xml:space="preserve"> This bolt inputs a tuple in the form of a sentence and then emits a tuple for each word in the sentence.</w:t>
      </w:r>
    </w:p>
    <w:p w:rsidR="00504743" w:rsidRDefault="00504743" w:rsidP="00F7446C">
      <w:pPr>
        <w:pStyle w:val="ListParagraph"/>
        <w:numPr>
          <w:ilvl w:val="0"/>
          <w:numId w:val="7"/>
        </w:numPr>
      </w:pPr>
      <w:r>
        <w:rPr>
          <w:noProof/>
          <w:lang w:val="pl-PL" w:eastAsia="pl-PL"/>
        </w:rPr>
        <w:pict>
          <v:shapetype id="_x0000_t32" coordsize="21600,21600" o:spt="32" o:oned="t" path="m,l21600,21600e" filled="f">
            <v:path arrowok="t" fillok="f" o:connecttype="none"/>
            <o:lock v:ext="edit" shapetype="t"/>
          </v:shapetype>
          <v:shape id="Straight Arrow Connector 21" o:spid="_x0000_s1027" type="#_x0000_t32" style="position:absolute;left:0;text-align:left;margin-left:405pt;margin-top:-151.55pt;width:81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" strokeweight="1pt">
            <v:stroke endarrow="open" joinstyle="miter"/>
            <o:lock v:ext="edit" shapetype="f"/>
          </v:shape>
        </w:pict>
      </w:r>
      <w:r>
        <w:rPr>
          <w:noProof/>
          <w:lang w:val="pl-PL" w:eastAsia="pl-PL"/>
        </w:rPr>
        <w:pict>
          <v:shape id="Straight Arrow Connector 20" o:spid="_x0000_s1028" type="#_x0000_t32" style="position:absolute;left:0;text-align:left;margin-left:252pt;margin-top:-151.55pt;width:81pt;height:0;z-index:2516613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" strokeweight="1pt">
            <v:stroke endarrow="open" joinstyle="miter"/>
            <o:lock v:ext="edit" shapetype="f"/>
          </v:shape>
        </w:pict>
      </w:r>
      <w:r>
        <w:rPr>
          <w:noProof/>
          <w:lang w:val="pl-PL" w:eastAsia="pl-PL"/>
        </w:rPr>
        <w:pict>
          <v:shape id="Straight Arrow Connector 13" o:spid="_x0000_s1029" type="#_x0000_t32" style="position:absolute;left:0;text-align:left;margin-left:99pt;margin-top:-151.55pt;width:81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" strokeweight="1pt">
            <v:stroke endarrow="open" joinstyle="miter"/>
            <o:lock v:ext="edit" shapetype="f"/>
          </v:shape>
        </w:pict>
      </w:r>
      <w:r>
        <w:rPr>
          <w:noProof/>
          <w:lang w:val="pl-PL" w:eastAsia="pl-PL"/>
        </w:rPr>
        <w:pict>
          <v:shapetype id="_x0000_t202" coordsize="21600,21600" o:spt="202" path="m,l,21600r21600,l21600,xe">
            <v:stroke joinstyle="miter"/>
            <v:path gradientshapeok="t" o:connecttype="rect"/>
          </v:shapetype>
          <v:shape id="Text Box 17" o:spid="_x0000_s1030" type="#_x0000_t202" style="position:absolute;left:0;text-align:left;margin-left:405pt;margin-top:-178.6pt;width:63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" filled="f" stroked="f">
            <v:path arrowok="t"/>
            <v:textbox>
              <w:txbxContent>
                <w:p w:rsidR="00504743" w:rsidRDefault="00504743" w:rsidP="007456D3">
                  <w:pPr>
                    <w:jc w:val="center"/>
                  </w:pPr>
                  <w:r>
                    <w:t>Counts</w:t>
                  </w:r>
                </w:p>
              </w:txbxContent>
            </v:textbox>
            <w10:wrap type="square"/>
          </v:shape>
        </w:pict>
      </w:r>
      <w:r>
        <w:rPr>
          <w:noProof/>
          <w:lang w:val="pl-PL" w:eastAsia="pl-PL"/>
        </w:rPr>
        <w:pict>
          <v:shape id="Text Box 16" o:spid="_x0000_s1031" type="#_x0000_t202" style="position:absolute;left:0;text-align:left;margin-left:261pt;margin-top:-178.6pt;width:63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" filled="f" stroked="f">
            <v:path arrowok="t"/>
            <v:textbox>
              <w:txbxContent>
                <w:p w:rsidR="00504743" w:rsidRDefault="00504743" w:rsidP="007456D3">
                  <w:pPr>
                    <w:jc w:val="center"/>
                  </w:pPr>
                  <w:r>
                    <w:t>Words</w:t>
                  </w:r>
                </w:p>
              </w:txbxContent>
            </v:textbox>
            <w10:wrap type="square"/>
          </v:shape>
        </w:pict>
      </w:r>
      <w:r>
        <w:rPr>
          <w:noProof/>
          <w:lang w:val="pl-PL" w:eastAsia="pl-PL"/>
        </w:rPr>
        <w:pict>
          <v:shape id="Text Box 14" o:spid="_x0000_s1032" type="#_x0000_t202" style="position:absolute;left:0;text-align:left;margin-left:108pt;margin-top:-178.6pt;width:63pt;height:2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" filled="f" stroked="f">
            <v:path arrowok="t"/>
            <v:textbox>
              <w:txbxContent>
                <w:p w:rsidR="00504743" w:rsidRDefault="00504743" w:rsidP="007456D3">
                  <w:pPr>
                    <w:jc w:val="center"/>
                  </w:pPr>
                  <w:r>
                    <w:t>Sentence</w:t>
                  </w:r>
                </w:p>
              </w:txbxContent>
            </v:textbox>
            <w10:wrap type="square"/>
          </v:shape>
        </w:pict>
      </w:r>
      <w:r>
        <w:rPr>
          <w:noProof/>
          <w:lang w:val="pl-PL" w:eastAsia="pl-PL"/>
        </w:rPr>
        <w:pict>
          <v:oval id="Oval 8" o:spid="_x0000_s1033" style="position:absolute;left:0;text-align:left;margin-left:333pt;margin-top:-187.6pt;width:1in;height:1in;z-index:251656192;visibility:visible;v-text-anchor:middle" wrapcoords="8100 0 6300 450 2250 2925 1575 4500 0 6975 -225 8550 -225 11250 0 14400 2025 18000 2250 18675 6975 21375 8100 21375 13275 21375 14400 21375 19125 18675 19350 18000 21375 14400 21825 10800 21375 7200 19800 4500 19350 2925 15075 450 13275 0 81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" fillcolor="#f7caac" strokecolor="#c45911" strokeweight=".5pt">
            <v:stroke joinstyle="miter"/>
            <v:path arrowok="t"/>
            <v:textbox>
              <w:txbxContent>
                <w:p w:rsidR="00504743" w:rsidRPr="00AD30E7" w:rsidRDefault="00504743" w:rsidP="007456D3">
                  <w:pPr>
                    <w:jc w:val="center"/>
                    <w:rPr>
                      <w:color w:val="000000"/>
                      <w:sz w:val="28"/>
                      <w:szCs w:val="28"/>
                    </w:rPr>
                  </w:pPr>
                  <w:r w:rsidRPr="00AD30E7">
                    <w:rPr>
                      <w:color w:val="000000"/>
                      <w:sz w:val="28"/>
                      <w:szCs w:val="28"/>
                    </w:rPr>
                    <w:t>Count Bolt</w:t>
                  </w:r>
                </w:p>
              </w:txbxContent>
            </v:textbox>
            <w10:wrap type="through"/>
          </v:oval>
        </w:pict>
      </w:r>
      <w:r>
        <w:rPr>
          <w:noProof/>
          <w:lang w:val="pl-PL" w:eastAsia="pl-PL"/>
        </w:rPr>
        <w:pict>
          <v:oval id="Oval 5" o:spid="_x0000_s1034" style="position:absolute;left:0;text-align:left;margin-left:180pt;margin-top:-187.6pt;width:1in;height:1in;z-index:251655168;visibility:visible;v-text-anchor:middle" wrapcoords="8100 0 6300 450 2250 2925 1575 4500 0 6975 -225 8550 -225 11250 0 14400 2025 18000 2250 18675 6975 21375 8100 21375 13275 21375 14400 21375 19125 18675 19350 18000 21375 14400 21825 10800 21375 7200 19800 4500 19350 2925 15075 450 13275 0 81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" fillcolor="#f7caac" strokecolor="#c45911" strokeweight=".5pt">
            <v:stroke joinstyle="miter"/>
            <v:path arrowok="t"/>
            <v:textbox>
              <w:txbxContent>
                <w:p w:rsidR="00504743" w:rsidRPr="00AD30E7" w:rsidRDefault="00504743" w:rsidP="007456D3">
                  <w:pPr>
                    <w:jc w:val="center"/>
                    <w:rPr>
                      <w:color w:val="000000"/>
                      <w:sz w:val="28"/>
                      <w:szCs w:val="28"/>
                    </w:rPr>
                  </w:pPr>
                  <w:smartTag w:uri="urn:schemas-microsoft-com:office:smarttags" w:element="place">
                    <w:smartTag w:uri="urn:schemas-microsoft-com:office:smarttags" w:element="City">
                      <w:r w:rsidRPr="00AD30E7">
                        <w:rPr>
                          <w:color w:val="000000"/>
                          <w:sz w:val="28"/>
                          <w:szCs w:val="28"/>
                        </w:rPr>
                        <w:t>Split</w:t>
                      </w:r>
                    </w:smartTag>
                  </w:smartTag>
                  <w:r w:rsidRPr="00AD30E7">
                    <w:rPr>
                      <w:color w:val="000000"/>
                      <w:sz w:val="28"/>
                      <w:szCs w:val="28"/>
                    </w:rPr>
                    <w:t xml:space="preserve"> Bolt</w:t>
                  </w:r>
                </w:p>
              </w:txbxContent>
            </v:textbox>
            <w10:wrap type="through"/>
          </v:oval>
        </w:pict>
      </w:r>
      <w:r>
        <w:rPr>
          <w:noProof/>
          <w:lang w:val="pl-PL" w:eastAsia="pl-PL"/>
        </w:rPr>
        <w:pict>
          <v:oval id="Oval 4" o:spid="_x0000_s1035" style="position:absolute;left:0;text-align:left;margin-left:27pt;margin-top:-187.6pt;width:1in;height:1in;z-index:251654144;visibility:visible;v-text-anchor:middle" wrapcoords="8100 0 6300 450 2250 2925 1575 4500 0 6975 -225 8550 -225 11250 0 14400 2025 18000 2250 18675 6975 21375 8100 21375 13275 21375 14400 21375 19125 18675 19350 18000 21375 14400 21825 10800 21375 7200 19800 4500 19350 2925 15075 450 13275 0 81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" fillcolor="#deeaf6" strokecolor="#2e74b5" strokeweight=".5pt">
            <v:stroke joinstyle="miter"/>
            <v:path arrowok="t"/>
            <v:textbox>
              <w:txbxContent>
                <w:p w:rsidR="00504743" w:rsidRPr="00AD30E7" w:rsidRDefault="00504743" w:rsidP="007456D3">
                  <w:pPr>
                    <w:jc w:val="center"/>
                    <w:rPr>
                      <w:color w:val="000000"/>
                      <w:sz w:val="28"/>
                      <w:szCs w:val="28"/>
                    </w:rPr>
                  </w:pPr>
                  <w:r w:rsidRPr="00AD30E7">
                    <w:rPr>
                      <w:color w:val="000000"/>
                      <w:sz w:val="28"/>
                      <w:szCs w:val="28"/>
                    </w:rPr>
                    <w:t>Spout</w:t>
                  </w:r>
                </w:p>
              </w:txbxContent>
            </v:textbox>
            <w10:wrap type="through"/>
          </v:oval>
        </w:pict>
      </w:r>
      <w:r>
        <w:rPr>
          <w:b/>
        </w:rPr>
        <w:t>Count Bolt</w:t>
      </w:r>
      <w:r w:rsidRPr="00791EFA">
        <w:t>:</w:t>
      </w:r>
      <w:r>
        <w:t xml:space="preserve"> This bolt keeps track of the count of each word. It does so by inputting tuples in form of words and incrementing the count for each word accordingly. Additionally, it emits the new count for each word. For example, if the tuple being read is the word “apple” and the current count for “apple” is 5 in the bolt, it will increment the internal count to 6 and emit a tuple in form of (“apple”, 6).</w:t>
      </w:r>
    </w:p>
    <w:p w:rsidR="00504743" w:rsidRDefault="00504743" w:rsidP="00791EFA"/>
    <w:p w:rsidR="00504743" w:rsidRDefault="00504743" w:rsidP="00F7446C">
      <w:r>
        <w:t>In the remaining of the tutorial, we are going to explain how to build each of the components mentioned above and how to wire them up to create the whole topology.</w:t>
      </w:r>
    </w:p>
    <w:p w:rsidR="00504743" w:rsidRDefault="00504743" w:rsidP="00F7446C"/>
    <w:p w:rsidR="00504743" w:rsidRPr="00594EA7" w:rsidRDefault="00504743" w:rsidP="00F7446C">
      <w:r>
        <w:t xml:space="preserve"> </w:t>
      </w:r>
    </w:p>
    <w:p w:rsidR="00504743" w:rsidRDefault="00504743" w:rsidP="00101FC4"/>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504743" w:rsidRPr="00AD30E7" w:rsidTr="00AD30E7">
        <w:tc>
          <w:tcPr>
            <w:tcW w:w="1497" w:type="dxa"/>
            <w:tcBorders>
              <w:top w:val="single" w:sz="24" w:space="0" w:color="4472C4"/>
              <w:bottom w:val="single" w:sz="18" w:space="0" w:color="FFFFFF"/>
              <w:right w:val="nil"/>
            </w:tcBorders>
            <w:shd w:val="clear" w:color="auto" w:fill="4472C4"/>
          </w:tcPr>
          <w:p w:rsidR="00504743" w:rsidRPr="00AD30E7" w:rsidRDefault="00504743" w:rsidP="00AD30E7">
            <w:pPr>
              <w:spacing w:before="120" w:after="120"/>
              <w:jc w:val="center"/>
              <w:rPr>
                <w:b/>
                <w:bCs/>
                <w:color w:val="FFFFFF"/>
              </w:rPr>
            </w:pPr>
            <w:r w:rsidRPr="00AD30E7">
              <w:rPr>
                <w:b/>
                <w:noProof/>
                <w:color w:val="FFFFFF"/>
                <w:lang w:val="pl-PL" w:eastAsia="pl-PL"/>
              </w:rPr>
              <w:pict>
                <v:shape id="Picture 6" o:spid="_x0000_i1030" type="#_x0000_t75" style="width:63.6pt;height:63.6pt;visibility:visible">
                  <v:imagedata r:id="rId8" o:title=""/>
                </v:shape>
              </w:pict>
            </w:r>
          </w:p>
        </w:tc>
        <w:tc>
          <w:tcPr>
            <w:tcW w:w="7853" w:type="dxa"/>
            <w:tcBorders>
              <w:top w:val="single" w:sz="24" w:space="0" w:color="4472C4"/>
              <w:bottom w:val="single" w:sz="18" w:space="0" w:color="FFFFFF"/>
            </w:tcBorders>
            <w:shd w:val="clear" w:color="auto" w:fill="4472C4"/>
            <w:vAlign w:val="center"/>
          </w:tcPr>
          <w:p w:rsidR="00504743" w:rsidRPr="00AD30E7" w:rsidRDefault="00504743" w:rsidP="00AD30E7">
            <w:pPr>
              <w:spacing w:after="120"/>
              <w:rPr>
                <w:b/>
                <w:bCs/>
                <w:iCs/>
                <w:color w:val="FFFFFF"/>
              </w:rPr>
            </w:pPr>
            <w:r w:rsidRPr="00AD30E7">
              <w:rPr>
                <w:bCs/>
                <w:iCs/>
                <w:color w:val="FFFFFF"/>
              </w:rPr>
              <w:t>If you are new to Java programming language, take a look at:</w:t>
            </w:r>
          </w:p>
          <w:p w:rsidR="00504743" w:rsidRPr="00AD30E7" w:rsidRDefault="00504743" w:rsidP="00380B97">
            <w:pPr>
              <w:rPr>
                <w:b/>
                <w:bCs/>
                <w:iCs/>
                <w:color w:val="FFFFFF"/>
              </w:rPr>
            </w:pPr>
            <w:r w:rsidRPr="00AD30E7">
              <w:rPr>
                <w:bCs/>
                <w:iCs/>
                <w:color w:val="FFFFFF"/>
              </w:rPr>
              <w:t>https://docs.oracle.com/javase/tutorial/</w:t>
            </w:r>
          </w:p>
        </w:tc>
      </w:tr>
    </w:tbl>
    <w:p w:rsidR="00504743" w:rsidRDefault="00504743" w:rsidP="00101FC4"/>
    <w:p w:rsidR="00504743" w:rsidRDefault="00504743" w:rsidP="008E3746">
      <w:r>
        <w:rPr>
          <w:b/>
        </w:rPr>
        <w:t xml:space="preserve">Step 1: </w:t>
      </w:r>
      <w:r>
        <w:t>Make sure you are in the “storm-tutorial” directory. You can go to that directory by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8E3746">
            <w:pPr>
              <w:rPr>
                <w:rFonts w:ascii="Monaco" w:hAnsi="Monaco"/>
                <w:iCs/>
                <w:color w:val="FFFFFF"/>
                <w:sz w:val="21"/>
              </w:rPr>
            </w:pPr>
            <w:r w:rsidRPr="00AD30E7">
              <w:rPr>
                <w:rFonts w:ascii="Monaco" w:hAnsi="Monaco"/>
                <w:iCs/>
                <w:color w:val="FFFFFF"/>
                <w:sz w:val="21"/>
              </w:rPr>
              <w:t># cd ~/storm-tutorial/</w:t>
            </w:r>
          </w:p>
        </w:tc>
      </w:tr>
    </w:tbl>
    <w:p w:rsidR="00504743" w:rsidRPr="002B7C5C" w:rsidRDefault="00504743" w:rsidP="00055042"/>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504743" w:rsidRPr="00AD30E7" w:rsidTr="00AD30E7">
        <w:tc>
          <w:tcPr>
            <w:tcW w:w="1497" w:type="dxa"/>
            <w:tcBorders>
              <w:top w:val="single" w:sz="24" w:space="0" w:color="4472C4"/>
              <w:bottom w:val="single" w:sz="18" w:space="0" w:color="FFFFFF"/>
              <w:right w:val="nil"/>
            </w:tcBorders>
            <w:shd w:val="clear" w:color="auto" w:fill="4472C4"/>
          </w:tcPr>
          <w:p w:rsidR="00504743" w:rsidRPr="00AD30E7" w:rsidRDefault="00504743" w:rsidP="00AD30E7">
            <w:pPr>
              <w:spacing w:before="120" w:after="120"/>
              <w:rPr>
                <w:b/>
                <w:bCs/>
                <w:color w:val="FFFFFF"/>
              </w:rPr>
            </w:pPr>
            <w:r w:rsidRPr="00AD30E7">
              <w:rPr>
                <w:b/>
                <w:noProof/>
                <w:color w:val="FFFFFF"/>
                <w:lang w:val="pl-PL" w:eastAsia="pl-PL"/>
              </w:rPr>
              <w:pict>
                <v:shape id="Picture 7" o:spid="_x0000_i1031" type="#_x0000_t75" style="width:63.6pt;height:63.6pt;visibility:visible">
                  <v:imagedata r:id="rId8" o:title=""/>
                </v:shape>
              </w:pict>
            </w:r>
          </w:p>
        </w:tc>
        <w:tc>
          <w:tcPr>
            <w:tcW w:w="7853" w:type="dxa"/>
            <w:tcBorders>
              <w:top w:val="single" w:sz="24" w:space="0" w:color="4472C4"/>
              <w:bottom w:val="single" w:sz="18" w:space="0" w:color="FFFFFF"/>
            </w:tcBorders>
            <w:shd w:val="clear" w:color="auto" w:fill="4472C4"/>
            <w:vAlign w:val="center"/>
          </w:tcPr>
          <w:p w:rsidR="00504743" w:rsidRPr="00AD30E7" w:rsidRDefault="00504743" w:rsidP="00AD30E7">
            <w:pPr>
              <w:spacing w:after="120"/>
              <w:rPr>
                <w:b/>
                <w:bCs/>
                <w:iCs/>
                <w:color w:val="FFFFFF"/>
              </w:rPr>
            </w:pPr>
            <w:r w:rsidRPr="00AD30E7">
              <w:rPr>
                <w:bCs/>
                <w:iCs/>
                <w:color w:val="FFFFFF"/>
              </w:rPr>
              <w:t>This example is adapted from the storm-starter package in Storm’s source code. To learn more about developing Storm applications in Java, visit:</w:t>
            </w:r>
          </w:p>
          <w:p w:rsidR="00504743" w:rsidRPr="00AD30E7" w:rsidRDefault="00504743" w:rsidP="00AD30E7">
            <w:pPr>
              <w:spacing w:after="120"/>
              <w:rPr>
                <w:b/>
                <w:bCs/>
                <w:iCs/>
                <w:color w:val="FFFFFF"/>
              </w:rPr>
            </w:pPr>
            <w:r w:rsidRPr="00AD30E7">
              <w:rPr>
                <w:bCs/>
                <w:iCs/>
                <w:color w:val="FFFFFF"/>
              </w:rPr>
              <w:t>https://github.com/apache/storm/tree/master/examples/storm-starter</w:t>
            </w:r>
          </w:p>
          <w:p w:rsidR="00504743" w:rsidRPr="00AD30E7" w:rsidRDefault="00504743" w:rsidP="00AD30E7">
            <w:pPr>
              <w:spacing w:after="120"/>
              <w:rPr>
                <w:b/>
                <w:bCs/>
                <w:iCs/>
                <w:color w:val="FFFFFF"/>
              </w:rPr>
            </w:pPr>
            <w:r w:rsidRPr="00AD30E7">
              <w:rPr>
                <w:bCs/>
                <w:iCs/>
                <w:color w:val="FFFFFF"/>
              </w:rPr>
              <w:t>https://storm.apache.org/documentation/Tutorial.html</w:t>
            </w:r>
          </w:p>
        </w:tc>
      </w:tr>
    </w:tbl>
    <w:p w:rsidR="00504743" w:rsidRDefault="00504743" w:rsidP="00101FC4"/>
    <w:p w:rsidR="00504743" w:rsidRDefault="00504743" w:rsidP="00101FC4"/>
    <w:p w:rsidR="00504743" w:rsidRDefault="00504743" w:rsidP="008E3746">
      <w:pPr>
        <w:pStyle w:val="Heading2"/>
      </w:pPr>
      <w:r>
        <w:t>Spout</w:t>
      </w:r>
    </w:p>
    <w:p w:rsidR="00504743" w:rsidRDefault="00504743" w:rsidP="00380B97">
      <w:pPr>
        <w:rPr>
          <w:rFonts w:ascii="Consolas" w:hAnsi="Consolas"/>
          <w:b/>
          <w:bCs/>
          <w:sz w:val="22"/>
          <w:szCs w:val="22"/>
        </w:rPr>
      </w:pPr>
    </w:p>
    <w:p w:rsidR="00504743" w:rsidRDefault="00504743" w:rsidP="00380B97">
      <w:r w:rsidRPr="005901F1">
        <w:rPr>
          <w:rFonts w:ascii="Consolas" w:hAnsi="Consolas"/>
          <w:b/>
          <w:bCs/>
          <w:sz w:val="22"/>
          <w:szCs w:val="22"/>
        </w:rPr>
        <w:t>RandomSentenceSpout.java</w:t>
      </w:r>
      <w:r>
        <w:t xml:space="preserve"> randomly chooses one of the sentences in “</w:t>
      </w:r>
      <w:r w:rsidRPr="008C05C2">
        <w:t>String[] sentences</w:t>
      </w:r>
      <w:r>
        <w:t xml:space="preserve">”, and emits it as a tuple. </w:t>
      </w:r>
    </w:p>
    <w:p w:rsidR="00504743" w:rsidRDefault="00504743" w:rsidP="00380B97"/>
    <w:p w:rsidR="00504743" w:rsidRDefault="00504743" w:rsidP="008C05C2">
      <w:pPr>
        <w:pStyle w:val="Heading2"/>
      </w:pPr>
      <w:smartTag w:uri="urn:schemas-microsoft-com:office:smarttags" w:element="City">
        <w:r>
          <w:t>Split</w:t>
        </w:r>
      </w:smartTag>
      <w:r>
        <w:t xml:space="preserve"> Bolt</w:t>
      </w:r>
    </w:p>
    <w:p w:rsidR="00504743" w:rsidRDefault="00504743" w:rsidP="008C05C2"/>
    <w:p w:rsidR="00504743" w:rsidRDefault="00504743" w:rsidP="00380B97">
      <w:r w:rsidRPr="005901F1">
        <w:rPr>
          <w:rFonts w:ascii="Consolas" w:hAnsi="Consolas"/>
          <w:b/>
          <w:bCs/>
          <w:sz w:val="22"/>
          <w:szCs w:val="22"/>
        </w:rPr>
        <w:t>SplitSentenceBolt.java</w:t>
      </w:r>
      <w:r w:rsidRPr="005901F1">
        <w:t xml:space="preserve"> </w:t>
      </w:r>
      <w:r>
        <w:t>reads a sentence and splits it into words, then it emits a tuple for each word.</w:t>
      </w:r>
    </w:p>
    <w:p w:rsidR="00504743" w:rsidRDefault="00504743" w:rsidP="00380B97"/>
    <w:p w:rsidR="00504743" w:rsidRDefault="00504743" w:rsidP="008C05C2">
      <w:pPr>
        <w:pStyle w:val="Heading2"/>
      </w:pPr>
      <w:r>
        <w:t>Count Bolt</w:t>
      </w:r>
    </w:p>
    <w:p w:rsidR="00504743" w:rsidRDefault="00504743" w:rsidP="008C05C2"/>
    <w:p w:rsidR="00504743" w:rsidRDefault="00504743" w:rsidP="00380B97">
      <w:r w:rsidRPr="005901F1">
        <w:rPr>
          <w:rFonts w:ascii="Consolas" w:hAnsi="Consolas"/>
          <w:b/>
          <w:bCs/>
          <w:sz w:val="22"/>
          <w:szCs w:val="22"/>
        </w:rPr>
        <w:t>WordCountBolt.java</w:t>
      </w:r>
      <w:r>
        <w:t xml:space="preserve"> keeps an in-memory hash map of words to their count value. Upon receipt of a tuple it increments the count for that word and emits the new count as a tuple in the format of (“word”, count).</w:t>
      </w:r>
    </w:p>
    <w:p w:rsidR="00504743" w:rsidRDefault="00504743" w:rsidP="00380B97"/>
    <w:p w:rsidR="00504743" w:rsidRDefault="00504743" w:rsidP="00380B97"/>
    <w:p w:rsidR="00504743" w:rsidRDefault="00504743" w:rsidP="00055042">
      <w:pPr>
        <w:pStyle w:val="Heading2"/>
      </w:pPr>
      <w:r>
        <w:t>Word Count Topology</w:t>
      </w:r>
    </w:p>
    <w:p w:rsidR="00504743" w:rsidRDefault="00504743" w:rsidP="00055042"/>
    <w:p w:rsidR="00504743" w:rsidRDefault="00504743" w:rsidP="00055042">
      <w:r>
        <w:t xml:space="preserve">Now that we have all the components, we have to build the Storm Topology. </w:t>
      </w:r>
    </w:p>
    <w:p w:rsidR="00504743" w:rsidRDefault="00504743" w:rsidP="00380B97">
      <w:r w:rsidRPr="005901F1">
        <w:rPr>
          <w:rFonts w:ascii="Consolas" w:hAnsi="Consolas"/>
          <w:b/>
          <w:bCs/>
          <w:sz w:val="22"/>
          <w:szCs w:val="22"/>
        </w:rPr>
        <w:t xml:space="preserve">WordCountTpology.java </w:t>
      </w:r>
      <w:r>
        <w:t xml:space="preserve">creates a “ToplogyBuilder” instance which wires up all the components and submits the topology. It first adds the 5 instance of the spout. Then it connects 8 instances of the SplitBolt to the spout, and 12 instances of the CountBolt to the SplitBolt. </w:t>
      </w:r>
    </w:p>
    <w:p w:rsidR="00504743" w:rsidRDefault="00504743" w:rsidP="00380B97"/>
    <w:p w:rsidR="00504743" w:rsidRDefault="00504743" w:rsidP="00380B97">
      <w:r>
        <w:t xml:space="preserve">After building the topology, it submits the topology, runs the topology for 10 seconds, and then stops the application. </w:t>
      </w:r>
    </w:p>
    <w:p w:rsidR="00504743" w:rsidRDefault="00504743" w:rsidP="00380B97"/>
    <w:p w:rsidR="00504743" w:rsidRDefault="00504743" w:rsidP="00380B97"/>
    <w:p w:rsidR="00504743" w:rsidRDefault="00504743" w:rsidP="00380B97"/>
    <w:p w:rsidR="00504743" w:rsidRDefault="00504743" w:rsidP="00380B97">
      <w:pPr>
        <w:pStyle w:val="Heading2"/>
      </w:pPr>
      <w:r>
        <w:t>Building and Submitting the Job</w:t>
      </w:r>
    </w:p>
    <w:p w:rsidR="00504743" w:rsidRDefault="00504743" w:rsidP="00380B97">
      <w:r>
        <w:t xml:space="preserve"> </w:t>
      </w:r>
    </w:p>
    <w:p w:rsidR="00504743" w:rsidRDefault="00504743" w:rsidP="005901F1">
      <w:r>
        <w:rPr>
          <w:b/>
        </w:rPr>
        <w:t xml:space="preserve">Step 2: </w:t>
      </w:r>
      <w:r>
        <w:t xml:space="preserve">Compile the source code using the following command, which will create a folder called “target” and build a fat jar under that folder: </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rPr>
          <w:cantSplit/>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180D98">
            <w:pPr>
              <w:rPr>
                <w:rFonts w:ascii="Monaco" w:hAnsi="Monaco"/>
                <w:iCs/>
                <w:color w:val="FFFFFF"/>
                <w:sz w:val="21"/>
              </w:rPr>
            </w:pPr>
            <w:r w:rsidRPr="00AD30E7">
              <w:rPr>
                <w:rFonts w:ascii="Monaco" w:hAnsi="Monaco"/>
                <w:iCs/>
                <w:color w:val="FFFFFF"/>
                <w:sz w:val="21"/>
              </w:rPr>
              <w:t># mvn clean package</w:t>
            </w:r>
          </w:p>
        </w:tc>
      </w:tr>
    </w:tbl>
    <w:p w:rsidR="00504743" w:rsidRDefault="00504743" w:rsidP="002B7C5C">
      <w:pPr>
        <w:pStyle w:val="Heading2"/>
        <w:numPr>
          <w:ilvl w:val="0"/>
          <w:numId w:val="0"/>
        </w:numPr>
        <w:ind w:left="576"/>
      </w:pPr>
    </w:p>
    <w:p w:rsidR="00504743" w:rsidRDefault="00504743" w:rsidP="005901F1">
      <w:r>
        <w:rPr>
          <w:b/>
        </w:rPr>
        <w:t xml:space="preserve">Step 3: </w:t>
      </w:r>
      <w:r>
        <w:t>Go to the target folder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180D98">
            <w:pPr>
              <w:rPr>
                <w:rFonts w:ascii="Monaco" w:hAnsi="Monaco"/>
                <w:iCs/>
                <w:color w:val="FFFFFF"/>
                <w:sz w:val="21"/>
              </w:rPr>
            </w:pPr>
            <w:r w:rsidRPr="00AD30E7">
              <w:rPr>
                <w:rFonts w:ascii="Monaco" w:hAnsi="Monaco"/>
                <w:iCs/>
                <w:color w:val="FFFFFF"/>
                <w:sz w:val="21"/>
              </w:rPr>
              <w:t xml:space="preserve"># cd target </w:t>
            </w:r>
          </w:p>
        </w:tc>
      </w:tr>
    </w:tbl>
    <w:p w:rsidR="00504743" w:rsidRDefault="00504743" w:rsidP="002B7C5C"/>
    <w:p w:rsidR="00504743" w:rsidRDefault="00504743" w:rsidP="005901F1">
      <w:r>
        <w:rPr>
          <w:b/>
        </w:rPr>
        <w:t xml:space="preserve">Step 4: </w:t>
      </w:r>
      <w:r>
        <w:t>Run the application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180D98">
            <w:pPr>
              <w:rPr>
                <w:rFonts w:ascii="Monaco" w:hAnsi="Monaco"/>
                <w:iCs/>
                <w:color w:val="FFFFFF"/>
                <w:sz w:val="21"/>
              </w:rPr>
            </w:pPr>
            <w:r w:rsidRPr="00AD30E7">
              <w:rPr>
                <w:rFonts w:ascii="Monaco" w:hAnsi="Monaco"/>
                <w:iCs/>
                <w:color w:val="FFFFFF"/>
                <w:sz w:val="21"/>
              </w:rPr>
              <w:t># storm jar storm-example-0.0.1-SNAPSHOT.jar WordCountTopology</w:t>
            </w:r>
          </w:p>
        </w:tc>
      </w:tr>
    </w:tbl>
    <w:p w:rsidR="00504743" w:rsidRDefault="00504743" w:rsidP="002B7C5C"/>
    <w:p w:rsidR="00504743" w:rsidRDefault="00504743" w:rsidP="002B7C5C">
      <w:r>
        <w:t>You should see an output similar to the one below:</w:t>
      </w:r>
    </w:p>
    <w:p w:rsidR="00504743" w:rsidRDefault="00504743" w:rsidP="008C71E1"/>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504743" w:rsidRPr="00AD30E7" w:rsidTr="00AD30E7">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 [Thread-28-spout] INFO  backtype.storm.daemon.task - Emitting: spout default [the cow jumped over the moon]</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12608 [Thread-26-split] INFO  backtype.storm.daemon.executor - Processing received message source: spout:8, stream: default, id: {}, [the cow jumped over the moon]</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12608 [Thread-26-split] INFO  backtype.storm.daemon.task - Emitting: split default [the]</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12608 [Thread-26-split] INFO  backtype.storm.daemon.task - Emitting: split default [cow]</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12608 [Thread-26-split] INFO  backtype.storm.daemon.task - Emitting: split default [jumped]</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12608 [Thread-26-split] INFO  backtype.storm.daemon.task - Emitting: split default [over]</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12608 [Thread-26-split] INFO  backtype.storm.daemon.task - Emitting: split default [the]</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12609 [Thread-26-split] INFO  backtype.storm.daemon.task - Emitting: split default [moon]</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[Thread-16-count] INFO  backtype.storm.daemon.executor - Processing received message source: split:7, stream: default, id: {}, [cow]</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[Thread-16-count] INFO  backtype.storm.daemon.task - Emitting: count default [cow, 55]</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[Thread-16-count] INFO  backtype.storm.daemon.executor - Processing received message source: split:7, stream: default, id: {}, [jumped]</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[Thread-16-count] INFO  backtype.storm.daemon.task - Emitting: count default [jumped, 55]</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[Thread-18-count] INFO  backtype.storm.daemon.executor - Processing received message source: split:7, stream: default, id: {}, [the]</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[Thread-18-count] INFO  backtype.storm.daemon.task - Emitting: count default [the, 213]</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[Thread-18-count] INFO  backtype.storm.daemon.executor - Processing received message source: split:7, stream: default, id: {}, [over]</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[Thread-18-count] INFO  backtype.storm.daemon.task - Emitting: count default [over, 55]</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[Thread-18-count] INFO  backtype.storm.daemon.executor - Processing received message source: split:7, stream: default, id: {}, [the]</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[Thread-18-count] INFO  backtype.storm.daemon.task - Emitting: count default [the, 214]</w:t>
            </w:r>
          </w:p>
          <w:p w:rsidR="00504743" w:rsidRPr="00AD30E7" w:rsidRDefault="00504743" w:rsidP="00AD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iCs/>
                <w:color w:val="FFFFFF"/>
                <w:sz w:val="21"/>
              </w:rPr>
            </w:pPr>
            <w:r w:rsidRPr="00AD30E7">
              <w:rPr>
                <w:rFonts w:ascii="Monaco" w:hAnsi="Monaco"/>
                <w:iCs/>
                <w:color w:val="FFFFFF"/>
                <w:sz w:val="21"/>
              </w:rPr>
              <w:t>12611 [Thread-18-count] INFO  backtype.storm.daemon.executor - Processing received message source: split:7, stream: default, id: {}, [moon]</w:t>
            </w:r>
          </w:p>
        </w:tc>
      </w:tr>
    </w:tbl>
    <w:p w:rsidR="00504743" w:rsidRPr="002B7C5C" w:rsidRDefault="00504743" w:rsidP="002B7C5C"/>
    <w:p w:rsidR="00504743" w:rsidRDefault="00504743" w:rsidP="00066F3B">
      <w:pPr>
        <w:pStyle w:val="Heading1"/>
        <w:numPr>
          <w:ilvl w:val="0"/>
          <w:numId w:val="0"/>
        </w:numPr>
      </w:pPr>
    </w:p>
    <w:p w:rsidR="00504743" w:rsidRDefault="00504743"/>
    <w:sectPr w:rsidR="00504743" w:rsidSect="00E32FC5">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743" w:rsidRDefault="00504743" w:rsidP="00FF0A9A">
      <w:r>
        <w:separator/>
      </w:r>
    </w:p>
  </w:endnote>
  <w:endnote w:type="continuationSeparator" w:id="0">
    <w:p w:rsidR="00504743" w:rsidRDefault="00504743" w:rsidP="00FF0A9A">
      <w:r>
        <w:continuationSeparator/>
      </w:r>
    </w:p>
  </w:endnote>
  <w:endnote w:type="continuationNotice" w:id="1">
    <w:p w:rsidR="00504743" w:rsidRDefault="005047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Monaco">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743" w:rsidRDefault="00504743" w:rsidP="009230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4743" w:rsidRDefault="00504743" w:rsidP="00FF0A9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743" w:rsidRDefault="00504743" w:rsidP="009230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504743" w:rsidRDefault="00504743" w:rsidP="00FF0A9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743" w:rsidRDefault="00504743" w:rsidP="00FF0A9A">
      <w:r>
        <w:separator/>
      </w:r>
    </w:p>
  </w:footnote>
  <w:footnote w:type="continuationSeparator" w:id="0">
    <w:p w:rsidR="00504743" w:rsidRDefault="00504743" w:rsidP="00FF0A9A">
      <w:r>
        <w:continuationSeparator/>
      </w:r>
    </w:p>
  </w:footnote>
  <w:footnote w:type="continuationNotice" w:id="1">
    <w:p w:rsidR="00504743" w:rsidRDefault="0050474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7E78"/>
    <w:multiLevelType w:val="hybridMultilevel"/>
    <w:tmpl w:val="2C9A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16069"/>
    <w:multiLevelType w:val="hybridMultilevel"/>
    <w:tmpl w:val="AE7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AC745A"/>
    <w:multiLevelType w:val="hybridMultilevel"/>
    <w:tmpl w:val="F55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977B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38CA56C6"/>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nsid w:val="406E7B31"/>
    <w:multiLevelType w:val="hybridMultilevel"/>
    <w:tmpl w:val="AF6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D6770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1FC4"/>
    <w:rsid w:val="00010EF0"/>
    <w:rsid w:val="00055042"/>
    <w:rsid w:val="00066F3B"/>
    <w:rsid w:val="00086F97"/>
    <w:rsid w:val="000A33A0"/>
    <w:rsid w:val="000B3828"/>
    <w:rsid w:val="000F33DD"/>
    <w:rsid w:val="00101FC4"/>
    <w:rsid w:val="00132ADC"/>
    <w:rsid w:val="0016503E"/>
    <w:rsid w:val="00180D98"/>
    <w:rsid w:val="001A253A"/>
    <w:rsid w:val="001F641C"/>
    <w:rsid w:val="002040C7"/>
    <w:rsid w:val="00206B06"/>
    <w:rsid w:val="0027447A"/>
    <w:rsid w:val="00293EA1"/>
    <w:rsid w:val="002A31CE"/>
    <w:rsid w:val="002B7C5C"/>
    <w:rsid w:val="002C30A9"/>
    <w:rsid w:val="002F59A2"/>
    <w:rsid w:val="00380B97"/>
    <w:rsid w:val="003851FA"/>
    <w:rsid w:val="003A5FC0"/>
    <w:rsid w:val="004035B8"/>
    <w:rsid w:val="00455B65"/>
    <w:rsid w:val="00471E23"/>
    <w:rsid w:val="00495E38"/>
    <w:rsid w:val="00504743"/>
    <w:rsid w:val="0052531B"/>
    <w:rsid w:val="005440B2"/>
    <w:rsid w:val="00584F6A"/>
    <w:rsid w:val="005901F1"/>
    <w:rsid w:val="00594EA7"/>
    <w:rsid w:val="005B1E2A"/>
    <w:rsid w:val="005C6BA8"/>
    <w:rsid w:val="005C79F2"/>
    <w:rsid w:val="005D7EFC"/>
    <w:rsid w:val="005F259E"/>
    <w:rsid w:val="005F2C22"/>
    <w:rsid w:val="00670FC2"/>
    <w:rsid w:val="006908D6"/>
    <w:rsid w:val="006D40E3"/>
    <w:rsid w:val="006E0948"/>
    <w:rsid w:val="006F6C24"/>
    <w:rsid w:val="00707D7C"/>
    <w:rsid w:val="00723683"/>
    <w:rsid w:val="007456D3"/>
    <w:rsid w:val="00746785"/>
    <w:rsid w:val="00746E9E"/>
    <w:rsid w:val="00756F68"/>
    <w:rsid w:val="00760EF0"/>
    <w:rsid w:val="00791EFA"/>
    <w:rsid w:val="007A53F9"/>
    <w:rsid w:val="007B5525"/>
    <w:rsid w:val="007C12A6"/>
    <w:rsid w:val="007C3D70"/>
    <w:rsid w:val="007E19BC"/>
    <w:rsid w:val="007F6F6D"/>
    <w:rsid w:val="00801E4D"/>
    <w:rsid w:val="00844952"/>
    <w:rsid w:val="008629C4"/>
    <w:rsid w:val="00896812"/>
    <w:rsid w:val="008B00B0"/>
    <w:rsid w:val="008C05C2"/>
    <w:rsid w:val="008C71E1"/>
    <w:rsid w:val="008E3746"/>
    <w:rsid w:val="008F5A31"/>
    <w:rsid w:val="008F5C0C"/>
    <w:rsid w:val="009109E4"/>
    <w:rsid w:val="00923057"/>
    <w:rsid w:val="00941C10"/>
    <w:rsid w:val="00945C93"/>
    <w:rsid w:val="009661C1"/>
    <w:rsid w:val="009F51E5"/>
    <w:rsid w:val="00A3272D"/>
    <w:rsid w:val="00A5118D"/>
    <w:rsid w:val="00A526B3"/>
    <w:rsid w:val="00A62668"/>
    <w:rsid w:val="00A6525C"/>
    <w:rsid w:val="00AB5E21"/>
    <w:rsid w:val="00AB656F"/>
    <w:rsid w:val="00AC56FC"/>
    <w:rsid w:val="00AD024E"/>
    <w:rsid w:val="00AD30E7"/>
    <w:rsid w:val="00AF0667"/>
    <w:rsid w:val="00B00476"/>
    <w:rsid w:val="00B139F6"/>
    <w:rsid w:val="00B33DD3"/>
    <w:rsid w:val="00B3773B"/>
    <w:rsid w:val="00B4547C"/>
    <w:rsid w:val="00B57602"/>
    <w:rsid w:val="00B62BE3"/>
    <w:rsid w:val="00B70344"/>
    <w:rsid w:val="00B91253"/>
    <w:rsid w:val="00BA4EA0"/>
    <w:rsid w:val="00BD27E9"/>
    <w:rsid w:val="00BE76C5"/>
    <w:rsid w:val="00C43188"/>
    <w:rsid w:val="00C444EC"/>
    <w:rsid w:val="00C475AC"/>
    <w:rsid w:val="00C955F0"/>
    <w:rsid w:val="00CA363A"/>
    <w:rsid w:val="00CB5875"/>
    <w:rsid w:val="00CC5447"/>
    <w:rsid w:val="00D06C5B"/>
    <w:rsid w:val="00E10F76"/>
    <w:rsid w:val="00E32FC5"/>
    <w:rsid w:val="00E41274"/>
    <w:rsid w:val="00E6384D"/>
    <w:rsid w:val="00EF1285"/>
    <w:rsid w:val="00F1526A"/>
    <w:rsid w:val="00F318D4"/>
    <w:rsid w:val="00F421FA"/>
    <w:rsid w:val="00F42212"/>
    <w:rsid w:val="00F70D35"/>
    <w:rsid w:val="00F7446C"/>
    <w:rsid w:val="00F75A4D"/>
    <w:rsid w:val="00FA2585"/>
    <w:rsid w:val="00FB54AF"/>
    <w:rsid w:val="00FC65E6"/>
    <w:rsid w:val="00FF0A9A"/>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3773B"/>
    <w:rPr>
      <w:sz w:val="24"/>
      <w:szCs w:val="24"/>
      <w:lang w:val="en-US" w:eastAsia="en-US"/>
    </w:rPr>
  </w:style>
  <w:style w:type="paragraph" w:styleId="Heading1">
    <w:name w:val="heading 1"/>
    <w:basedOn w:val="Normal"/>
    <w:next w:val="Normal"/>
    <w:link w:val="Heading1Char"/>
    <w:uiPriority w:val="99"/>
    <w:qFormat/>
    <w:rsid w:val="00101FC4"/>
    <w:pPr>
      <w:keepNext/>
      <w:keepLines/>
      <w:numPr>
        <w:numId w:val="1"/>
      </w:numPr>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9"/>
    <w:qFormat/>
    <w:rsid w:val="00101FC4"/>
    <w:pPr>
      <w:keepNext/>
      <w:keepLines/>
      <w:numPr>
        <w:ilvl w:val="1"/>
        <w:numId w:val="1"/>
      </w:numPr>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9"/>
    <w:qFormat/>
    <w:rsid w:val="00101FC4"/>
    <w:pPr>
      <w:keepNext/>
      <w:keepLines/>
      <w:numPr>
        <w:ilvl w:val="2"/>
        <w:numId w:val="1"/>
      </w:numPr>
      <w:spacing w:before="40"/>
      <w:outlineLvl w:val="2"/>
    </w:pPr>
    <w:rPr>
      <w:rFonts w:ascii="Calibri Light" w:hAnsi="Calibri Light"/>
      <w:color w:val="1F4D78"/>
    </w:rPr>
  </w:style>
  <w:style w:type="paragraph" w:styleId="Heading4">
    <w:name w:val="heading 4"/>
    <w:basedOn w:val="Normal"/>
    <w:next w:val="Normal"/>
    <w:link w:val="Heading4Char"/>
    <w:uiPriority w:val="99"/>
    <w:qFormat/>
    <w:rsid w:val="00101FC4"/>
    <w:pPr>
      <w:keepNext/>
      <w:keepLines/>
      <w:numPr>
        <w:ilvl w:val="3"/>
        <w:numId w:val="1"/>
      </w:numPr>
      <w:spacing w:before="40"/>
      <w:outlineLvl w:val="3"/>
    </w:pPr>
    <w:rPr>
      <w:rFonts w:ascii="Calibri Light" w:hAnsi="Calibri Light"/>
      <w:i/>
      <w:iCs/>
      <w:color w:val="2E74B5"/>
    </w:rPr>
  </w:style>
  <w:style w:type="paragraph" w:styleId="Heading5">
    <w:name w:val="heading 5"/>
    <w:basedOn w:val="Normal"/>
    <w:next w:val="Normal"/>
    <w:link w:val="Heading5Char"/>
    <w:uiPriority w:val="99"/>
    <w:qFormat/>
    <w:rsid w:val="00101FC4"/>
    <w:pPr>
      <w:keepNext/>
      <w:keepLines/>
      <w:numPr>
        <w:ilvl w:val="4"/>
        <w:numId w:val="1"/>
      </w:numPr>
      <w:spacing w:before="40"/>
      <w:outlineLvl w:val="4"/>
    </w:pPr>
    <w:rPr>
      <w:rFonts w:ascii="Calibri Light" w:hAnsi="Calibri Light"/>
      <w:color w:val="2E74B5"/>
    </w:rPr>
  </w:style>
  <w:style w:type="paragraph" w:styleId="Heading6">
    <w:name w:val="heading 6"/>
    <w:basedOn w:val="Normal"/>
    <w:next w:val="Normal"/>
    <w:link w:val="Heading6Char"/>
    <w:uiPriority w:val="99"/>
    <w:qFormat/>
    <w:rsid w:val="00101FC4"/>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link w:val="Heading7Char"/>
    <w:uiPriority w:val="99"/>
    <w:qFormat/>
    <w:rsid w:val="00101FC4"/>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link w:val="Heading8Char"/>
    <w:uiPriority w:val="99"/>
    <w:qFormat/>
    <w:rsid w:val="00101FC4"/>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9"/>
    <w:qFormat/>
    <w:rsid w:val="00101FC4"/>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1FC4"/>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101FC4"/>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101FC4"/>
    <w:rPr>
      <w:rFonts w:ascii="Calibri Light" w:hAnsi="Calibri Light" w:cs="Times New Roman"/>
      <w:color w:val="1F4D78"/>
    </w:rPr>
  </w:style>
  <w:style w:type="character" w:customStyle="1" w:styleId="Heading4Char">
    <w:name w:val="Heading 4 Char"/>
    <w:basedOn w:val="DefaultParagraphFont"/>
    <w:link w:val="Heading4"/>
    <w:uiPriority w:val="99"/>
    <w:semiHidden/>
    <w:locked/>
    <w:rsid w:val="00101FC4"/>
    <w:rPr>
      <w:rFonts w:ascii="Calibri Light" w:hAnsi="Calibri Light" w:cs="Times New Roman"/>
      <w:i/>
      <w:iCs/>
      <w:color w:val="2E74B5"/>
    </w:rPr>
  </w:style>
  <w:style w:type="character" w:customStyle="1" w:styleId="Heading5Char">
    <w:name w:val="Heading 5 Char"/>
    <w:basedOn w:val="DefaultParagraphFont"/>
    <w:link w:val="Heading5"/>
    <w:uiPriority w:val="99"/>
    <w:semiHidden/>
    <w:locked/>
    <w:rsid w:val="00101FC4"/>
    <w:rPr>
      <w:rFonts w:ascii="Calibri Light" w:hAnsi="Calibri Light" w:cs="Times New Roman"/>
      <w:color w:val="2E74B5"/>
    </w:rPr>
  </w:style>
  <w:style w:type="character" w:customStyle="1" w:styleId="Heading6Char">
    <w:name w:val="Heading 6 Char"/>
    <w:basedOn w:val="DefaultParagraphFont"/>
    <w:link w:val="Heading6"/>
    <w:uiPriority w:val="99"/>
    <w:semiHidden/>
    <w:locked/>
    <w:rsid w:val="00101FC4"/>
    <w:rPr>
      <w:rFonts w:ascii="Calibri Light" w:hAnsi="Calibri Light" w:cs="Times New Roman"/>
      <w:color w:val="1F4D78"/>
    </w:rPr>
  </w:style>
  <w:style w:type="character" w:customStyle="1" w:styleId="Heading7Char">
    <w:name w:val="Heading 7 Char"/>
    <w:basedOn w:val="DefaultParagraphFont"/>
    <w:link w:val="Heading7"/>
    <w:uiPriority w:val="99"/>
    <w:semiHidden/>
    <w:locked/>
    <w:rsid w:val="00101FC4"/>
    <w:rPr>
      <w:rFonts w:ascii="Calibri Light" w:hAnsi="Calibri Light" w:cs="Times New Roman"/>
      <w:i/>
      <w:iCs/>
      <w:color w:val="1F4D78"/>
    </w:rPr>
  </w:style>
  <w:style w:type="character" w:customStyle="1" w:styleId="Heading8Char">
    <w:name w:val="Heading 8 Char"/>
    <w:basedOn w:val="DefaultParagraphFont"/>
    <w:link w:val="Heading8"/>
    <w:uiPriority w:val="99"/>
    <w:semiHidden/>
    <w:locked/>
    <w:rsid w:val="00101FC4"/>
    <w:rPr>
      <w:rFonts w:ascii="Calibri Light" w:hAnsi="Calibri Light" w:cs="Times New Roman"/>
      <w:color w:val="272727"/>
      <w:sz w:val="21"/>
      <w:szCs w:val="21"/>
    </w:rPr>
  </w:style>
  <w:style w:type="character" w:customStyle="1" w:styleId="Heading9Char">
    <w:name w:val="Heading 9 Char"/>
    <w:basedOn w:val="DefaultParagraphFont"/>
    <w:link w:val="Heading9"/>
    <w:uiPriority w:val="99"/>
    <w:semiHidden/>
    <w:locked/>
    <w:rsid w:val="00101FC4"/>
    <w:rPr>
      <w:rFonts w:ascii="Calibri Light" w:hAnsi="Calibri Light" w:cs="Times New Roman"/>
      <w:i/>
      <w:iCs/>
      <w:color w:val="272727"/>
      <w:sz w:val="21"/>
      <w:szCs w:val="21"/>
    </w:rPr>
  </w:style>
  <w:style w:type="paragraph" w:styleId="Title">
    <w:name w:val="Title"/>
    <w:basedOn w:val="Normal"/>
    <w:next w:val="Normal"/>
    <w:link w:val="TitleChar"/>
    <w:uiPriority w:val="99"/>
    <w:qFormat/>
    <w:rsid w:val="00101FC4"/>
    <w:pPr>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99"/>
    <w:locked/>
    <w:rsid w:val="00101FC4"/>
    <w:rPr>
      <w:rFonts w:ascii="Calibri Light" w:hAnsi="Calibri Light" w:cs="Times New Roman"/>
      <w:spacing w:val="-10"/>
      <w:kern w:val="28"/>
      <w:sz w:val="56"/>
      <w:szCs w:val="56"/>
    </w:rPr>
  </w:style>
  <w:style w:type="paragraph" w:styleId="IntenseQuote">
    <w:name w:val="Intense Quote"/>
    <w:basedOn w:val="Normal"/>
    <w:next w:val="Normal"/>
    <w:link w:val="IntenseQuoteChar"/>
    <w:uiPriority w:val="99"/>
    <w:qFormat/>
    <w:rsid w:val="008B00B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99"/>
    <w:locked/>
    <w:rsid w:val="008B00B0"/>
    <w:rPr>
      <w:rFonts w:cs="Times New Roman"/>
      <w:i/>
      <w:iCs/>
      <w:color w:val="5B9BD5"/>
    </w:rPr>
  </w:style>
  <w:style w:type="character" w:styleId="Hyperlink">
    <w:name w:val="Hyperlink"/>
    <w:basedOn w:val="DefaultParagraphFont"/>
    <w:uiPriority w:val="99"/>
    <w:rsid w:val="008B00B0"/>
    <w:rPr>
      <w:rFonts w:cs="Times New Roman"/>
      <w:color w:val="0563C1"/>
      <w:u w:val="single"/>
    </w:rPr>
  </w:style>
  <w:style w:type="paragraph" w:customStyle="1" w:styleId="Code">
    <w:name w:val="Code"/>
    <w:basedOn w:val="IntenseQuote"/>
    <w:uiPriority w:val="99"/>
    <w:rsid w:val="002B7C5C"/>
    <w:pPr>
      <w:pBdr>
        <w:top w:val="single" w:sz="4" w:space="10" w:color="000000"/>
        <w:left w:val="single" w:sz="4" w:space="4" w:color="000000"/>
        <w:bottom w:val="single" w:sz="4" w:space="10" w:color="000000"/>
        <w:right w:val="single" w:sz="4" w:space="4" w:color="000000"/>
      </w:pBdr>
      <w:shd w:val="clear" w:color="auto" w:fill="7F7F7F"/>
      <w:spacing w:before="120" w:after="120"/>
      <w:ind w:left="0" w:right="289"/>
      <w:jc w:val="left"/>
    </w:pPr>
    <w:rPr>
      <w:rFonts w:ascii="Consolas" w:hAnsi="Consolas"/>
      <w:i w:val="0"/>
      <w:color w:val="FFFFFF"/>
    </w:rPr>
  </w:style>
  <w:style w:type="paragraph" w:styleId="ListParagraph">
    <w:name w:val="List Paragraph"/>
    <w:basedOn w:val="Normal"/>
    <w:uiPriority w:val="99"/>
    <w:qFormat/>
    <w:rsid w:val="00BA4EA0"/>
    <w:pPr>
      <w:ind w:left="720"/>
      <w:contextualSpacing/>
    </w:pPr>
  </w:style>
  <w:style w:type="paragraph" w:styleId="Footer">
    <w:name w:val="footer"/>
    <w:basedOn w:val="Normal"/>
    <w:link w:val="FooterChar"/>
    <w:uiPriority w:val="99"/>
    <w:rsid w:val="00FF0A9A"/>
    <w:pPr>
      <w:tabs>
        <w:tab w:val="center" w:pos="4680"/>
        <w:tab w:val="right" w:pos="9360"/>
      </w:tabs>
    </w:pPr>
  </w:style>
  <w:style w:type="character" w:customStyle="1" w:styleId="FooterChar">
    <w:name w:val="Footer Char"/>
    <w:basedOn w:val="DefaultParagraphFont"/>
    <w:link w:val="Footer"/>
    <w:uiPriority w:val="99"/>
    <w:locked/>
    <w:rsid w:val="00FF0A9A"/>
    <w:rPr>
      <w:rFonts w:cs="Times New Roman"/>
    </w:rPr>
  </w:style>
  <w:style w:type="character" w:styleId="PageNumber">
    <w:name w:val="page number"/>
    <w:basedOn w:val="DefaultParagraphFont"/>
    <w:uiPriority w:val="99"/>
    <w:semiHidden/>
    <w:rsid w:val="00FF0A9A"/>
    <w:rPr>
      <w:rFonts w:cs="Times New Roman"/>
    </w:rPr>
  </w:style>
  <w:style w:type="paragraph" w:styleId="Header">
    <w:name w:val="header"/>
    <w:basedOn w:val="Normal"/>
    <w:link w:val="HeaderChar"/>
    <w:uiPriority w:val="99"/>
    <w:rsid w:val="00C444EC"/>
    <w:pPr>
      <w:tabs>
        <w:tab w:val="center" w:pos="4680"/>
        <w:tab w:val="right" w:pos="9360"/>
      </w:tabs>
    </w:pPr>
  </w:style>
  <w:style w:type="character" w:customStyle="1" w:styleId="HeaderChar">
    <w:name w:val="Header Char"/>
    <w:basedOn w:val="DefaultParagraphFont"/>
    <w:link w:val="Header"/>
    <w:uiPriority w:val="99"/>
    <w:locked/>
    <w:rsid w:val="00C444EC"/>
    <w:rPr>
      <w:rFonts w:cs="Times New Roman"/>
    </w:rPr>
  </w:style>
  <w:style w:type="paragraph" w:customStyle="1" w:styleId="url">
    <w:name w:val="url"/>
    <w:basedOn w:val="Code"/>
    <w:uiPriority w:val="99"/>
    <w:rsid w:val="00670FC2"/>
    <w:pPr>
      <w:shd w:val="clear" w:color="auto" w:fill="70AD47"/>
    </w:pPr>
  </w:style>
  <w:style w:type="table" w:styleId="TableGrid">
    <w:name w:val="Table Grid"/>
    <w:basedOn w:val="TableNormal"/>
    <w:uiPriority w:val="99"/>
    <w:rsid w:val="00FC65E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5Dark-Accent51">
    <w:name w:val="List Table 5 Dark - Accent 51"/>
    <w:uiPriority w:val="99"/>
    <w:rsid w:val="00E10F76"/>
    <w:rPr>
      <w:color w:val="FFFFFF"/>
      <w:sz w:val="20"/>
      <w:szCs w:val="20"/>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61">
    <w:name w:val="List Table 5 Dark - Accent 61"/>
    <w:uiPriority w:val="99"/>
    <w:rsid w:val="008C71E1"/>
    <w:rPr>
      <w:color w:val="FFFFFF"/>
      <w:sz w:val="20"/>
      <w:szCs w:val="20"/>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1">
    <w:name w:val="List Table 5 Dark1"/>
    <w:uiPriority w:val="99"/>
    <w:rsid w:val="008C71E1"/>
    <w:rPr>
      <w:color w:val="FFFFFF"/>
      <w:sz w:val="20"/>
      <w:szCs w:val="20"/>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31">
    <w:name w:val="List Table 5 Dark - Accent 31"/>
    <w:uiPriority w:val="99"/>
    <w:rsid w:val="008C71E1"/>
    <w:rPr>
      <w:color w:val="FFFFFF"/>
      <w:sz w:val="20"/>
      <w:szCs w:val="20"/>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GridTable5Dark-Accent31">
    <w:name w:val="Grid Table 5 Dark - Accent 3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rPr>
        <w:rFonts w:cs="Times New Roman"/>
      </w:rPr>
      <w:tblPr/>
      <w:tcPr>
        <w:shd w:val="clear" w:color="auto" w:fill="DBDBDB"/>
      </w:tcPr>
    </w:tblStylePr>
    <w:tblStylePr w:type="band1Horz">
      <w:rPr>
        <w:rFonts w:cs="Times New Roman"/>
      </w:rPr>
      <w:tblPr/>
      <w:tcPr>
        <w:shd w:val="clear" w:color="auto" w:fill="DBDBDB"/>
      </w:tcPr>
    </w:tblStylePr>
  </w:style>
  <w:style w:type="table" w:customStyle="1" w:styleId="GridTable5Dark1">
    <w:name w:val="Grid Table 5 Dark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999999"/>
      </w:tcPr>
    </w:tblStylePr>
  </w:style>
  <w:style w:type="paragraph" w:styleId="HTMLPreformatted">
    <w:name w:val="HTML Preformatted"/>
    <w:basedOn w:val="Normal"/>
    <w:link w:val="HTMLPreformattedChar"/>
    <w:uiPriority w:val="99"/>
    <w:semiHidden/>
    <w:rsid w:val="005B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B1E2A"/>
    <w:rPr>
      <w:rFonts w:ascii="Courier New" w:hAnsi="Courier New" w:cs="Courier New"/>
      <w:sz w:val="20"/>
      <w:szCs w:val="20"/>
    </w:rPr>
  </w:style>
  <w:style w:type="paragraph" w:styleId="BalloonText">
    <w:name w:val="Balloon Text"/>
    <w:basedOn w:val="Normal"/>
    <w:link w:val="BalloonTextChar"/>
    <w:uiPriority w:val="99"/>
    <w:semiHidden/>
    <w:rsid w:val="00B33DD3"/>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B33DD3"/>
    <w:rPr>
      <w:rFonts w:ascii="Lucida Grande" w:hAnsi="Lucida Grande" w:cs="Times New Roman"/>
      <w:sz w:val="18"/>
      <w:szCs w:val="18"/>
    </w:rPr>
  </w:style>
  <w:style w:type="character" w:styleId="CommentReference">
    <w:name w:val="annotation reference"/>
    <w:basedOn w:val="DefaultParagraphFont"/>
    <w:uiPriority w:val="99"/>
    <w:semiHidden/>
    <w:rsid w:val="00D06C5B"/>
    <w:rPr>
      <w:rFonts w:cs="Times New Roman"/>
      <w:sz w:val="16"/>
      <w:szCs w:val="16"/>
    </w:rPr>
  </w:style>
  <w:style w:type="paragraph" w:styleId="CommentText">
    <w:name w:val="annotation text"/>
    <w:basedOn w:val="Normal"/>
    <w:link w:val="CommentTextChar"/>
    <w:uiPriority w:val="99"/>
    <w:semiHidden/>
    <w:rsid w:val="00D06C5B"/>
    <w:rPr>
      <w:sz w:val="20"/>
      <w:szCs w:val="20"/>
    </w:rPr>
  </w:style>
  <w:style w:type="character" w:customStyle="1" w:styleId="CommentTextChar">
    <w:name w:val="Comment Text Char"/>
    <w:basedOn w:val="DefaultParagraphFont"/>
    <w:link w:val="CommentText"/>
    <w:uiPriority w:val="99"/>
    <w:semiHidden/>
    <w:locked/>
    <w:rsid w:val="00D06C5B"/>
    <w:rPr>
      <w:rFonts w:cs="Times New Roman"/>
      <w:sz w:val="20"/>
      <w:szCs w:val="20"/>
    </w:rPr>
  </w:style>
  <w:style w:type="paragraph" w:styleId="CommentSubject">
    <w:name w:val="annotation subject"/>
    <w:basedOn w:val="CommentText"/>
    <w:next w:val="CommentText"/>
    <w:link w:val="CommentSubjectChar"/>
    <w:uiPriority w:val="99"/>
    <w:semiHidden/>
    <w:rsid w:val="00D06C5B"/>
    <w:rPr>
      <w:b/>
      <w:bCs/>
    </w:rPr>
  </w:style>
  <w:style w:type="character" w:customStyle="1" w:styleId="CommentSubjectChar">
    <w:name w:val="Comment Subject Char"/>
    <w:basedOn w:val="CommentTextChar"/>
    <w:link w:val="CommentSubject"/>
    <w:uiPriority w:val="99"/>
    <w:semiHidden/>
    <w:locked/>
    <w:rsid w:val="00D06C5B"/>
    <w:rPr>
      <w:b/>
      <w:bCs/>
    </w:rPr>
  </w:style>
  <w:style w:type="paragraph" w:styleId="Revision">
    <w:name w:val="Revision"/>
    <w:hidden/>
    <w:uiPriority w:val="99"/>
    <w:semiHidden/>
    <w:rsid w:val="00BD27E9"/>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364289036">
      <w:marLeft w:val="0"/>
      <w:marRight w:val="0"/>
      <w:marTop w:val="0"/>
      <w:marBottom w:val="0"/>
      <w:divBdr>
        <w:top w:val="none" w:sz="0" w:space="0" w:color="auto"/>
        <w:left w:val="none" w:sz="0" w:space="0" w:color="auto"/>
        <w:bottom w:val="none" w:sz="0" w:space="0" w:color="auto"/>
        <w:right w:val="none" w:sz="0" w:space="0" w:color="auto"/>
      </w:divBdr>
    </w:div>
    <w:div w:id="1364289037">
      <w:marLeft w:val="0"/>
      <w:marRight w:val="0"/>
      <w:marTop w:val="0"/>
      <w:marBottom w:val="0"/>
      <w:divBdr>
        <w:top w:val="none" w:sz="0" w:space="0" w:color="auto"/>
        <w:left w:val="none" w:sz="0" w:space="0" w:color="auto"/>
        <w:bottom w:val="none" w:sz="0" w:space="0" w:color="auto"/>
        <w:right w:val="none" w:sz="0" w:space="0" w:color="auto"/>
      </w:divBdr>
    </w:div>
    <w:div w:id="1364289038">
      <w:marLeft w:val="0"/>
      <w:marRight w:val="0"/>
      <w:marTop w:val="0"/>
      <w:marBottom w:val="0"/>
      <w:divBdr>
        <w:top w:val="none" w:sz="0" w:space="0" w:color="auto"/>
        <w:left w:val="none" w:sz="0" w:space="0" w:color="auto"/>
        <w:bottom w:val="none" w:sz="0" w:space="0" w:color="auto"/>
        <w:right w:val="none" w:sz="0" w:space="0" w:color="auto"/>
      </w:divBdr>
    </w:div>
    <w:div w:id="1364289039">
      <w:marLeft w:val="0"/>
      <w:marRight w:val="0"/>
      <w:marTop w:val="0"/>
      <w:marBottom w:val="0"/>
      <w:divBdr>
        <w:top w:val="none" w:sz="0" w:space="0" w:color="auto"/>
        <w:left w:val="none" w:sz="0" w:space="0" w:color="auto"/>
        <w:bottom w:val="none" w:sz="0" w:space="0" w:color="auto"/>
        <w:right w:val="none" w:sz="0" w:space="0" w:color="auto"/>
      </w:divBdr>
    </w:div>
    <w:div w:id="1364289040">
      <w:marLeft w:val="0"/>
      <w:marRight w:val="0"/>
      <w:marTop w:val="0"/>
      <w:marBottom w:val="0"/>
      <w:divBdr>
        <w:top w:val="none" w:sz="0" w:space="0" w:color="auto"/>
        <w:left w:val="none" w:sz="0" w:space="0" w:color="auto"/>
        <w:bottom w:val="none" w:sz="0" w:space="0" w:color="auto"/>
        <w:right w:val="none" w:sz="0" w:space="0" w:color="auto"/>
      </w:divBdr>
    </w:div>
    <w:div w:id="1364289041">
      <w:marLeft w:val="0"/>
      <w:marRight w:val="0"/>
      <w:marTop w:val="0"/>
      <w:marBottom w:val="0"/>
      <w:divBdr>
        <w:top w:val="none" w:sz="0" w:space="0" w:color="auto"/>
        <w:left w:val="none" w:sz="0" w:space="0" w:color="auto"/>
        <w:bottom w:val="none" w:sz="0" w:space="0" w:color="auto"/>
        <w:right w:val="none" w:sz="0" w:space="0" w:color="auto"/>
      </w:divBdr>
    </w:div>
    <w:div w:id="1364289042">
      <w:marLeft w:val="0"/>
      <w:marRight w:val="0"/>
      <w:marTop w:val="0"/>
      <w:marBottom w:val="0"/>
      <w:divBdr>
        <w:top w:val="none" w:sz="0" w:space="0" w:color="auto"/>
        <w:left w:val="none" w:sz="0" w:space="0" w:color="auto"/>
        <w:bottom w:val="none" w:sz="0" w:space="0" w:color="auto"/>
        <w:right w:val="none" w:sz="0" w:space="0" w:color="auto"/>
      </w:divBdr>
    </w:div>
    <w:div w:id="1364289043">
      <w:marLeft w:val="0"/>
      <w:marRight w:val="0"/>
      <w:marTop w:val="0"/>
      <w:marBottom w:val="0"/>
      <w:divBdr>
        <w:top w:val="none" w:sz="0" w:space="0" w:color="auto"/>
        <w:left w:val="none" w:sz="0" w:space="0" w:color="auto"/>
        <w:bottom w:val="none" w:sz="0" w:space="0" w:color="auto"/>
        <w:right w:val="none" w:sz="0" w:space="0" w:color="auto"/>
      </w:divBdr>
    </w:div>
    <w:div w:id="1364289044">
      <w:marLeft w:val="0"/>
      <w:marRight w:val="0"/>
      <w:marTop w:val="0"/>
      <w:marBottom w:val="0"/>
      <w:divBdr>
        <w:top w:val="none" w:sz="0" w:space="0" w:color="auto"/>
        <w:left w:val="none" w:sz="0" w:space="0" w:color="auto"/>
        <w:bottom w:val="none" w:sz="0" w:space="0" w:color="auto"/>
        <w:right w:val="none" w:sz="0" w:space="0" w:color="auto"/>
      </w:divBdr>
    </w:div>
    <w:div w:id="1364289045">
      <w:marLeft w:val="0"/>
      <w:marRight w:val="0"/>
      <w:marTop w:val="0"/>
      <w:marBottom w:val="0"/>
      <w:divBdr>
        <w:top w:val="none" w:sz="0" w:space="0" w:color="auto"/>
        <w:left w:val="none" w:sz="0" w:space="0" w:color="auto"/>
        <w:bottom w:val="none" w:sz="0" w:space="0" w:color="auto"/>
        <w:right w:val="none" w:sz="0" w:space="0" w:color="auto"/>
      </w:divBdr>
    </w:div>
    <w:div w:id="1364289046">
      <w:marLeft w:val="0"/>
      <w:marRight w:val="0"/>
      <w:marTop w:val="0"/>
      <w:marBottom w:val="0"/>
      <w:divBdr>
        <w:top w:val="none" w:sz="0" w:space="0" w:color="auto"/>
        <w:left w:val="none" w:sz="0" w:space="0" w:color="auto"/>
        <w:bottom w:val="none" w:sz="0" w:space="0" w:color="auto"/>
        <w:right w:val="none" w:sz="0" w:space="0" w:color="auto"/>
      </w:divBdr>
    </w:div>
    <w:div w:id="1364289047">
      <w:marLeft w:val="0"/>
      <w:marRight w:val="0"/>
      <w:marTop w:val="0"/>
      <w:marBottom w:val="0"/>
      <w:divBdr>
        <w:top w:val="none" w:sz="0" w:space="0" w:color="auto"/>
        <w:left w:val="none" w:sz="0" w:space="0" w:color="auto"/>
        <w:bottom w:val="none" w:sz="0" w:space="0" w:color="auto"/>
        <w:right w:val="none" w:sz="0" w:space="0" w:color="auto"/>
      </w:divBdr>
    </w:div>
    <w:div w:id="13642890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repos.fedorapeople.org/repos/dchen/apache-maven/epel-apache-maven.repo%20-O%20/etc/yum.repos.d/epel-apache-maven.rep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7</Pages>
  <Words>1524</Words>
  <Characters>7788</Characters>
  <Application>Microsoft Office Outlook</Application>
  <DocSecurity>0</DocSecurity>
  <Lines>0</Lines>
  <Paragraphs>0</Paragraphs>
  <ScaleCrop>false</ScaleCrop>
  <Company>LinkedIn Corp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cp:lastModifiedBy>
  <cp:revision>3</cp:revision>
  <cp:lastPrinted>2015-07-07T18:10:00Z</cp:lastPrinted>
  <dcterms:created xsi:type="dcterms:W3CDTF">2015-09-17T15:09:00Z</dcterms:created>
  <dcterms:modified xsi:type="dcterms:W3CDTF">2015-09-25T21:54:00Z</dcterms:modified>
</cp:coreProperties>
</file>