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56" w:rsidRDefault="00B26E56" w:rsidP="00101FC4">
      <w:pPr>
        <w:pStyle w:val="Title"/>
      </w:pPr>
      <w:r>
        <w:t>Tutorial:</w:t>
      </w:r>
    </w:p>
    <w:p w:rsidR="00B26E56" w:rsidRDefault="00B26E56" w:rsidP="00101FC4">
      <w:pPr>
        <w:pStyle w:val="Title"/>
      </w:pPr>
      <w:r w:rsidRPr="00101FC4">
        <w:t xml:space="preserve">Introduction to </w:t>
      </w:r>
      <w:r>
        <w:t>Spark</w:t>
      </w:r>
      <w:r w:rsidRPr="00101FC4">
        <w:t xml:space="preserve"> MapReduce</w:t>
      </w:r>
    </w:p>
    <w:p w:rsidR="00B26E56" w:rsidRDefault="00B26E56" w:rsidP="006C7DD0">
      <w:pPr>
        <w:jc w:val="right"/>
      </w:pPr>
      <w:r w:rsidRPr="002F117D">
        <w:t>Sayed Hadi Hashemi</w:t>
      </w:r>
    </w:p>
    <w:p w:rsidR="00B26E56" w:rsidRDefault="00B26E56" w:rsidP="006C7DD0">
      <w:pPr>
        <w:jc w:val="right"/>
      </w:pPr>
      <w:r w:rsidRPr="002F117D">
        <w:rPr>
          <w:color w:val="808080"/>
        </w:rPr>
        <w:t xml:space="preserve">Last update: </w:t>
      </w:r>
      <w:r w:rsidRPr="000434D2">
        <w:t>September 14, 2015</w:t>
      </w:r>
    </w:p>
    <w:p w:rsidR="00B26E56" w:rsidRDefault="00B26E56" w:rsidP="00101FC4"/>
    <w:p w:rsidR="00B26E56" w:rsidRDefault="00B26E56" w:rsidP="00101FC4">
      <w:pPr>
        <w:pStyle w:val="Heading1"/>
      </w:pPr>
      <w:r>
        <w:t>Overview</w:t>
      </w:r>
    </w:p>
    <w:p w:rsidR="00B26E56" w:rsidRPr="00F421FA" w:rsidRDefault="00B26E56" w:rsidP="00F421FA">
      <w:pPr>
        <w:rPr>
          <w:b/>
        </w:rPr>
      </w:pPr>
      <w:r w:rsidRPr="00F421FA">
        <w:rPr>
          <w:b/>
        </w:rPr>
        <w:t>Welcome</w:t>
      </w:r>
    </w:p>
    <w:p w:rsidR="00B26E56" w:rsidRDefault="00B26E56" w:rsidP="00F421FA">
      <w:r>
        <w:t>Welcome to the MapReduce tutorial. This tutorial covers the critical skills needed to develop a Spark MapReduce application. It starts with an already deployed Spark environment where students will execute a series of hands-on labs.</w:t>
      </w:r>
    </w:p>
    <w:p w:rsidR="00B26E56" w:rsidRDefault="00B26E56" w:rsidP="00F421FA">
      <w:pPr>
        <w:rPr>
          <w:b/>
        </w:rPr>
      </w:pPr>
    </w:p>
    <w:p w:rsidR="00B26E56" w:rsidRPr="00F421FA" w:rsidRDefault="00B26E56" w:rsidP="00F421FA">
      <w:pPr>
        <w:rPr>
          <w:b/>
        </w:rPr>
      </w:pPr>
      <w:r w:rsidRPr="00F421FA">
        <w:rPr>
          <w:b/>
        </w:rPr>
        <w:t>Objectives</w:t>
      </w:r>
    </w:p>
    <w:p w:rsidR="00B26E56" w:rsidRDefault="00B26E56" w:rsidP="008629C4">
      <w:r>
        <w:t>Upon completing this tutorial, students will be able to:</w:t>
      </w:r>
    </w:p>
    <w:p w:rsidR="00B26E56" w:rsidRDefault="00B26E56" w:rsidP="00F421FA">
      <w:pPr>
        <w:pStyle w:val="ListParagraph"/>
        <w:numPr>
          <w:ilvl w:val="0"/>
          <w:numId w:val="3"/>
        </w:numPr>
      </w:pPr>
      <w:r>
        <w:t>Perform basic operations on HDFS</w:t>
      </w:r>
    </w:p>
    <w:p w:rsidR="00B26E56" w:rsidRDefault="00B26E56" w:rsidP="000F33DD">
      <w:pPr>
        <w:pStyle w:val="ListParagraph"/>
        <w:numPr>
          <w:ilvl w:val="0"/>
          <w:numId w:val="3"/>
        </w:numPr>
        <w:spacing w:before="240"/>
      </w:pPr>
      <w:r>
        <w:t>Develop a simple MapReduce application (</w:t>
      </w:r>
      <w:r w:rsidRPr="000F33DD">
        <w:t>Word Count)</w:t>
      </w:r>
    </w:p>
    <w:p w:rsidR="00B26E56" w:rsidRDefault="00B26E56" w:rsidP="000F33DD">
      <w:pPr>
        <w:pStyle w:val="ListParagraph"/>
        <w:numPr>
          <w:ilvl w:val="0"/>
          <w:numId w:val="3"/>
        </w:numPr>
      </w:pPr>
      <w:r>
        <w:t>Run MapReduce applications and examine the output</w:t>
      </w:r>
    </w:p>
    <w:p w:rsidR="00B26E56" w:rsidRDefault="00B26E56" w:rsidP="000F33DD">
      <w:pPr>
        <w:pStyle w:val="ListParagraph"/>
        <w:numPr>
          <w:ilvl w:val="0"/>
          <w:numId w:val="3"/>
        </w:numPr>
      </w:pPr>
      <w:r>
        <w:t>Make modifications in MapReduce applications</w:t>
      </w:r>
    </w:p>
    <w:p w:rsidR="00B26E56" w:rsidRDefault="00B26E56" w:rsidP="008629C4">
      <w:pPr>
        <w:rPr>
          <w:b/>
        </w:rPr>
      </w:pPr>
    </w:p>
    <w:p w:rsidR="00B26E56" w:rsidRPr="00F421FA" w:rsidRDefault="00B26E56" w:rsidP="008629C4">
      <w:pPr>
        <w:rPr>
          <w:b/>
        </w:rPr>
      </w:pPr>
      <w:r w:rsidRPr="00F421FA">
        <w:rPr>
          <w:b/>
        </w:rPr>
        <w:t>Structure</w:t>
      </w:r>
    </w:p>
    <w:p w:rsidR="00B26E56" w:rsidRDefault="00B26E56" w:rsidP="008629C4">
      <w:r>
        <w:t>This guide is designed as a set of step-by-step instructions for hands-on exercises. It teaches you how to operate the MapReduce service in a functional test environment through a series of examples. Exercises should be completed in the order described in the following steps.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Download some input datasets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Prepare a HDFS and upload dataset on it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Develop a simple “</w:t>
      </w:r>
      <w:r w:rsidRPr="00B139F6">
        <w:rPr>
          <w:b/>
        </w:rPr>
        <w:t>Word Count</w:t>
      </w:r>
      <w:r>
        <w:t>” application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Run the application on Spark and examine the output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 xml:space="preserve">Modify the </w:t>
      </w:r>
      <w:r w:rsidRPr="00B139F6">
        <w:rPr>
          <w:b/>
        </w:rPr>
        <w:t>“Word Count”</w:t>
      </w:r>
      <w:r>
        <w:t xml:space="preserve"> application to discard common words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Rebuilt, and rerun the modified application</w:t>
      </w:r>
    </w:p>
    <w:p w:rsidR="00B26E56" w:rsidRDefault="00B26E56" w:rsidP="00B139F6">
      <w:pPr>
        <w:pStyle w:val="ListParagraph"/>
        <w:numPr>
          <w:ilvl w:val="0"/>
          <w:numId w:val="6"/>
        </w:numPr>
      </w:pPr>
      <w:r>
        <w:t>Do it yourself modification</w:t>
      </w:r>
    </w:p>
    <w:p w:rsidR="00B26E56" w:rsidRDefault="00B26E56" w:rsidP="00F11595">
      <w:pPr>
        <w:pStyle w:val="Heading1"/>
      </w:pPr>
      <w:r>
        <w:t>Requirements</w:t>
      </w:r>
    </w:p>
    <w:p w:rsidR="00B26E56" w:rsidRPr="0095734D" w:rsidRDefault="00B26E56" w:rsidP="00F11595">
      <w:pPr>
        <w:spacing w:after="120"/>
        <w:rPr>
          <w:b/>
          <w:iCs/>
        </w:rPr>
      </w:pPr>
      <w:r>
        <w:t xml:space="preserve">This tutorial is designed to work on the </w:t>
      </w:r>
      <w:r>
        <w:rPr>
          <w:b/>
        </w:rPr>
        <w:t xml:space="preserve">Hortonworks Sandbox 2.3 </w:t>
      </w:r>
      <w:r>
        <w:t xml:space="preserve">virtual machine. </w:t>
      </w:r>
      <w:r w:rsidRPr="0095734D">
        <w:rPr>
          <w:iCs/>
        </w:rPr>
        <w:t>You need to have a working HortonWorks Sandbox machine either locally or on the A</w:t>
      </w:r>
      <w:r>
        <w:rPr>
          <w:iCs/>
        </w:rPr>
        <w:t xml:space="preserve">mazon </w:t>
      </w:r>
      <w:r w:rsidRPr="0095734D">
        <w:rPr>
          <w:iCs/>
        </w:rPr>
        <w:t>W</w:t>
      </w:r>
      <w:r>
        <w:rPr>
          <w:iCs/>
        </w:rPr>
        <w:t xml:space="preserve">eb </w:t>
      </w:r>
      <w:r w:rsidRPr="0095734D">
        <w:rPr>
          <w:iCs/>
        </w:rPr>
        <w:t>S</w:t>
      </w:r>
      <w:r>
        <w:rPr>
          <w:iCs/>
        </w:rPr>
        <w:t>ervices</w:t>
      </w:r>
      <w:r w:rsidRPr="0095734D">
        <w:rPr>
          <w:iCs/>
        </w:rPr>
        <w:t>.</w:t>
      </w:r>
    </w:p>
    <w:p w:rsidR="00B26E56" w:rsidRDefault="00B26E56" w:rsidP="00F11595">
      <w:r>
        <w:t xml:space="preserve">Also, all assignments are designed based on </w:t>
      </w:r>
      <w:r>
        <w:rPr>
          <w:b/>
        </w:rPr>
        <w:t>JDK 7</w:t>
      </w:r>
      <w:r>
        <w:t xml:space="preserve"> (included in the virtual machine).</w:t>
      </w:r>
    </w:p>
    <w:p w:rsidR="00B26E56" w:rsidRDefault="00B26E56" w:rsidP="00F11595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tblBorders>
        <w:tblLook w:val="00A0"/>
      </w:tblPr>
      <w:tblGrid>
        <w:gridCol w:w="1497"/>
        <w:gridCol w:w="7853"/>
      </w:tblGrid>
      <w:tr w:rsidR="00B26E56" w:rsidRPr="008701AB" w:rsidTr="008701AB">
        <w:tc>
          <w:tcPr>
            <w:tcW w:w="1497" w:type="dxa"/>
            <w:tcBorders>
              <w:top w:val="single" w:sz="24" w:space="0" w:color="4472C4"/>
              <w:bottom w:val="single" w:sz="18" w:space="0" w:color="FFFFFF"/>
              <w:right w:val="nil"/>
            </w:tcBorders>
            <w:shd w:val="clear" w:color="auto" w:fill="4472C4"/>
          </w:tcPr>
          <w:p w:rsidR="00B26E56" w:rsidRPr="008701AB" w:rsidRDefault="00B26E56" w:rsidP="008701AB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 w:rsidRPr="008701AB">
              <w:rPr>
                <w:b/>
                <w:noProof/>
                <w:color w:val="FFFFFF"/>
                <w:lang w:val="pl-PL"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63.6pt;height:63.6pt;visibility:visible">
                  <v:imagedata r:id="rId7" o:title=""/>
                </v:shape>
              </w:pict>
            </w:r>
          </w:p>
        </w:tc>
        <w:tc>
          <w:tcPr>
            <w:tcW w:w="7853" w:type="dxa"/>
            <w:tcBorders>
              <w:top w:val="single" w:sz="24" w:space="0" w:color="4472C4"/>
              <w:bottom w:val="single" w:sz="18" w:space="0" w:color="FFFFFF"/>
            </w:tcBorders>
            <w:shd w:val="clear" w:color="auto" w:fill="4472C4"/>
            <w:vAlign w:val="center"/>
          </w:tcPr>
          <w:p w:rsidR="00B26E56" w:rsidRPr="008701AB" w:rsidRDefault="00B26E56" w:rsidP="008701AB">
            <w:pPr>
              <w:spacing w:after="120"/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Please refer to “Tutorial: Run HortonWorks Sandbox 2.3 Locally” or “Tutorial: Run HortonWorks Sandbox 2.3 on AWS” for more information.</w:t>
            </w:r>
          </w:p>
        </w:tc>
      </w:tr>
    </w:tbl>
    <w:p w:rsidR="00B26E56" w:rsidRDefault="00B26E56" w:rsidP="00F11595"/>
    <w:p w:rsidR="00B26E56" w:rsidRDefault="00B26E56" w:rsidP="00101FC4">
      <w:pPr>
        <w:pStyle w:val="Heading1"/>
      </w:pPr>
      <w:r>
        <w:t>Setup Virtual Machine</w:t>
      </w:r>
    </w:p>
    <w:p w:rsidR="00B26E56" w:rsidRDefault="00B26E56" w:rsidP="00101FC4"/>
    <w:p w:rsidR="00B26E56" w:rsidRDefault="00B26E56" w:rsidP="00FC65E6">
      <w:r w:rsidRPr="000B3828">
        <w:rPr>
          <w:b/>
        </w:rPr>
        <w:t xml:space="preserve">Step 1: </w:t>
      </w:r>
      <w:r>
        <w:t>Start the virtual machine; then connect to it through the SSH.</w:t>
      </w:r>
    </w:p>
    <w:p w:rsidR="00B26E56" w:rsidRDefault="00B26E56" w:rsidP="008B00B0"/>
    <w:p w:rsidR="00B26E56" w:rsidRDefault="00B26E56" w:rsidP="008C71E1">
      <w:r>
        <w:rPr>
          <w:b/>
        </w:rPr>
        <w:t xml:space="preserve">Step 2: </w:t>
      </w:r>
      <w:r>
        <w:t>After successfully logging in, you should see a prompt similar to the following: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5A02DA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[root@sandbox ~]#</w:t>
            </w:r>
          </w:p>
        </w:tc>
      </w:tr>
    </w:tbl>
    <w:p w:rsidR="00B26E56" w:rsidRDefault="00B26E56" w:rsidP="00F42212"/>
    <w:p w:rsidR="00B26E56" w:rsidRDefault="00B26E56" w:rsidP="00F42212">
      <w:r>
        <w:rPr>
          <w:b/>
        </w:rPr>
        <w:t xml:space="preserve">Step 3: </w:t>
      </w:r>
      <w:r>
        <w:t>Create a new folder for this tutorial</w:t>
      </w:r>
      <w:r w:rsidRPr="00F42212">
        <w:t>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5A02DA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mkdir mapreduce</w:t>
            </w:r>
            <w:r>
              <w:rPr>
                <w:rFonts w:ascii="Monaco" w:hAnsi="Monaco"/>
                <w:iCs/>
                <w:color w:val="FFFFFF"/>
                <w:sz w:val="21"/>
              </w:rPr>
              <w:t>Spark</w:t>
            </w:r>
            <w:r w:rsidRPr="008701AB">
              <w:rPr>
                <w:rFonts w:ascii="Monaco" w:hAnsi="Monaco"/>
                <w:iCs/>
                <w:color w:val="FFFFFF"/>
                <w:sz w:val="21"/>
              </w:rPr>
              <w:t>-tutorial</w:t>
            </w:r>
          </w:p>
        </w:tc>
      </w:tr>
    </w:tbl>
    <w:p w:rsidR="00B26E56" w:rsidRDefault="00B26E56" w:rsidP="00F42212">
      <w:pPr>
        <w:rPr>
          <w:b/>
        </w:rPr>
      </w:pPr>
    </w:p>
    <w:p w:rsidR="00B26E56" w:rsidRDefault="00B26E56" w:rsidP="00F42212">
      <w:r>
        <w:rPr>
          <w:b/>
        </w:rPr>
        <w:t xml:space="preserve">Step 4: </w:t>
      </w:r>
      <w:r>
        <w:t>Change the current folder: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F42212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cd mapreduce</w:t>
            </w:r>
            <w:r>
              <w:rPr>
                <w:rFonts w:ascii="Monaco" w:hAnsi="Monaco"/>
                <w:iCs/>
                <w:color w:val="FFFFFF"/>
                <w:sz w:val="21"/>
              </w:rPr>
              <w:t>Spark</w:t>
            </w:r>
            <w:r w:rsidRPr="008701AB">
              <w:rPr>
                <w:rFonts w:ascii="Monaco" w:hAnsi="Monaco"/>
                <w:iCs/>
                <w:color w:val="FFFFFF"/>
                <w:sz w:val="21"/>
              </w:rPr>
              <w:t>-tutorial</w:t>
            </w:r>
          </w:p>
        </w:tc>
      </w:tr>
    </w:tbl>
    <w:p w:rsidR="00B26E56" w:rsidRDefault="00B26E56" w:rsidP="00F42212"/>
    <w:p w:rsidR="00B26E56" w:rsidRDefault="00B26E56" w:rsidP="00101FC4">
      <w:pPr>
        <w:pStyle w:val="Heading1"/>
      </w:pPr>
      <w:r>
        <w:t>Prepare the HDFS</w:t>
      </w:r>
    </w:p>
    <w:p w:rsidR="00B26E56" w:rsidRDefault="00B26E56" w:rsidP="00AC56FC">
      <w:r>
        <w:t>MapReduce needs all the input and output files to be located on HDFS. In this section,</w:t>
      </w:r>
    </w:p>
    <w:p w:rsidR="00B26E56" w:rsidRDefault="00B26E56" w:rsidP="00AC56FC">
      <w:r>
        <w:t>we will first download some text file as the input dataset. Then we create necessary folders on HDFS. Lastly, we copy the dataset to the HDFS.</w:t>
      </w:r>
    </w:p>
    <w:p w:rsidR="00B26E56" w:rsidRDefault="00B26E56" w:rsidP="00594EA7">
      <w:r>
        <w:t>For the input dataset some masterpieces by William Shakespeare (Hamlet, Macbeth, Othello, and Romeo &amp; Juliet) will be downloaded directly from the Gutenberg Project.</w:t>
      </w:r>
    </w:p>
    <w:p w:rsidR="00B26E56" w:rsidRDefault="00B26E56" w:rsidP="00AC56FC"/>
    <w:p w:rsidR="00B26E56" w:rsidRDefault="00B26E56" w:rsidP="008B00B0">
      <w:r>
        <w:rPr>
          <w:b/>
        </w:rPr>
        <w:t xml:space="preserve">Step 1: </w:t>
      </w:r>
      <w:r>
        <w:t>Create a folder for the input datasets: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8B00B0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mkdir dataset</w:t>
            </w:r>
          </w:p>
        </w:tc>
      </w:tr>
    </w:tbl>
    <w:p w:rsidR="00B26E56" w:rsidRDefault="00B26E56" w:rsidP="008C71E1">
      <w:pPr>
        <w:pStyle w:val="Heading2"/>
        <w:numPr>
          <w:ilvl w:val="0"/>
          <w:numId w:val="0"/>
        </w:numPr>
      </w:pPr>
    </w:p>
    <w:p w:rsidR="00B26E56" w:rsidRDefault="00B26E56" w:rsidP="00B91253">
      <w:r>
        <w:rPr>
          <w:b/>
        </w:rPr>
        <w:t xml:space="preserve">Step 2: </w:t>
      </w:r>
      <w:r>
        <w:t>Download the following Shakespeare books: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9B511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wget -c http://www.gutenberg.lib.md.us/2/2/6/2264/2264.txt -P dataset</w:t>
            </w:r>
          </w:p>
          <w:p w:rsidR="00B26E56" w:rsidRPr="008701AB" w:rsidRDefault="00B26E56" w:rsidP="009B511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wget -c http://www.gutenberg.lib.md.us/2/2/6/2265/2265.txt -P dataset</w:t>
            </w:r>
          </w:p>
          <w:p w:rsidR="00B26E56" w:rsidRPr="008701AB" w:rsidRDefault="00B26E56" w:rsidP="009B511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wget -c http://www.gutenberg.lib.md.us/2/2/6/2266/2266.txt -P dataset</w:t>
            </w:r>
          </w:p>
          <w:p w:rsidR="00B26E56" w:rsidRPr="008701AB" w:rsidRDefault="00B26E56" w:rsidP="009B511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wget -c http://www.gutenberg.lib.md.us/2/2/6/2267/2267.txt -P dataset</w:t>
            </w:r>
          </w:p>
        </w:tc>
      </w:tr>
    </w:tbl>
    <w:p w:rsidR="00B26E56" w:rsidRDefault="00B26E56" w:rsidP="00B91253">
      <w:pPr>
        <w:rPr>
          <w:b/>
        </w:rPr>
      </w:pPr>
    </w:p>
    <w:p w:rsidR="00B26E56" w:rsidRDefault="00B26E56" w:rsidP="00B91253">
      <w:r>
        <w:rPr>
          <w:b/>
        </w:rPr>
        <w:t xml:space="preserve">Step 3: </w:t>
      </w:r>
      <w:r>
        <w:t>Create some folders on HDFS: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760EF0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hadoop fs -mkdir -p /tutorial/input</w:t>
            </w:r>
          </w:p>
        </w:tc>
      </w:tr>
    </w:tbl>
    <w:p w:rsidR="00B26E56" w:rsidRDefault="00B26E56" w:rsidP="00F42212"/>
    <w:p w:rsidR="00B26E56" w:rsidRDefault="00B26E56" w:rsidP="00B91253">
      <w:r>
        <w:rPr>
          <w:b/>
        </w:rPr>
        <w:t xml:space="preserve">Step 4: </w:t>
      </w:r>
      <w:r>
        <w:t>Upload the Dataset to HDFS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rPr>
          <w:trHeight w:val="303"/>
        </w:trPr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760EF0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hadoop fs -put ./dataset/* /tutorial/input</w:t>
            </w:r>
          </w:p>
        </w:tc>
      </w:tr>
    </w:tbl>
    <w:p w:rsidR="00B26E56" w:rsidRDefault="00B26E56" w:rsidP="00F42212">
      <w:pPr>
        <w:rPr>
          <w:lang w:bidi="fa-IR"/>
        </w:rPr>
      </w:pPr>
    </w:p>
    <w:p w:rsidR="00B26E56" w:rsidRDefault="00B26E56" w:rsidP="00101FC4">
      <w:pPr>
        <w:pStyle w:val="Heading1"/>
      </w:pPr>
      <w:r>
        <w:t>Hello World (Word Count)</w:t>
      </w:r>
    </w:p>
    <w:p w:rsidR="00B26E56" w:rsidRPr="00594EA7" w:rsidRDefault="00B26E56" w:rsidP="00F7446C">
      <w:r w:rsidRPr="00594EA7">
        <w:t xml:space="preserve">The Word Count </w:t>
      </w:r>
      <w:r>
        <w:t>application</w:t>
      </w:r>
      <w:r w:rsidRPr="00594EA7">
        <w:t xml:space="preserve"> is the canonical example in MapReduce</w:t>
      </w:r>
      <w:r>
        <w:t>.</w:t>
      </w:r>
      <w:r w:rsidRPr="00594EA7">
        <w:t xml:space="preserve"> It is a straightforward application of MapReduce</w:t>
      </w:r>
      <w:r>
        <w:t>,</w:t>
      </w:r>
      <w:r w:rsidRPr="00594EA7">
        <w:t xml:space="preserve"> and MapReduce can handle </w:t>
      </w:r>
      <w:r>
        <w:t xml:space="preserve">word count </w:t>
      </w:r>
      <w:r w:rsidRPr="00594EA7">
        <w:t>extremely efficiently. In this particular example, we</w:t>
      </w:r>
      <w:r>
        <w:t xml:space="preserve"> will</w:t>
      </w:r>
      <w:r w:rsidRPr="00594EA7">
        <w:t xml:space="preserve"> be doing a word count </w:t>
      </w:r>
      <w:r>
        <w:t>within</w:t>
      </w:r>
      <w:r w:rsidRPr="00594EA7">
        <w:t xml:space="preserve"> </w:t>
      </w:r>
      <w:r>
        <w:t>Shakespeare’s books.</w:t>
      </w:r>
    </w:p>
    <w:p w:rsidR="00B26E56" w:rsidRDefault="00B26E56" w:rsidP="00101FC4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tblBorders>
        <w:tblLook w:val="00A0"/>
      </w:tblPr>
      <w:tblGrid>
        <w:gridCol w:w="1497"/>
        <w:gridCol w:w="7853"/>
      </w:tblGrid>
      <w:tr w:rsidR="00B26E56" w:rsidRPr="008701AB" w:rsidTr="008701AB">
        <w:tc>
          <w:tcPr>
            <w:tcW w:w="1497" w:type="dxa"/>
            <w:tcBorders>
              <w:top w:val="single" w:sz="24" w:space="0" w:color="4472C4"/>
              <w:bottom w:val="single" w:sz="18" w:space="0" w:color="FFFFFF"/>
              <w:right w:val="nil"/>
            </w:tcBorders>
            <w:shd w:val="clear" w:color="auto" w:fill="4472C4"/>
          </w:tcPr>
          <w:p w:rsidR="00B26E56" w:rsidRPr="008701AB" w:rsidRDefault="00B26E56" w:rsidP="008701AB">
            <w:pPr>
              <w:spacing w:before="120" w:after="120"/>
              <w:jc w:val="center"/>
              <w:rPr>
                <w:b/>
                <w:bCs/>
                <w:color w:val="FFFFFF"/>
              </w:rPr>
            </w:pPr>
            <w:r w:rsidRPr="008701AB">
              <w:rPr>
                <w:b/>
                <w:noProof/>
                <w:color w:val="FFFFFF"/>
                <w:lang w:val="pl-PL" w:eastAsia="pl-PL"/>
              </w:rPr>
              <w:pict>
                <v:shape id="Picture 6" o:spid="_x0000_i1026" type="#_x0000_t75" style="width:63.6pt;height:63.6pt;visibility:visible">
                  <v:imagedata r:id="rId7" o:title=""/>
                </v:shape>
              </w:pict>
            </w:r>
          </w:p>
        </w:tc>
        <w:tc>
          <w:tcPr>
            <w:tcW w:w="7853" w:type="dxa"/>
            <w:tcBorders>
              <w:top w:val="single" w:sz="24" w:space="0" w:color="4472C4"/>
              <w:bottom w:val="single" w:sz="18" w:space="0" w:color="FFFFFF"/>
            </w:tcBorders>
            <w:shd w:val="clear" w:color="auto" w:fill="4472C4"/>
            <w:vAlign w:val="center"/>
          </w:tcPr>
          <w:p w:rsidR="00B26E56" w:rsidRPr="008701AB" w:rsidRDefault="00B26E56" w:rsidP="008701AB">
            <w:pPr>
              <w:spacing w:after="120"/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If you are new to Python programming language, take a look at:</w:t>
            </w:r>
          </w:p>
          <w:p w:rsidR="00B26E56" w:rsidRPr="008701AB" w:rsidRDefault="00B26E56" w:rsidP="00380B97">
            <w:pPr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https://pythonspot.com</w:t>
            </w:r>
          </w:p>
        </w:tc>
      </w:tr>
    </w:tbl>
    <w:p w:rsidR="00B26E56" w:rsidRPr="00101FC4" w:rsidRDefault="00B26E56" w:rsidP="00101FC4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tblBorders>
        <w:tblLook w:val="00A0"/>
      </w:tblPr>
      <w:tblGrid>
        <w:gridCol w:w="1497"/>
        <w:gridCol w:w="7853"/>
      </w:tblGrid>
      <w:tr w:rsidR="00B26E56" w:rsidRPr="008701AB" w:rsidTr="008701AB">
        <w:tc>
          <w:tcPr>
            <w:tcW w:w="1497" w:type="dxa"/>
            <w:tcBorders>
              <w:top w:val="single" w:sz="24" w:space="0" w:color="4472C4"/>
              <w:bottom w:val="single" w:sz="18" w:space="0" w:color="FFFFFF"/>
              <w:right w:val="nil"/>
            </w:tcBorders>
            <w:shd w:val="clear" w:color="auto" w:fill="4472C4"/>
          </w:tcPr>
          <w:p w:rsidR="00B26E56" w:rsidRPr="008701AB" w:rsidRDefault="00B26E56" w:rsidP="008701AB">
            <w:pPr>
              <w:spacing w:before="120" w:after="120"/>
              <w:rPr>
                <w:b/>
                <w:bCs/>
                <w:color w:val="FFFFFF"/>
              </w:rPr>
            </w:pPr>
            <w:r w:rsidRPr="008701AB">
              <w:rPr>
                <w:b/>
                <w:noProof/>
                <w:color w:val="FFFFFF"/>
                <w:lang w:val="pl-PL" w:eastAsia="pl-PL"/>
              </w:rPr>
              <w:pict>
                <v:shape id="Picture 7" o:spid="_x0000_i1027" type="#_x0000_t75" style="width:63.6pt;height:63.6pt;visibility:visible">
                  <v:imagedata r:id="rId7" o:title=""/>
                </v:shape>
              </w:pict>
            </w:r>
          </w:p>
        </w:tc>
        <w:tc>
          <w:tcPr>
            <w:tcW w:w="7853" w:type="dxa"/>
            <w:tcBorders>
              <w:top w:val="single" w:sz="24" w:space="0" w:color="4472C4"/>
              <w:bottom w:val="single" w:sz="18" w:space="0" w:color="FFFFFF"/>
            </w:tcBorders>
            <w:shd w:val="clear" w:color="auto" w:fill="4472C4"/>
            <w:vAlign w:val="center"/>
          </w:tcPr>
          <w:p w:rsidR="00B26E56" w:rsidRPr="008701AB" w:rsidRDefault="00B26E56" w:rsidP="008701AB">
            <w:pPr>
              <w:spacing w:after="120"/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To learn more about developing MapReduce applications in Python, visit:</w:t>
            </w:r>
          </w:p>
          <w:p w:rsidR="00B26E56" w:rsidRPr="008701AB" w:rsidRDefault="00B26E56" w:rsidP="008701AB">
            <w:pPr>
              <w:spacing w:after="120"/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http://spark.apache.org/docs/latest/quick-start.html</w:t>
            </w:r>
          </w:p>
        </w:tc>
      </w:tr>
    </w:tbl>
    <w:p w:rsidR="00B26E56" w:rsidRPr="00F1526A" w:rsidRDefault="00B26E56" w:rsidP="00F1526A"/>
    <w:p w:rsidR="00B26E56" w:rsidRDefault="00B26E56" w:rsidP="00796095">
      <w:r>
        <w:rPr>
          <w:b/>
        </w:rPr>
        <w:t xml:space="preserve">Step 1: </w:t>
      </w:r>
      <w:r>
        <w:t>Run the application using the following command and wait for it to be done: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AC01D0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spark-submit ./wordcount.py /tutorial/input/ /tutorial/output</w:t>
            </w:r>
          </w:p>
        </w:tc>
      </w:tr>
    </w:tbl>
    <w:p w:rsidR="00B26E56" w:rsidRDefault="00B26E56" w:rsidP="002B7C5C"/>
    <w:p w:rsidR="00B26E56" w:rsidRDefault="00B26E56" w:rsidP="00796095">
      <w:r>
        <w:rPr>
          <w:b/>
        </w:rPr>
        <w:t xml:space="preserve">Step 2: </w:t>
      </w:r>
      <w:r>
        <w:t>The output of the application will be on the HDFS. To see the output, you may use the following command: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DB7D5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hadoop fs -cat /tutorial/output/*</w:t>
            </w:r>
          </w:p>
        </w:tc>
      </w:tr>
    </w:tbl>
    <w:p w:rsidR="00B26E56" w:rsidRDefault="00B26E56" w:rsidP="002B7C5C"/>
    <w:p w:rsidR="00B26E56" w:rsidRDefault="00B26E56" w:rsidP="00796095">
      <w:r>
        <w:rPr>
          <w:b/>
        </w:rPr>
        <w:t xml:space="preserve">Step 3 (Optional): </w:t>
      </w:r>
      <w:r>
        <w:t>The output files can be downloaded from HDFS using the following command: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DB7D58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hadoop fs -get /tutorial/output/* .</w:t>
            </w:r>
          </w:p>
        </w:tc>
      </w:tr>
    </w:tbl>
    <w:p w:rsidR="00B26E56" w:rsidRDefault="00B26E56" w:rsidP="002B7C5C"/>
    <w:p w:rsidR="00B26E56" w:rsidRDefault="00B26E56" w:rsidP="00796095">
      <w:r>
        <w:rPr>
          <w:b/>
        </w:rPr>
        <w:t xml:space="preserve">Step 4 (Optional: Just in case of runtime errors: </w:t>
      </w:r>
      <w:r>
        <w:t>If you encounter any errors (possibly due to typos), you need to first edit the source file and fix the problems.</w:t>
      </w:r>
    </w:p>
    <w:p w:rsidR="00B26E56" w:rsidRDefault="00B26E56" w:rsidP="00AE22F9">
      <w:r>
        <w:t>Additionally, the output folder on HDFS should be cleaned before a new run using following command:</w:t>
      </w:r>
    </w:p>
    <w:tbl>
      <w:tblPr>
        <w:tblW w:w="0" w:type="auto"/>
        <w:tblBorders>
          <w:top w:val="single" w:sz="24" w:space="0" w:color="A5A5A5"/>
          <w:left w:val="single" w:sz="24" w:space="0" w:color="A5A5A5"/>
          <w:bottom w:val="single" w:sz="24" w:space="0" w:color="A5A5A5"/>
          <w:right w:val="single" w:sz="24" w:space="0" w:color="A5A5A5"/>
        </w:tblBorders>
        <w:tblLook w:val="0000"/>
      </w:tblPr>
      <w:tblGrid>
        <w:gridCol w:w="9350"/>
      </w:tblGrid>
      <w:tr w:rsidR="00B26E56" w:rsidRPr="008701AB" w:rsidTr="008701AB">
        <w:tc>
          <w:tcPr>
            <w:tcW w:w="9350" w:type="dxa"/>
            <w:tcBorders>
              <w:top w:val="single" w:sz="24" w:space="0" w:color="A5A5A5"/>
              <w:left w:val="single" w:sz="4" w:space="0" w:color="538135"/>
              <w:bottom w:val="single" w:sz="24" w:space="0" w:color="A5A5A5"/>
              <w:right w:val="single" w:sz="4" w:space="0" w:color="538135"/>
            </w:tcBorders>
            <w:shd w:val="clear" w:color="auto" w:fill="7F7F7F"/>
          </w:tcPr>
          <w:p w:rsidR="00B26E56" w:rsidRPr="008701AB" w:rsidRDefault="00B26E56" w:rsidP="000A2834">
            <w:pPr>
              <w:rPr>
                <w:rFonts w:ascii="Monaco" w:hAnsi="Monaco"/>
                <w:iCs/>
                <w:color w:val="FFFFFF"/>
                <w:sz w:val="21"/>
              </w:rPr>
            </w:pPr>
            <w:r w:rsidRPr="008701AB">
              <w:rPr>
                <w:rFonts w:ascii="Monaco" w:hAnsi="Monaco"/>
                <w:iCs/>
                <w:color w:val="FFFFFF"/>
                <w:sz w:val="21"/>
              </w:rPr>
              <w:t># hadoop fs -rm -r -f /tutorial/output</w:t>
            </w:r>
          </w:p>
        </w:tc>
      </w:tr>
    </w:tbl>
    <w:p w:rsidR="00B26E56" w:rsidRDefault="00B26E56" w:rsidP="00AE22F9"/>
    <w:p w:rsidR="00B26E56" w:rsidRDefault="00B26E56" w:rsidP="00AE22F9">
      <w:r>
        <w:t xml:space="preserve">Finally, run the code again. </w:t>
      </w:r>
    </w:p>
    <w:p w:rsidR="00B26E56" w:rsidRPr="002B7C5C" w:rsidRDefault="00B26E56" w:rsidP="002B7C5C"/>
    <w:p w:rsidR="00B26E56" w:rsidRDefault="00B26E56" w:rsidP="00C444EC">
      <w:pPr>
        <w:pStyle w:val="Heading1"/>
      </w:pPr>
      <w:r>
        <w:t>Do it your self</w:t>
      </w:r>
    </w:p>
    <w:p w:rsidR="00B26E56" w:rsidRDefault="00B26E56" w:rsidP="00796095">
      <w:r>
        <w:t xml:space="preserve">One problem with the current output is that it is too long. In this section we will develop a new application which only shows the top 10 most commonly used words. </w:t>
      </w:r>
    </w:p>
    <w:p w:rsidR="00B26E56" w:rsidRDefault="00B26E56" w:rsidP="00C444EC"/>
    <w:p w:rsidR="00B26E56" w:rsidRPr="001A253A" w:rsidRDefault="00B26E56" w:rsidP="00796095">
      <w:r>
        <w:rPr>
          <w:b/>
        </w:rPr>
        <w:t xml:space="preserve">Step 1: </w:t>
      </w:r>
      <w:r>
        <w:t>Try to run t</w:t>
      </w:r>
      <w:r w:rsidRPr="00253526">
        <w:rPr>
          <w:rFonts w:ascii="Monaco" w:hAnsi="Monaco"/>
          <w:b/>
          <w:bCs/>
          <w:iCs/>
          <w:sz w:val="22"/>
          <w:szCs w:val="22"/>
        </w:rPr>
        <w:t>op</w:t>
      </w:r>
      <w:r>
        <w:rPr>
          <w:rFonts w:ascii="Monaco" w:hAnsi="Monaco"/>
          <w:b/>
          <w:bCs/>
          <w:iCs/>
          <w:sz w:val="22"/>
          <w:szCs w:val="22"/>
        </w:rPr>
        <w:t>w</w:t>
      </w:r>
      <w:r w:rsidRPr="00253526">
        <w:rPr>
          <w:rFonts w:ascii="Monaco" w:hAnsi="Monaco"/>
          <w:b/>
          <w:bCs/>
          <w:iCs/>
          <w:sz w:val="22"/>
          <w:szCs w:val="22"/>
        </w:rPr>
        <w:t>ords.</w:t>
      </w:r>
      <w:r>
        <w:rPr>
          <w:rFonts w:ascii="Monaco" w:hAnsi="Monaco"/>
          <w:b/>
          <w:bCs/>
          <w:iCs/>
          <w:sz w:val="22"/>
          <w:szCs w:val="22"/>
        </w:rPr>
        <w:t>py</w:t>
      </w:r>
      <w:r>
        <w:t xml:space="preserve"> yourself.</w:t>
      </w:r>
    </w:p>
    <w:p w:rsidR="00B26E56" w:rsidRDefault="00B26E56" w:rsidP="00C444EC"/>
    <w:tbl>
      <w:tblPr>
        <w:tblW w:w="0" w:type="auto"/>
        <w:tblBorders>
          <w:top w:val="single" w:sz="24" w:space="0" w:color="4472C4"/>
          <w:left w:val="single" w:sz="24" w:space="0" w:color="4472C4"/>
          <w:bottom w:val="single" w:sz="24" w:space="0" w:color="4472C4"/>
          <w:right w:val="single" w:sz="24" w:space="0" w:color="4472C4"/>
        </w:tblBorders>
        <w:tblLook w:val="00A0"/>
      </w:tblPr>
      <w:tblGrid>
        <w:gridCol w:w="1497"/>
        <w:gridCol w:w="7853"/>
      </w:tblGrid>
      <w:tr w:rsidR="00B26E56" w:rsidRPr="008701AB" w:rsidTr="008701AB">
        <w:tc>
          <w:tcPr>
            <w:tcW w:w="1497" w:type="dxa"/>
            <w:tcBorders>
              <w:top w:val="single" w:sz="24" w:space="0" w:color="4472C4"/>
              <w:bottom w:val="single" w:sz="18" w:space="0" w:color="FFFFFF"/>
              <w:right w:val="nil"/>
            </w:tcBorders>
            <w:shd w:val="clear" w:color="auto" w:fill="4472C4"/>
          </w:tcPr>
          <w:p w:rsidR="00B26E56" w:rsidRPr="008701AB" w:rsidRDefault="00B26E56" w:rsidP="008701AB">
            <w:pPr>
              <w:spacing w:before="120" w:after="120"/>
              <w:rPr>
                <w:b/>
                <w:bCs/>
                <w:color w:val="FFFFFF"/>
              </w:rPr>
            </w:pPr>
            <w:r w:rsidRPr="008701AB">
              <w:rPr>
                <w:b/>
                <w:noProof/>
                <w:color w:val="FFFFFF"/>
                <w:lang w:val="pl-PL" w:eastAsia="pl-PL"/>
              </w:rPr>
              <w:pict>
                <v:shape id="Picture 1" o:spid="_x0000_i1028" type="#_x0000_t75" style="width:63.6pt;height:63.6pt;visibility:visible">
                  <v:imagedata r:id="rId7" o:title=""/>
                </v:shape>
              </w:pict>
            </w:r>
          </w:p>
        </w:tc>
        <w:tc>
          <w:tcPr>
            <w:tcW w:w="7853" w:type="dxa"/>
            <w:tcBorders>
              <w:top w:val="single" w:sz="24" w:space="0" w:color="4472C4"/>
              <w:bottom w:val="single" w:sz="18" w:space="0" w:color="FFFFFF"/>
            </w:tcBorders>
            <w:shd w:val="clear" w:color="auto" w:fill="4472C4"/>
            <w:vAlign w:val="center"/>
          </w:tcPr>
          <w:p w:rsidR="00B26E56" w:rsidRPr="008701AB" w:rsidRDefault="00B26E56" w:rsidP="008701AB">
            <w:pPr>
              <w:spacing w:after="120"/>
              <w:rPr>
                <w:b/>
                <w:bCs/>
                <w:iCs/>
                <w:color w:val="FFFFFF"/>
              </w:rPr>
            </w:pPr>
            <w:r w:rsidRPr="008701AB">
              <w:rPr>
                <w:bCs/>
                <w:iCs/>
                <w:color w:val="FFFFFF"/>
              </w:rPr>
              <w:t>Remember to shut down the virtual machine after you are done.</w:t>
            </w:r>
          </w:p>
        </w:tc>
      </w:tr>
    </w:tbl>
    <w:p w:rsidR="00B26E56" w:rsidRDefault="00B26E56" w:rsidP="00C444EC"/>
    <w:p w:rsidR="00B26E56" w:rsidRDefault="00B26E56" w:rsidP="00C444EC">
      <w:pPr>
        <w:pStyle w:val="Heading1"/>
      </w:pPr>
      <w:r>
        <w:t>Questions to Think About</w:t>
      </w:r>
    </w:p>
    <w:p w:rsidR="00B26E56" w:rsidRDefault="00B26E56" w:rsidP="00101FC4">
      <w:pPr>
        <w:pStyle w:val="ListParagraph"/>
        <w:numPr>
          <w:ilvl w:val="6"/>
          <w:numId w:val="2"/>
        </w:numPr>
        <w:ind w:left="426"/>
      </w:pPr>
      <w:r>
        <w:t>Why data should be on HDFS?</w:t>
      </w:r>
    </w:p>
    <w:p w:rsidR="00B26E56" w:rsidRDefault="00B26E56" w:rsidP="00101FC4">
      <w:pPr>
        <w:pStyle w:val="ListParagraph"/>
        <w:numPr>
          <w:ilvl w:val="6"/>
          <w:numId w:val="2"/>
        </w:numPr>
        <w:ind w:left="426"/>
      </w:pPr>
      <w:r>
        <w:t>Why should the “output” folder be removed each time?</w:t>
      </w:r>
    </w:p>
    <w:p w:rsidR="00B26E56" w:rsidRDefault="00B26E56" w:rsidP="009F7F32">
      <w:pPr>
        <w:pStyle w:val="ListParagraph"/>
        <w:ind w:left="426"/>
      </w:pPr>
    </w:p>
    <w:p w:rsidR="00B26E56" w:rsidRDefault="00B26E56"/>
    <w:sectPr w:rsidR="00B26E56" w:rsidSect="00E32FC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E56" w:rsidRDefault="00B26E56" w:rsidP="00FF0A9A">
      <w:r>
        <w:separator/>
      </w:r>
    </w:p>
  </w:endnote>
  <w:endnote w:type="continuationSeparator" w:id="0">
    <w:p w:rsidR="00B26E56" w:rsidRDefault="00B26E56" w:rsidP="00FF0A9A">
      <w:r>
        <w:continuationSeparator/>
      </w:r>
    </w:p>
  </w:endnote>
  <w:endnote w:type="continuationNotice" w:id="1">
    <w:p w:rsidR="00B26E56" w:rsidRDefault="00B26E5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aco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E56" w:rsidRDefault="00B26E56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26E56" w:rsidRDefault="00B26E56" w:rsidP="00FF0A9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E56" w:rsidRDefault="00B26E56" w:rsidP="00DA7C3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B26E56" w:rsidRDefault="00B26E56" w:rsidP="00FF0A9A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E56" w:rsidRDefault="00B26E56" w:rsidP="00FF0A9A">
      <w:r>
        <w:separator/>
      </w:r>
    </w:p>
  </w:footnote>
  <w:footnote w:type="continuationSeparator" w:id="0">
    <w:p w:rsidR="00B26E56" w:rsidRDefault="00B26E56" w:rsidP="00FF0A9A">
      <w:r>
        <w:continuationSeparator/>
      </w:r>
    </w:p>
  </w:footnote>
  <w:footnote w:type="continuationNotice" w:id="1">
    <w:p w:rsidR="00B26E56" w:rsidRDefault="00B26E5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E56" w:rsidRDefault="00B26E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16069"/>
    <w:multiLevelType w:val="hybridMultilevel"/>
    <w:tmpl w:val="AE7C6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AC745A"/>
    <w:multiLevelType w:val="hybridMultilevel"/>
    <w:tmpl w:val="F55A2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977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38CA56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406E7B31"/>
    <w:multiLevelType w:val="hybridMultilevel"/>
    <w:tmpl w:val="AF6C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677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FC4"/>
    <w:rsid w:val="00010EF0"/>
    <w:rsid w:val="000371D6"/>
    <w:rsid w:val="000434D2"/>
    <w:rsid w:val="000A2834"/>
    <w:rsid w:val="000A33A0"/>
    <w:rsid w:val="000B3828"/>
    <w:rsid w:val="000C4E5D"/>
    <w:rsid w:val="000F33DD"/>
    <w:rsid w:val="00101FC4"/>
    <w:rsid w:val="00113DC1"/>
    <w:rsid w:val="00180B75"/>
    <w:rsid w:val="001A253A"/>
    <w:rsid w:val="001F641C"/>
    <w:rsid w:val="001F76B4"/>
    <w:rsid w:val="002040C7"/>
    <w:rsid w:val="00206B06"/>
    <w:rsid w:val="0020758C"/>
    <w:rsid w:val="00253526"/>
    <w:rsid w:val="00293EA1"/>
    <w:rsid w:val="002B7C5C"/>
    <w:rsid w:val="002C30A9"/>
    <w:rsid w:val="002F117D"/>
    <w:rsid w:val="00380B97"/>
    <w:rsid w:val="003851FA"/>
    <w:rsid w:val="00385271"/>
    <w:rsid w:val="003C66BA"/>
    <w:rsid w:val="004035B8"/>
    <w:rsid w:val="00454AF5"/>
    <w:rsid w:val="00471E23"/>
    <w:rsid w:val="00495E38"/>
    <w:rsid w:val="00497632"/>
    <w:rsid w:val="005440B2"/>
    <w:rsid w:val="00594EA7"/>
    <w:rsid w:val="005A02DA"/>
    <w:rsid w:val="005B1E2A"/>
    <w:rsid w:val="005C79F2"/>
    <w:rsid w:val="005D7EFC"/>
    <w:rsid w:val="005F2C22"/>
    <w:rsid w:val="00635AD8"/>
    <w:rsid w:val="00644A4B"/>
    <w:rsid w:val="00670FC2"/>
    <w:rsid w:val="006C7DD0"/>
    <w:rsid w:val="006D40E3"/>
    <w:rsid w:val="006E0948"/>
    <w:rsid w:val="00707D7C"/>
    <w:rsid w:val="00723683"/>
    <w:rsid w:val="00746785"/>
    <w:rsid w:val="00746E9E"/>
    <w:rsid w:val="00760EF0"/>
    <w:rsid w:val="00763DE7"/>
    <w:rsid w:val="00796095"/>
    <w:rsid w:val="007C12A6"/>
    <w:rsid w:val="007F6F6D"/>
    <w:rsid w:val="008374A2"/>
    <w:rsid w:val="008629C4"/>
    <w:rsid w:val="008701AB"/>
    <w:rsid w:val="00896812"/>
    <w:rsid w:val="008B00B0"/>
    <w:rsid w:val="008B0F28"/>
    <w:rsid w:val="008C71E1"/>
    <w:rsid w:val="008F5A31"/>
    <w:rsid w:val="008F5C0C"/>
    <w:rsid w:val="009109E4"/>
    <w:rsid w:val="00917925"/>
    <w:rsid w:val="00941C10"/>
    <w:rsid w:val="00945C93"/>
    <w:rsid w:val="00956962"/>
    <w:rsid w:val="0095734D"/>
    <w:rsid w:val="00962432"/>
    <w:rsid w:val="009661C1"/>
    <w:rsid w:val="00983F8A"/>
    <w:rsid w:val="009B5118"/>
    <w:rsid w:val="009E6208"/>
    <w:rsid w:val="009F7F32"/>
    <w:rsid w:val="00A526B3"/>
    <w:rsid w:val="00A625C0"/>
    <w:rsid w:val="00A62668"/>
    <w:rsid w:val="00A6525C"/>
    <w:rsid w:val="00A80402"/>
    <w:rsid w:val="00AB5E21"/>
    <w:rsid w:val="00AB656F"/>
    <w:rsid w:val="00AC01D0"/>
    <w:rsid w:val="00AC56FC"/>
    <w:rsid w:val="00AD03F6"/>
    <w:rsid w:val="00AE22F9"/>
    <w:rsid w:val="00AF0667"/>
    <w:rsid w:val="00B00476"/>
    <w:rsid w:val="00B01A45"/>
    <w:rsid w:val="00B139F6"/>
    <w:rsid w:val="00B26E56"/>
    <w:rsid w:val="00B4547C"/>
    <w:rsid w:val="00B62BE3"/>
    <w:rsid w:val="00B70344"/>
    <w:rsid w:val="00B75CE8"/>
    <w:rsid w:val="00B91253"/>
    <w:rsid w:val="00B913B2"/>
    <w:rsid w:val="00BA4EA0"/>
    <w:rsid w:val="00C444EC"/>
    <w:rsid w:val="00C955F0"/>
    <w:rsid w:val="00CA15C4"/>
    <w:rsid w:val="00CA363A"/>
    <w:rsid w:val="00CB5875"/>
    <w:rsid w:val="00CD01FF"/>
    <w:rsid w:val="00CD6909"/>
    <w:rsid w:val="00D5327E"/>
    <w:rsid w:val="00DA7C3A"/>
    <w:rsid w:val="00DB7CE8"/>
    <w:rsid w:val="00DB7D58"/>
    <w:rsid w:val="00E10F76"/>
    <w:rsid w:val="00E32FC5"/>
    <w:rsid w:val="00E41274"/>
    <w:rsid w:val="00E6384D"/>
    <w:rsid w:val="00F077D7"/>
    <w:rsid w:val="00F11595"/>
    <w:rsid w:val="00F1526A"/>
    <w:rsid w:val="00F318D4"/>
    <w:rsid w:val="00F421FA"/>
    <w:rsid w:val="00F42212"/>
    <w:rsid w:val="00F7446C"/>
    <w:rsid w:val="00F75A4D"/>
    <w:rsid w:val="00FA2585"/>
    <w:rsid w:val="00FB54AF"/>
    <w:rsid w:val="00FC65E6"/>
    <w:rsid w:val="00FF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D03F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01FC4"/>
    <w:pPr>
      <w:keepNext/>
      <w:keepLines/>
      <w:numPr>
        <w:numId w:val="1"/>
      </w:numPr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01FC4"/>
    <w:pPr>
      <w:keepNext/>
      <w:keepLines/>
      <w:numPr>
        <w:ilvl w:val="1"/>
        <w:numId w:val="1"/>
      </w:numPr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01FC4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1FC4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01FC4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01FC4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01FC4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01FC4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01FC4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01FC4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01FC4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01FC4"/>
    <w:rPr>
      <w:rFonts w:ascii="Calibri Light" w:hAnsi="Calibri Light" w:cs="Times New Roman"/>
      <w:color w:val="1F4D7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01FC4"/>
    <w:rPr>
      <w:rFonts w:ascii="Calibri Light" w:hAnsi="Calibri Light" w:cs="Times New Roman"/>
      <w:i/>
      <w:iCs/>
      <w:color w:val="2E74B5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01FC4"/>
    <w:rPr>
      <w:rFonts w:ascii="Calibri Light" w:hAnsi="Calibri Light" w:cs="Times New Roman"/>
      <w:color w:val="2E74B5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01FC4"/>
    <w:rPr>
      <w:rFonts w:ascii="Calibri Light" w:hAnsi="Calibri Light" w:cs="Times New Roman"/>
      <w:color w:val="1F4D78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01FC4"/>
    <w:rPr>
      <w:rFonts w:ascii="Calibri Light" w:hAnsi="Calibri Light" w:cs="Times New Roman"/>
      <w:i/>
      <w:iCs/>
      <w:color w:val="1F4D78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01FC4"/>
    <w:rPr>
      <w:rFonts w:ascii="Calibri Light" w:hAnsi="Calibri Light" w:cs="Times New Roman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01FC4"/>
    <w:rPr>
      <w:rFonts w:ascii="Calibri Light" w:hAnsi="Calibri Light" w:cs="Times New Roman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rsid w:val="00101FC4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101FC4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8B00B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8B00B0"/>
    <w:rPr>
      <w:rFonts w:cs="Times New Roman"/>
      <w:i/>
      <w:iCs/>
      <w:color w:val="5B9BD5"/>
    </w:rPr>
  </w:style>
  <w:style w:type="character" w:styleId="Hyperlink">
    <w:name w:val="Hyperlink"/>
    <w:basedOn w:val="DefaultParagraphFont"/>
    <w:uiPriority w:val="99"/>
    <w:rsid w:val="008B00B0"/>
    <w:rPr>
      <w:rFonts w:cs="Times New Roman"/>
      <w:color w:val="0563C1"/>
      <w:u w:val="single"/>
    </w:rPr>
  </w:style>
  <w:style w:type="paragraph" w:customStyle="1" w:styleId="Code">
    <w:name w:val="Code"/>
    <w:basedOn w:val="IntenseQuote"/>
    <w:uiPriority w:val="99"/>
    <w:rsid w:val="002B7C5C"/>
    <w:pPr>
      <w:pBdr>
        <w:top w:val="single" w:sz="4" w:space="10" w:color="000000"/>
        <w:left w:val="single" w:sz="4" w:space="4" w:color="000000"/>
        <w:bottom w:val="single" w:sz="4" w:space="10" w:color="000000"/>
        <w:right w:val="single" w:sz="4" w:space="4" w:color="000000"/>
      </w:pBdr>
      <w:shd w:val="clear" w:color="auto" w:fill="7F7F7F"/>
      <w:spacing w:before="120" w:after="120"/>
      <w:ind w:left="0" w:right="289"/>
      <w:jc w:val="left"/>
    </w:pPr>
    <w:rPr>
      <w:rFonts w:ascii="Consolas" w:hAnsi="Consolas"/>
      <w:i w:val="0"/>
      <w:color w:val="FFFFFF"/>
    </w:rPr>
  </w:style>
  <w:style w:type="paragraph" w:styleId="ListParagraph">
    <w:name w:val="List Paragraph"/>
    <w:basedOn w:val="Normal"/>
    <w:uiPriority w:val="99"/>
    <w:qFormat/>
    <w:rsid w:val="00BA4E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FF0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F0A9A"/>
    <w:rPr>
      <w:rFonts w:cs="Times New Roman"/>
    </w:rPr>
  </w:style>
  <w:style w:type="character" w:styleId="PageNumber">
    <w:name w:val="page number"/>
    <w:basedOn w:val="DefaultParagraphFont"/>
    <w:uiPriority w:val="99"/>
    <w:semiHidden/>
    <w:rsid w:val="00FF0A9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444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444EC"/>
    <w:rPr>
      <w:rFonts w:cs="Times New Roman"/>
    </w:rPr>
  </w:style>
  <w:style w:type="paragraph" w:customStyle="1" w:styleId="url">
    <w:name w:val="url"/>
    <w:basedOn w:val="Code"/>
    <w:uiPriority w:val="99"/>
    <w:rsid w:val="00670FC2"/>
    <w:pPr>
      <w:shd w:val="clear" w:color="auto" w:fill="70AD47"/>
    </w:pPr>
  </w:style>
  <w:style w:type="table" w:styleId="TableGrid">
    <w:name w:val="Table Grid"/>
    <w:basedOn w:val="TableNormal"/>
    <w:uiPriority w:val="99"/>
    <w:rsid w:val="00FC65E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5Dark-Accent51">
    <w:name w:val="List Table 5 Dark - Accent 51"/>
    <w:uiPriority w:val="99"/>
    <w:rsid w:val="00E10F76"/>
    <w:rPr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uiPriority w:val="99"/>
    <w:rsid w:val="008C71E1"/>
    <w:rPr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70AD47"/>
        <w:left w:val="single" w:sz="24" w:space="0" w:color="70AD47"/>
        <w:bottom w:val="single" w:sz="24" w:space="0" w:color="70AD47"/>
        <w:right w:val="single" w:sz="2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customStyle="1" w:styleId="ListTable5Dark1">
    <w:name w:val="List Table 5 Dark1"/>
    <w:uiPriority w:val="99"/>
    <w:rsid w:val="008C71E1"/>
    <w:rPr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uiPriority w:val="99"/>
    <w:rsid w:val="008C71E1"/>
    <w:rPr>
      <w:color w:val="FFFFFF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A5A5A5"/>
        <w:left w:val="single" w:sz="24" w:space="0" w:color="A5A5A5"/>
        <w:bottom w:val="single" w:sz="24" w:space="0" w:color="A5A5A5"/>
        <w:right w:val="single" w:sz="24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/>
    </w:tcPr>
    <w:tblStylePr w:type="firstRow">
      <w:rPr>
        <w:rFonts w:cs="Times New Roman"/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top w:val="nil"/>
          <w:left w:val="nil"/>
        </w:tcBorders>
      </w:tcPr>
    </w:tblStylePr>
    <w:tblStylePr w:type="swCell">
      <w:rPr>
        <w:rFonts w:cs="Times New Roman"/>
      </w:rPr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uiPriority w:val="99"/>
    <w:rsid w:val="00B912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rPr>
        <w:rFonts w:cs="Times New Roman"/>
      </w:rPr>
      <w:tblPr/>
      <w:tcPr>
        <w:shd w:val="clear" w:color="auto" w:fill="DBDBDB"/>
      </w:tcPr>
    </w:tblStylePr>
    <w:tblStylePr w:type="band1Horz">
      <w:rPr>
        <w:rFonts w:cs="Times New Roman"/>
      </w:rPr>
      <w:tblPr/>
      <w:tcPr>
        <w:shd w:val="clear" w:color="auto" w:fill="DBDBDB"/>
      </w:tcPr>
    </w:tblStylePr>
  </w:style>
  <w:style w:type="table" w:customStyle="1" w:styleId="GridTable5Dark1">
    <w:name w:val="Grid Table 5 Dark1"/>
    <w:uiPriority w:val="99"/>
    <w:rsid w:val="00B91253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rPr>
        <w:rFonts w:cs="Times New Roman"/>
      </w:rPr>
      <w:tblPr/>
      <w:tcPr>
        <w:shd w:val="clear" w:color="auto" w:fill="999999"/>
      </w:tcPr>
    </w:tblStylePr>
    <w:tblStylePr w:type="band1Horz">
      <w:rPr>
        <w:rFonts w:cs="Times New Roman"/>
      </w:rPr>
      <w:tblPr/>
      <w:tcPr>
        <w:shd w:val="clear" w:color="auto" w:fill="999999"/>
      </w:tcPr>
    </w:tblStylePr>
  </w:style>
  <w:style w:type="paragraph" w:styleId="HTMLPreformatted">
    <w:name w:val="HTML Preformatted"/>
    <w:basedOn w:val="Normal"/>
    <w:link w:val="HTMLPreformattedChar"/>
    <w:uiPriority w:val="99"/>
    <w:rsid w:val="005B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5B1E2A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37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71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037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37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371D6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7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0371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0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4</Pages>
  <Words>657</Words>
  <Characters>3945</Characters>
  <Application>Microsoft Office Outlook</Application>
  <DocSecurity>0</DocSecurity>
  <Lines>0</Lines>
  <Paragraphs>0</Paragraphs>
  <ScaleCrop>false</ScaleCrop>
  <Company>University of Illinois Urbana-Champaign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</cp:lastModifiedBy>
  <cp:revision>6</cp:revision>
  <cp:lastPrinted>2015-08-03T18:21:00Z</cp:lastPrinted>
  <dcterms:created xsi:type="dcterms:W3CDTF">2015-08-21T19:05:00Z</dcterms:created>
  <dcterms:modified xsi:type="dcterms:W3CDTF">2015-09-25T21:40:00Z</dcterms:modified>
</cp:coreProperties>
</file>