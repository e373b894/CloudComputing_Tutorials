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5A3" w:rsidRDefault="00FE15A3" w:rsidP="00101FC4">
      <w:pPr>
        <w:pStyle w:val="Title"/>
      </w:pPr>
      <w:r w:rsidRPr="00101FC4">
        <w:t>Tutorial</w:t>
      </w:r>
      <w:r>
        <w:t>:</w:t>
      </w:r>
    </w:p>
    <w:p w:rsidR="00FE15A3" w:rsidRDefault="00FE15A3" w:rsidP="00101FC4">
      <w:pPr>
        <w:pStyle w:val="Title"/>
      </w:pPr>
      <w:r w:rsidRPr="00101FC4">
        <w:t xml:space="preserve">Introduction to </w:t>
      </w:r>
      <w:r>
        <w:t>Spark MLlib</w:t>
      </w:r>
    </w:p>
    <w:p w:rsidR="00FE15A3" w:rsidRDefault="00FE15A3" w:rsidP="0051608E">
      <w:pPr>
        <w:jc w:val="right"/>
      </w:pPr>
    </w:p>
    <w:p w:rsidR="00FE15A3" w:rsidRDefault="00FE15A3" w:rsidP="0051608E">
      <w:pPr>
        <w:jc w:val="right"/>
      </w:pPr>
      <w:r>
        <w:t>Faraz Faghri</w:t>
      </w:r>
    </w:p>
    <w:p w:rsidR="00FE15A3" w:rsidRDefault="00FE15A3" w:rsidP="0051608E">
      <w:pPr>
        <w:jc w:val="right"/>
      </w:pPr>
      <w:r w:rsidRPr="002F117D">
        <w:rPr>
          <w:color w:val="808080"/>
        </w:rPr>
        <w:t xml:space="preserve">Last update: </w:t>
      </w:r>
      <w:r>
        <w:t>September</w:t>
      </w:r>
      <w:r w:rsidRPr="002F117D">
        <w:t xml:space="preserve"> </w:t>
      </w:r>
      <w:r>
        <w:t>19</w:t>
      </w:r>
      <w:r w:rsidRPr="002F117D">
        <w:t>, 2015</w:t>
      </w:r>
    </w:p>
    <w:p w:rsidR="00FE15A3" w:rsidRDefault="00FE15A3" w:rsidP="00101FC4">
      <w:pPr>
        <w:pStyle w:val="Heading1"/>
      </w:pPr>
      <w:r>
        <w:t>Overview</w:t>
      </w:r>
    </w:p>
    <w:p w:rsidR="00FE15A3" w:rsidRPr="00F421FA" w:rsidRDefault="00FE15A3" w:rsidP="00F421FA">
      <w:pPr>
        <w:rPr>
          <w:b/>
        </w:rPr>
      </w:pPr>
      <w:r w:rsidRPr="00F421FA">
        <w:rPr>
          <w:b/>
        </w:rPr>
        <w:t>Welcome</w:t>
      </w:r>
    </w:p>
    <w:p w:rsidR="00FE15A3" w:rsidRDefault="00FE15A3" w:rsidP="00F421FA">
      <w:r>
        <w:t>Welcome to the Spark MLlib tutorial. This tutorial covers the critical skills needed to develop a MLlib machine learning application. It starts with an already deployed MLlib environment where students will execute a series of hands-on labs.</w:t>
      </w:r>
    </w:p>
    <w:p w:rsidR="00FE15A3" w:rsidRDefault="00FE15A3" w:rsidP="00F421FA">
      <w:pPr>
        <w:rPr>
          <w:b/>
        </w:rPr>
      </w:pPr>
    </w:p>
    <w:p w:rsidR="00FE15A3" w:rsidRPr="00F421FA" w:rsidRDefault="00FE15A3" w:rsidP="00F421FA">
      <w:pPr>
        <w:rPr>
          <w:b/>
        </w:rPr>
      </w:pPr>
      <w:r w:rsidRPr="00F421FA">
        <w:rPr>
          <w:b/>
        </w:rPr>
        <w:t>Objectives</w:t>
      </w:r>
    </w:p>
    <w:p w:rsidR="00FE15A3" w:rsidRPr="00FD5EF0" w:rsidRDefault="00FE15A3" w:rsidP="008629C4">
      <w:r w:rsidRPr="00FD5EF0">
        <w:t>Upon completing this tutorial, students will be able to:</w:t>
      </w:r>
    </w:p>
    <w:p w:rsidR="00FE15A3" w:rsidRPr="00FD5EF0" w:rsidRDefault="00FE15A3" w:rsidP="00F421FA">
      <w:pPr>
        <w:pStyle w:val="ListParagraph"/>
        <w:numPr>
          <w:ilvl w:val="0"/>
          <w:numId w:val="3"/>
        </w:numPr>
      </w:pPr>
      <w:r>
        <w:t xml:space="preserve">Execute built-in MLlib machine learning algorithms </w:t>
      </w:r>
    </w:p>
    <w:p w:rsidR="00FE15A3" w:rsidRPr="00FD5EF0" w:rsidRDefault="00FE15A3" w:rsidP="000F33DD">
      <w:pPr>
        <w:pStyle w:val="ListParagraph"/>
        <w:numPr>
          <w:ilvl w:val="0"/>
          <w:numId w:val="3"/>
        </w:numPr>
        <w:spacing w:before="240"/>
      </w:pPr>
      <w:r w:rsidRPr="00FD5EF0">
        <w:t xml:space="preserve">Run </w:t>
      </w:r>
      <w:r>
        <w:t>one clustering and one classification algorithm</w:t>
      </w:r>
      <w:r w:rsidRPr="00FD5EF0">
        <w:t xml:space="preserve"> (</w:t>
      </w:r>
      <w:r>
        <w:t>K-means and Naïve Bayesian</w:t>
      </w:r>
      <w:r w:rsidRPr="00FD5EF0">
        <w:t>)</w:t>
      </w:r>
    </w:p>
    <w:p w:rsidR="00FE15A3" w:rsidRPr="00FD5EF0" w:rsidRDefault="00FE15A3" w:rsidP="000F33DD">
      <w:pPr>
        <w:pStyle w:val="ListParagraph"/>
        <w:numPr>
          <w:ilvl w:val="0"/>
          <w:numId w:val="3"/>
        </w:numPr>
      </w:pPr>
      <w:r w:rsidRPr="00FD5EF0">
        <w:t xml:space="preserve">Run </w:t>
      </w:r>
      <w:r>
        <w:t>MLlib</w:t>
      </w:r>
      <w:r w:rsidRPr="00FD5EF0">
        <w:t xml:space="preserve"> applications and examine the output</w:t>
      </w:r>
    </w:p>
    <w:p w:rsidR="00FE15A3" w:rsidRPr="0064187A" w:rsidRDefault="00FE15A3" w:rsidP="008629C4">
      <w:pPr>
        <w:rPr>
          <w:b/>
          <w:strike/>
        </w:rPr>
      </w:pPr>
    </w:p>
    <w:p w:rsidR="00FE15A3" w:rsidRPr="00FD5EF0" w:rsidRDefault="00FE15A3" w:rsidP="008629C4">
      <w:pPr>
        <w:rPr>
          <w:b/>
        </w:rPr>
      </w:pPr>
      <w:r w:rsidRPr="00FD5EF0">
        <w:rPr>
          <w:b/>
        </w:rPr>
        <w:t>Structure</w:t>
      </w:r>
    </w:p>
    <w:p w:rsidR="00FE15A3" w:rsidRPr="00FD5EF0" w:rsidRDefault="00FE15A3" w:rsidP="008629C4">
      <w:r w:rsidRPr="00FD5EF0">
        <w:t xml:space="preserve">This guide is designed as a set of step-by-step instructions for hands-on exercises. It teaches you how to </w:t>
      </w:r>
      <w:r>
        <w:t>use the MLlib module in Spark in</w:t>
      </w:r>
      <w:r w:rsidRPr="00FD5EF0">
        <w:t xml:space="preserve"> a series of examples. </w:t>
      </w:r>
      <w:r>
        <w:t>You should complete the e</w:t>
      </w:r>
      <w:r w:rsidRPr="00FD5EF0">
        <w:t>xercises in the order described in the following steps:</w:t>
      </w:r>
    </w:p>
    <w:p w:rsidR="00FE15A3" w:rsidRPr="00FD5EF0" w:rsidRDefault="00FE15A3" w:rsidP="00B139F6">
      <w:pPr>
        <w:pStyle w:val="ListParagraph"/>
        <w:numPr>
          <w:ilvl w:val="0"/>
          <w:numId w:val="6"/>
        </w:numPr>
      </w:pPr>
      <w:r>
        <w:t>Prepare</w:t>
      </w:r>
      <w:r w:rsidRPr="00FD5EF0">
        <w:t xml:space="preserve"> an input dataset</w:t>
      </w:r>
      <w:r>
        <w:t xml:space="preserve"> for clustering</w:t>
      </w:r>
    </w:p>
    <w:p w:rsidR="00FE15A3" w:rsidRPr="00FD5EF0" w:rsidRDefault="00FE15A3" w:rsidP="00B139F6">
      <w:pPr>
        <w:pStyle w:val="ListParagraph"/>
        <w:numPr>
          <w:ilvl w:val="0"/>
          <w:numId w:val="6"/>
        </w:numPr>
      </w:pPr>
      <w:r>
        <w:t>Prepare</w:t>
      </w:r>
      <w:r w:rsidRPr="00FD5EF0">
        <w:t xml:space="preserve"> HDFS and upload </w:t>
      </w:r>
      <w:r>
        <w:t xml:space="preserve">the </w:t>
      </w:r>
      <w:r w:rsidRPr="00FD5EF0">
        <w:t>dataset on it</w:t>
      </w:r>
    </w:p>
    <w:p w:rsidR="00FE15A3" w:rsidRPr="00FD5EF0" w:rsidRDefault="00FE15A3" w:rsidP="00B139F6">
      <w:pPr>
        <w:pStyle w:val="ListParagraph"/>
        <w:numPr>
          <w:ilvl w:val="0"/>
          <w:numId w:val="6"/>
        </w:numPr>
      </w:pPr>
      <w:r w:rsidRPr="00FD5EF0">
        <w:t xml:space="preserve">Use a </w:t>
      </w:r>
      <w:r>
        <w:rPr>
          <w:b/>
        </w:rPr>
        <w:t>K-means</w:t>
      </w:r>
      <w:r w:rsidRPr="00FD5EF0">
        <w:t xml:space="preserve"> application </w:t>
      </w:r>
    </w:p>
    <w:p w:rsidR="00FE15A3" w:rsidRPr="00FD5EF0" w:rsidRDefault="00FE15A3" w:rsidP="00B139F6">
      <w:pPr>
        <w:pStyle w:val="ListParagraph"/>
        <w:numPr>
          <w:ilvl w:val="0"/>
          <w:numId w:val="6"/>
        </w:numPr>
      </w:pPr>
      <w:r>
        <w:t xml:space="preserve">Run the application </w:t>
      </w:r>
      <w:r w:rsidRPr="00FD5EF0">
        <w:t>and examine the output</w:t>
      </w:r>
    </w:p>
    <w:p w:rsidR="00FE15A3" w:rsidRDefault="00FE15A3" w:rsidP="005414D3">
      <w:pPr>
        <w:pStyle w:val="ListParagraph"/>
        <w:numPr>
          <w:ilvl w:val="0"/>
          <w:numId w:val="6"/>
        </w:numPr>
      </w:pPr>
      <w:r>
        <w:t>Prepare an input dataset for classification</w:t>
      </w:r>
    </w:p>
    <w:p w:rsidR="00FE15A3" w:rsidRDefault="00FE15A3" w:rsidP="00830786">
      <w:pPr>
        <w:pStyle w:val="ListParagraph"/>
        <w:numPr>
          <w:ilvl w:val="0"/>
          <w:numId w:val="6"/>
        </w:numPr>
      </w:pPr>
      <w:r>
        <w:t>Prepare</w:t>
      </w:r>
      <w:r w:rsidRPr="00FD5EF0">
        <w:t xml:space="preserve"> HDFS and upload</w:t>
      </w:r>
      <w:r>
        <w:t xml:space="preserve"> the</w:t>
      </w:r>
      <w:r w:rsidRPr="00FD5EF0">
        <w:t xml:space="preserve"> dataset on it</w:t>
      </w:r>
    </w:p>
    <w:p w:rsidR="00FE15A3" w:rsidRPr="00FD5EF0" w:rsidRDefault="00FE15A3" w:rsidP="005414D3">
      <w:pPr>
        <w:pStyle w:val="ListParagraph"/>
        <w:numPr>
          <w:ilvl w:val="0"/>
          <w:numId w:val="6"/>
        </w:numPr>
      </w:pPr>
      <w:r w:rsidRPr="00FD5EF0">
        <w:t xml:space="preserve">Use a </w:t>
      </w:r>
      <w:r w:rsidRPr="00830786">
        <w:rPr>
          <w:b/>
        </w:rPr>
        <w:t>Naïve Bayesian</w:t>
      </w:r>
      <w:r w:rsidRPr="00FD5EF0">
        <w:t xml:space="preserve"> application </w:t>
      </w:r>
    </w:p>
    <w:p w:rsidR="00FE15A3" w:rsidRPr="00FD5EF0" w:rsidRDefault="00FE15A3" w:rsidP="00830786">
      <w:pPr>
        <w:pStyle w:val="ListParagraph"/>
        <w:numPr>
          <w:ilvl w:val="0"/>
          <w:numId w:val="6"/>
        </w:numPr>
      </w:pPr>
      <w:r>
        <w:t xml:space="preserve">Run the application </w:t>
      </w:r>
      <w:r w:rsidRPr="00FD5EF0">
        <w:t>and examine the output</w:t>
      </w:r>
    </w:p>
    <w:p w:rsidR="00FE15A3" w:rsidRDefault="00FE15A3" w:rsidP="000F33DD">
      <w:pPr>
        <w:pStyle w:val="Heading1"/>
      </w:pPr>
      <w:r>
        <w:t>Requirements</w:t>
      </w:r>
    </w:p>
    <w:p w:rsidR="00FE15A3" w:rsidRPr="0095734D" w:rsidRDefault="00FE15A3" w:rsidP="00435707">
      <w:pPr>
        <w:spacing w:after="120"/>
        <w:rPr>
          <w:b/>
          <w:iCs/>
        </w:rPr>
      </w:pPr>
      <w:r>
        <w:t xml:space="preserve">This tutorial is designed to work on the </w:t>
      </w:r>
      <w:r>
        <w:rPr>
          <w:b/>
        </w:rPr>
        <w:t xml:space="preserve">Hortonworks Sandbox 2.3 </w:t>
      </w:r>
      <w:r>
        <w:t xml:space="preserve">virtual machine. </w:t>
      </w:r>
      <w:r w:rsidRPr="0095734D">
        <w:rPr>
          <w:iCs/>
        </w:rPr>
        <w:t>You need to have a working HortonWorks Sandbox machine either locally or on the A</w:t>
      </w:r>
      <w:r>
        <w:rPr>
          <w:iCs/>
        </w:rPr>
        <w:t xml:space="preserve">mazon </w:t>
      </w:r>
      <w:r w:rsidRPr="0095734D">
        <w:rPr>
          <w:iCs/>
        </w:rPr>
        <w:t>W</w:t>
      </w:r>
      <w:r>
        <w:rPr>
          <w:iCs/>
        </w:rPr>
        <w:t xml:space="preserve">eb </w:t>
      </w:r>
      <w:r w:rsidRPr="0095734D">
        <w:rPr>
          <w:iCs/>
        </w:rPr>
        <w:t>S</w:t>
      </w:r>
      <w:r>
        <w:rPr>
          <w:iCs/>
        </w:rPr>
        <w:t>ervices</w:t>
      </w:r>
      <w:r w:rsidRPr="0095734D">
        <w:rPr>
          <w:iCs/>
        </w:rPr>
        <w:t>.</w:t>
      </w:r>
    </w:p>
    <w:p w:rsidR="00FE15A3" w:rsidRDefault="00FE15A3" w:rsidP="00435707">
      <w:r>
        <w:t xml:space="preserve">All assignments are also designed based on </w:t>
      </w:r>
      <w:r>
        <w:rPr>
          <w:b/>
        </w:rPr>
        <w:t>JDK 7</w:t>
      </w:r>
      <w:r>
        <w:t xml:space="preserve"> (included in the virtual machine).</w:t>
      </w:r>
    </w:p>
    <w:p w:rsidR="00FE15A3" w:rsidRDefault="00FE15A3" w:rsidP="00435707"/>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FE15A3" w:rsidRPr="0082530B" w:rsidTr="0082530B">
        <w:tc>
          <w:tcPr>
            <w:tcW w:w="1497" w:type="dxa"/>
            <w:tcBorders>
              <w:top w:val="single" w:sz="24" w:space="0" w:color="4472C4"/>
              <w:bottom w:val="single" w:sz="18" w:space="0" w:color="FFFFFF"/>
              <w:right w:val="nil"/>
            </w:tcBorders>
            <w:shd w:val="clear" w:color="auto" w:fill="4472C4"/>
          </w:tcPr>
          <w:p w:rsidR="00FE15A3" w:rsidRPr="0082530B" w:rsidRDefault="00FE15A3" w:rsidP="0082530B">
            <w:pPr>
              <w:spacing w:before="120" w:after="120"/>
              <w:jc w:val="center"/>
              <w:rPr>
                <w:b/>
                <w:bCs/>
                <w:color w:val="FFFFFF"/>
              </w:rPr>
            </w:pPr>
            <w:r w:rsidRPr="0082530B">
              <w:rPr>
                <w:b/>
                <w:noProof/>
                <w:color w:val="FFFFFF"/>
                <w:lang w:val="pl-PL"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FE15A3" w:rsidRPr="0082530B" w:rsidRDefault="00FE15A3" w:rsidP="0082530B">
            <w:pPr>
              <w:spacing w:after="120"/>
              <w:rPr>
                <w:b/>
                <w:bCs/>
                <w:iCs/>
                <w:color w:val="FFFFFF"/>
              </w:rPr>
            </w:pPr>
            <w:r w:rsidRPr="0082530B">
              <w:rPr>
                <w:bCs/>
                <w:iCs/>
                <w:color w:val="FFFFFF"/>
              </w:rPr>
              <w:t xml:space="preserve">Please refer to </w:t>
            </w:r>
            <w:r w:rsidRPr="0082530B">
              <w:rPr>
                <w:b/>
                <w:bCs/>
                <w:iCs/>
                <w:color w:val="FFFFFF"/>
              </w:rPr>
              <w:t>Tutorial: Run HortonWorks Sandbox 2.3 Locally</w:t>
            </w:r>
            <w:r w:rsidRPr="0082530B">
              <w:rPr>
                <w:bCs/>
                <w:iCs/>
                <w:color w:val="FFFFFF"/>
              </w:rPr>
              <w:t xml:space="preserve"> or </w:t>
            </w:r>
            <w:r w:rsidRPr="0082530B">
              <w:rPr>
                <w:b/>
                <w:bCs/>
                <w:iCs/>
                <w:color w:val="FFFFFF"/>
              </w:rPr>
              <w:t>Tutorial: Run HortonWorks Sandbox 2.3 on AWS</w:t>
            </w:r>
            <w:r w:rsidRPr="0082530B">
              <w:rPr>
                <w:bCs/>
                <w:iCs/>
                <w:color w:val="FFFFFF"/>
              </w:rPr>
              <w:t xml:space="preserve"> for more information.</w:t>
            </w:r>
          </w:p>
        </w:tc>
      </w:tr>
    </w:tbl>
    <w:p w:rsidR="00FE15A3" w:rsidRDefault="00FE15A3" w:rsidP="00101FC4">
      <w:pPr>
        <w:pStyle w:val="Heading1"/>
      </w:pPr>
      <w:r>
        <w:t>Setup Virtual Machine</w:t>
      </w:r>
    </w:p>
    <w:p w:rsidR="00FE15A3" w:rsidRDefault="00FE15A3" w:rsidP="00101FC4"/>
    <w:p w:rsidR="00FE15A3" w:rsidRDefault="00FE15A3" w:rsidP="00FC65E6">
      <w:r w:rsidRPr="000B3828">
        <w:rPr>
          <w:b/>
        </w:rPr>
        <w:t xml:space="preserve">Step 1: </w:t>
      </w:r>
      <w:r>
        <w:t>Start the virtual machine; then connect to it through the SSH.</w:t>
      </w:r>
    </w:p>
    <w:p w:rsidR="00FE15A3" w:rsidRDefault="00FE15A3" w:rsidP="008B00B0"/>
    <w:p w:rsidR="00FE15A3" w:rsidRDefault="00FE15A3" w:rsidP="008C71E1">
      <w:r>
        <w:rPr>
          <w:b/>
        </w:rPr>
        <w:t xml:space="preserve">Step 2: </w:t>
      </w:r>
      <w:r>
        <w:t>After successfully logging in, you should see a prompt similar to the following:</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2912BE">
            <w:pPr>
              <w:rPr>
                <w:rFonts w:ascii="Monaco" w:hAnsi="Monaco"/>
                <w:iCs/>
                <w:color w:val="FFFFFF"/>
                <w:sz w:val="21"/>
              </w:rPr>
            </w:pPr>
            <w:r w:rsidRPr="0082530B">
              <w:rPr>
                <w:rFonts w:ascii="Monaco" w:hAnsi="Monaco"/>
                <w:iCs/>
                <w:color w:val="FFFFFF"/>
                <w:sz w:val="21"/>
              </w:rPr>
              <w:t>[root@sandbox ~]#</w:t>
            </w:r>
          </w:p>
        </w:tc>
      </w:tr>
    </w:tbl>
    <w:p w:rsidR="00FE15A3" w:rsidRDefault="00FE15A3" w:rsidP="0064187A">
      <w:pPr>
        <w:rPr>
          <w:b/>
        </w:rPr>
      </w:pPr>
    </w:p>
    <w:p w:rsidR="00FE15A3" w:rsidRDefault="00FE15A3" w:rsidP="0064187A">
      <w:r>
        <w:rPr>
          <w:b/>
        </w:rPr>
        <w:t xml:space="preserve">Step 3: </w:t>
      </w:r>
      <w:r w:rsidRPr="0027447A">
        <w:t xml:space="preserve">In order to </w:t>
      </w:r>
      <w:r>
        <w:t xml:space="preserve">build and package MLlib applications with JAVA, we need </w:t>
      </w:r>
      <w:r w:rsidRPr="0027447A">
        <w:rPr>
          <w:b/>
        </w:rPr>
        <w:t>maven</w:t>
      </w:r>
      <w:r>
        <w:t>. In order to install maven, run the following commands: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xml:space="preserve"># wget </w:t>
            </w:r>
            <w:hyperlink r:id="rId8" w:history="1">
              <w:r w:rsidRPr="0082530B">
                <w:rPr>
                  <w:color w:val="FFFFFF"/>
                </w:rPr>
                <w:t>http://repos.fedorapeople.org/repos/dchen/apache-maven/epel-apache-maven.repo -O /etc/yum.repos.d/epel-apache-maven.repo</w:t>
              </w:r>
            </w:hyperlink>
          </w:p>
          <w:p w:rsidR="00FE15A3" w:rsidRPr="0082530B" w:rsidRDefault="00FE15A3" w:rsidP="0088696E">
            <w:pPr>
              <w:rPr>
                <w:rFonts w:ascii="Monaco" w:hAnsi="Monaco"/>
                <w:iCs/>
                <w:color w:val="FFFFFF"/>
                <w:sz w:val="21"/>
              </w:rPr>
            </w:pPr>
            <w:r w:rsidRPr="0082530B">
              <w:rPr>
                <w:rFonts w:ascii="Monaco" w:hAnsi="Monaco"/>
                <w:iCs/>
                <w:color w:val="FFFFFF"/>
                <w:sz w:val="21"/>
              </w:rPr>
              <w:t># yum install apache-maven</w:t>
            </w:r>
          </w:p>
        </w:tc>
      </w:tr>
    </w:tbl>
    <w:p w:rsidR="00FE15A3" w:rsidRDefault="00FE15A3" w:rsidP="0064187A"/>
    <w:p w:rsidR="00FE15A3" w:rsidRDefault="00FE15A3" w:rsidP="0064187A">
      <w:r>
        <w:rPr>
          <w:b/>
        </w:rPr>
        <w:t xml:space="preserve">Step 4: </w:t>
      </w:r>
      <w:r>
        <w:t>Check the installation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rPr>
          <w:trHeight w:val="282"/>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mvn -version</w:t>
            </w:r>
          </w:p>
        </w:tc>
      </w:tr>
    </w:tbl>
    <w:p w:rsidR="00FE15A3" w:rsidRDefault="00FE15A3" w:rsidP="00F42212">
      <w:pPr>
        <w:rPr>
          <w:b/>
        </w:rPr>
      </w:pPr>
    </w:p>
    <w:p w:rsidR="00FE15A3" w:rsidRDefault="00FE15A3" w:rsidP="0040518E">
      <w:r>
        <w:rPr>
          <w:b/>
        </w:rPr>
        <w:t xml:space="preserve">Step 5: </w:t>
      </w:r>
      <w:r>
        <w:t>C</w:t>
      </w:r>
      <w:r w:rsidRPr="00A80AAA">
        <w:t>reate some working directories in HDFS where you will store the input data sets and results: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xml:space="preserve"># hadoop fs -mkdir -p </w:t>
            </w:r>
            <w:bookmarkStart w:id="0" w:name="OLE_LINK35"/>
            <w:bookmarkStart w:id="1" w:name="OLE_LINK36"/>
            <w:r w:rsidRPr="0082530B">
              <w:rPr>
                <w:rFonts w:ascii="Monaco" w:hAnsi="Monaco"/>
                <w:iCs/>
                <w:color w:val="FFFFFF"/>
                <w:sz w:val="21"/>
              </w:rPr>
              <w:t>/mllib-tutorial/input</w:t>
            </w:r>
            <w:bookmarkEnd w:id="0"/>
            <w:bookmarkEnd w:id="1"/>
          </w:p>
        </w:tc>
      </w:tr>
    </w:tbl>
    <w:p w:rsidR="00FE15A3" w:rsidRDefault="00FE15A3" w:rsidP="0040518E"/>
    <w:p w:rsidR="00FE15A3" w:rsidRDefault="00FE15A3" w:rsidP="0040518E">
      <w:r>
        <w:rPr>
          <w:b/>
        </w:rPr>
        <w:t xml:space="preserve">Step 6: </w:t>
      </w:r>
      <w:r>
        <w:t>C</w:t>
      </w:r>
      <w:r w:rsidRPr="00A80AAA">
        <w:t xml:space="preserve">reate </w:t>
      </w:r>
      <w:r>
        <w:t>another directory for results</w:t>
      </w:r>
      <w:r w:rsidRPr="00A80AAA">
        <w: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hadoop fs -mkdir -p /mllib-tutorial/output</w:t>
            </w:r>
          </w:p>
        </w:tc>
      </w:tr>
    </w:tbl>
    <w:p w:rsidR="00FE15A3" w:rsidRDefault="00FE15A3" w:rsidP="0040518E">
      <w:pPr>
        <w:rPr>
          <w:b/>
        </w:rPr>
      </w:pPr>
    </w:p>
    <w:p w:rsidR="00FE15A3" w:rsidRDefault="00FE15A3" w:rsidP="00101FC4">
      <w:pPr>
        <w:pStyle w:val="Heading1"/>
      </w:pPr>
      <w:r>
        <w:t>Setup working environment</w:t>
      </w:r>
    </w:p>
    <w:p w:rsidR="00FE15A3" w:rsidRPr="00FE3149" w:rsidRDefault="00FE15A3" w:rsidP="0064187A"/>
    <w:p w:rsidR="00FE15A3" w:rsidRDefault="00FE15A3" w:rsidP="007A28F8">
      <w:r>
        <w:t>MLlib is part of Spark, which is already installed and configured on your Hortonworks Sandbox Virtual Machine</w:t>
      </w:r>
      <w:r w:rsidRPr="001D6291">
        <w:t>.</w:t>
      </w:r>
    </w:p>
    <w:p w:rsidR="00FE15A3" w:rsidRDefault="00FE15A3" w:rsidP="007A28F8"/>
    <w:p w:rsidR="00FE15A3" w:rsidRPr="001F63BE" w:rsidRDefault="00FE15A3">
      <w:pPr>
        <w:pStyle w:val="Heading1"/>
      </w:pPr>
      <w:r>
        <w:t xml:space="preserve">K-means clustering </w:t>
      </w:r>
    </w:p>
    <w:p w:rsidR="00FE15A3" w:rsidRDefault="00FE15A3" w:rsidP="00AC56FC"/>
    <w:p w:rsidR="00FE15A3" w:rsidRDefault="00FE15A3" w:rsidP="00C25A71">
      <w:r>
        <w:t xml:space="preserve">In this section, we will use car data extracted from the </w:t>
      </w:r>
      <w:r w:rsidRPr="000C24ED">
        <w:t xml:space="preserve">1974 </w:t>
      </w:r>
      <w:r w:rsidRPr="000C24ED">
        <w:rPr>
          <w:i/>
          <w:iCs/>
        </w:rPr>
        <w:t>Motor Trend</w:t>
      </w:r>
      <w:r w:rsidRPr="000C24ED">
        <w:t xml:space="preserve"> US magazine</w:t>
      </w:r>
      <w:r>
        <w:t xml:space="preserve">. Dataset </w:t>
      </w:r>
      <w:r w:rsidRPr="000C24ED">
        <w:t>comprises fuel consumption and 10 aspects of automobile design and performance for 32 automobiles (1973–74 models).</w:t>
      </w:r>
      <w:r>
        <w:t xml:space="preserve"> </w:t>
      </w:r>
    </w:p>
    <w:p w:rsidR="00FE15A3" w:rsidRDefault="00FE15A3" w:rsidP="00AC56FC"/>
    <w:p w:rsidR="00FE15A3" w:rsidRDefault="00FE15A3" w:rsidP="00AC56FC">
      <w:r w:rsidRPr="00C25A71">
        <w:rPr>
          <w:b/>
        </w:rPr>
        <w:t>Step 1:</w:t>
      </w:r>
      <w:r>
        <w:t xml:space="preserve"> Examine the input data set: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rPr>
          <w:trHeight w:val="282"/>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nano data/mtcars.csv</w:t>
            </w:r>
          </w:p>
        </w:tc>
      </w:tr>
    </w:tbl>
    <w:p w:rsidR="00FE15A3" w:rsidRDefault="00FE15A3" w:rsidP="00AC56FC"/>
    <w:p w:rsidR="00FE15A3" w:rsidRDefault="00FE15A3" w:rsidP="00AC56FC">
      <w:r>
        <w:t>As you can see, car names are in the first column. The rest of the columns correspond to the following information for each car:</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cars,mpg,cyl,disp,hp,drat,wt,qsec,vs,am,gear,carb</w:t>
            </w:r>
          </w:p>
        </w:tc>
      </w:tr>
    </w:tbl>
    <w:p w:rsidR="00FE15A3" w:rsidRDefault="00FE15A3" w:rsidP="008B00B0">
      <w:pPr>
        <w:rPr>
          <w:b/>
        </w:rPr>
      </w:pPr>
    </w:p>
    <w:p w:rsidR="00FE15A3" w:rsidRDefault="00FE15A3" w:rsidP="00B91253">
      <w:r>
        <w:rPr>
          <w:b/>
        </w:rPr>
        <w:t xml:space="preserve">Step 2: </w:t>
      </w:r>
      <w:r w:rsidRPr="00E11620">
        <w:t xml:space="preserve">Copy the </w:t>
      </w:r>
      <w:r>
        <w:t>car</w:t>
      </w:r>
      <w:r w:rsidRPr="00E11620">
        <w:t xml:space="preserve"> </w:t>
      </w:r>
      <w:r>
        <w:t>dataset to</w:t>
      </w:r>
      <w:r w:rsidRPr="00E11620">
        <w:t xml:space="preserve"> HDFS: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rPr>
          <w:trHeight w:val="303"/>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760EF0">
            <w:pPr>
              <w:rPr>
                <w:rFonts w:ascii="Monaco" w:hAnsi="Monaco"/>
                <w:iCs/>
                <w:color w:val="FFFFFF"/>
                <w:sz w:val="21"/>
              </w:rPr>
            </w:pPr>
            <w:r w:rsidRPr="0082530B">
              <w:rPr>
                <w:rFonts w:ascii="Monaco" w:hAnsi="Monaco"/>
                <w:iCs/>
                <w:color w:val="FFFFFF"/>
                <w:sz w:val="21"/>
              </w:rPr>
              <w:t># hadoop fs -put data/mtcars.csv /mllib-tutorial/input</w:t>
            </w:r>
          </w:p>
        </w:tc>
      </w:tr>
    </w:tbl>
    <w:p w:rsidR="00FE15A3" w:rsidRDefault="00FE15A3" w:rsidP="000C24ED"/>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FE15A3" w:rsidRPr="0082530B" w:rsidTr="0082530B">
        <w:tc>
          <w:tcPr>
            <w:tcW w:w="1497" w:type="dxa"/>
            <w:tcBorders>
              <w:top w:val="single" w:sz="24" w:space="0" w:color="4472C4"/>
              <w:bottom w:val="single" w:sz="18" w:space="0" w:color="FFFFFF"/>
              <w:right w:val="nil"/>
            </w:tcBorders>
            <w:shd w:val="clear" w:color="auto" w:fill="4472C4"/>
          </w:tcPr>
          <w:p w:rsidR="00FE15A3" w:rsidRPr="0082530B" w:rsidRDefault="00FE15A3" w:rsidP="0082530B">
            <w:pPr>
              <w:spacing w:before="120" w:after="120"/>
              <w:jc w:val="center"/>
              <w:rPr>
                <w:b/>
                <w:bCs/>
                <w:color w:val="FFFFFF"/>
              </w:rPr>
            </w:pPr>
            <w:r w:rsidRPr="0082530B">
              <w:rPr>
                <w:b/>
                <w:noProof/>
                <w:color w:val="FFFFFF"/>
                <w:lang w:val="pl-PL" w:eastAsia="pl-PL"/>
              </w:rPr>
              <w:pict>
                <v:shape id="Picture 1" o:spid="_x0000_i1026"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FE15A3" w:rsidRPr="0082530B" w:rsidRDefault="00FE15A3" w:rsidP="0082530B">
            <w:pPr>
              <w:spacing w:after="120"/>
              <w:rPr>
                <w:b/>
                <w:bCs/>
                <w:iCs/>
                <w:color w:val="FFFFFF"/>
              </w:rPr>
            </w:pPr>
            <w:r w:rsidRPr="0082530B">
              <w:rPr>
                <w:bCs/>
                <w:iCs/>
                <w:color w:val="FFFFFF"/>
              </w:rPr>
              <w:t>To learn more about the dataset, visit:</w:t>
            </w:r>
          </w:p>
          <w:p w:rsidR="00FE15A3" w:rsidRPr="0082530B" w:rsidRDefault="00FE15A3" w:rsidP="0082530B">
            <w:pPr>
              <w:spacing w:after="120"/>
              <w:rPr>
                <w:b/>
                <w:bCs/>
                <w:iCs/>
                <w:color w:val="FFFFFF"/>
              </w:rPr>
            </w:pPr>
            <w:r w:rsidRPr="0082530B">
              <w:rPr>
                <w:bCs/>
                <w:iCs/>
                <w:color w:val="FFFFFF"/>
              </w:rPr>
              <w:t>https://stat.ethz.ch/R-manual/R-devel/library/datasets/html/mtcars.html</w:t>
            </w:r>
          </w:p>
        </w:tc>
      </w:tr>
    </w:tbl>
    <w:p w:rsidR="00FE15A3" w:rsidRDefault="00FE15A3" w:rsidP="000C24ED"/>
    <w:p w:rsidR="00FE15A3" w:rsidRDefault="00FE15A3" w:rsidP="000C24ED">
      <w:r>
        <w:t>Our goal is to use these properties to cluster cars into multiple categories using the K-means algorithm. K-means is one of the most used algorithms in Machine Learning. K-means belong to a class of machine learning algorithms called clustering algorithms. C</w:t>
      </w:r>
      <w:r w:rsidRPr="000C24ED">
        <w:rPr>
          <w:bCs/>
        </w:rPr>
        <w:t>lustering</w:t>
      </w:r>
      <w:r w:rsidRPr="000C24ED">
        <w:t xml:space="preserve"> is the task of grouping a set of objects in such a way that objects in the same group (called a </w:t>
      </w:r>
      <w:r w:rsidRPr="000C24ED">
        <w:rPr>
          <w:bCs/>
        </w:rPr>
        <w:t>cluster</w:t>
      </w:r>
      <w:r w:rsidRPr="000C24ED">
        <w:t>) are more similar (in some sense or another) to each other than to those in other groups (clusters</w:t>
      </w:r>
      <w:r>
        <w:t>) [Wikipedia]</w:t>
      </w:r>
      <w:r w:rsidRPr="000C24ED">
        <w:t>.</w:t>
      </w:r>
    </w:p>
    <w:p w:rsidR="00FE15A3" w:rsidRDefault="00FE15A3" w:rsidP="000C24ED"/>
    <w:p w:rsidR="00FE15A3" w:rsidRDefault="00FE15A3" w:rsidP="000C24ED">
      <w:r>
        <w:t xml:space="preserve">Now </w:t>
      </w:r>
      <w:bookmarkStart w:id="2" w:name="OLE_LINK41"/>
      <w:bookmarkStart w:id="3" w:name="OLE_LINK42"/>
      <w:r>
        <w:t>let’s build a Kmeans implementation that uses Spark MLlib.</w:t>
      </w:r>
    </w:p>
    <w:p w:rsidR="00FE15A3" w:rsidRDefault="00FE15A3" w:rsidP="000C24ED"/>
    <w:p w:rsidR="00FE15A3" w:rsidRDefault="00FE15A3" w:rsidP="003A6D1D">
      <w:r>
        <w:rPr>
          <w:b/>
        </w:rPr>
        <w:t xml:space="preserve">Step 2: </w:t>
      </w:r>
      <w:r>
        <w:t>Let’s find out how the Kmeans algorithm is developed using MLlib:</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7E0888">
            <w:pPr>
              <w:rPr>
                <w:rFonts w:ascii="Monaco" w:hAnsi="Monaco"/>
                <w:iCs/>
                <w:color w:val="FFFFFF"/>
                <w:sz w:val="21"/>
              </w:rPr>
            </w:pPr>
            <w:r w:rsidRPr="0082530B">
              <w:rPr>
                <w:rFonts w:ascii="Monaco" w:hAnsi="Monaco"/>
                <w:iCs/>
                <w:color w:val="FFFFFF"/>
                <w:sz w:val="21"/>
              </w:rPr>
              <w:t># nano src/KMeansExample.java</w:t>
            </w:r>
          </w:p>
        </w:tc>
      </w:tr>
    </w:tbl>
    <w:p w:rsidR="00FE15A3" w:rsidRDefault="00FE15A3" w:rsidP="000C24ED">
      <w:pPr>
        <w:rPr>
          <w:b/>
        </w:rPr>
      </w:pPr>
      <w:bookmarkStart w:id="4" w:name="OLE_LINK52"/>
      <w:bookmarkStart w:id="5" w:name="OLE_LINK53"/>
    </w:p>
    <w:bookmarkEnd w:id="2"/>
    <w:bookmarkEnd w:id="3"/>
    <w:p w:rsidR="00FE15A3" w:rsidRDefault="00FE15A3" w:rsidP="000C24ED">
      <w:r>
        <w:rPr>
          <w:b/>
        </w:rPr>
        <w:t xml:space="preserve">Step 3: </w:t>
      </w:r>
      <w:r>
        <w:t>Build the code: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0C24ED">
            <w:pPr>
              <w:rPr>
                <w:rFonts w:ascii="Monaco" w:hAnsi="Monaco"/>
                <w:iCs/>
                <w:color w:val="FFFFFF"/>
                <w:sz w:val="21"/>
              </w:rPr>
            </w:pPr>
            <w:r w:rsidRPr="0082530B">
              <w:rPr>
                <w:rFonts w:ascii="Monaco" w:hAnsi="Monaco"/>
                <w:iCs/>
                <w:color w:val="FFFFFF"/>
                <w:sz w:val="21"/>
              </w:rPr>
              <w:t># mvn clean package</w:t>
            </w:r>
          </w:p>
        </w:tc>
      </w:tr>
    </w:tbl>
    <w:p w:rsidR="00FE15A3" w:rsidRDefault="00FE15A3" w:rsidP="000C24ED">
      <w:pPr>
        <w:rPr>
          <w:b/>
        </w:rPr>
      </w:pPr>
    </w:p>
    <w:p w:rsidR="00FE15A3" w:rsidRPr="006E6642" w:rsidRDefault="00FE15A3" w:rsidP="000C24ED">
      <w:r w:rsidRPr="006E6642">
        <w:rPr>
          <w:b/>
        </w:rPr>
        <w:t xml:space="preserve">Step 4: </w:t>
      </w:r>
      <w:r w:rsidRPr="006E6642">
        <w:t>Submit the compiled application to Spark to cluster the car dataset</w:t>
      </w:r>
      <w:r>
        <w:t xml:space="preserve"> into three groups</w:t>
      </w:r>
      <w:r w:rsidRPr="006E6642">
        <w: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rPr>
          <w:trHeight w:val="300"/>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spark-submit --class KMeansExample target/mllib.mp-1.0-SNAPSHOT.jar 3 /mllib-tutorial/input/mtcars.csv</w:t>
            </w:r>
          </w:p>
        </w:tc>
      </w:tr>
    </w:tbl>
    <w:p w:rsidR="00FE15A3" w:rsidRDefault="00FE15A3" w:rsidP="000C24ED">
      <w:pPr>
        <w:rPr>
          <w:b/>
        </w:rPr>
      </w:pPr>
    </w:p>
    <w:p w:rsidR="00FE15A3" w:rsidRPr="006E6642" w:rsidRDefault="00FE15A3" w:rsidP="001B1A52">
      <w:r w:rsidRPr="006E6642">
        <w:rPr>
          <w:b/>
        </w:rPr>
        <w:t xml:space="preserve">Step 5 (optional): </w:t>
      </w:r>
      <w:r w:rsidRPr="006E6642">
        <w:t xml:space="preserve">After submission, Spark will execute the application and print out the result among logging information. In case you want to see </w:t>
      </w:r>
      <w:r>
        <w:t xml:space="preserve">only </w:t>
      </w:r>
      <w:r w:rsidRPr="006E6642">
        <w:t xml:space="preserve">the results, you can forward log </w:t>
      </w:r>
      <w:r>
        <w:t xml:space="preserve">the </w:t>
      </w:r>
      <w:r w:rsidRPr="006E6642">
        <w:t>output to /dev/null:</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spark-submit --class KMeansExample target/mllib.mp-1.0-SNAPSHOT.jar 3 /mllib-tutorial/input/mtcars.csv 2&gt; /dev/null</w:t>
            </w:r>
          </w:p>
        </w:tc>
      </w:tr>
    </w:tbl>
    <w:p w:rsidR="00FE15A3" w:rsidRDefault="00FE15A3" w:rsidP="001B1A52">
      <w:pPr>
        <w:rPr>
          <w:b/>
        </w:rPr>
      </w:pPr>
    </w:p>
    <w:p w:rsidR="00FE15A3" w:rsidRPr="001B26BE" w:rsidRDefault="00FE15A3" w:rsidP="000C24ED">
      <w:r>
        <w:rPr>
          <w:b/>
        </w:rPr>
        <w:t xml:space="preserve">Note: </w:t>
      </w:r>
      <w:r>
        <w:t>You are printing the output on the screen. This is not the right practice with big data; we are only doing it for educational purposes in this tutorial. When you are dealing with large datasets, your clusters will be large, and the best practice is to right the output to HDFS and read it as needed.</w:t>
      </w:r>
    </w:p>
    <w:bookmarkEnd w:id="4"/>
    <w:bookmarkEnd w:id="5"/>
    <w:p w:rsidR="00FE15A3" w:rsidRDefault="00FE15A3" w:rsidP="001B1A52">
      <w:pPr>
        <w:pStyle w:val="Heading1"/>
      </w:pPr>
      <w:r w:rsidRPr="001B1A52">
        <w:t>Naive Bayes classifier</w:t>
      </w:r>
      <w:r>
        <w:t xml:space="preserve"> </w:t>
      </w:r>
    </w:p>
    <w:p w:rsidR="00FE15A3" w:rsidRDefault="00FE15A3" w:rsidP="001B1A52"/>
    <w:p w:rsidR="00FE15A3" w:rsidRDefault="00FE15A3" w:rsidP="001B1A52">
      <w:r>
        <w:t xml:space="preserve">In machine learning, </w:t>
      </w:r>
      <w:r w:rsidRPr="001B1A52">
        <w:rPr>
          <w:bCs/>
        </w:rPr>
        <w:t>classification</w:t>
      </w:r>
      <w:r w:rsidRPr="001B1A52">
        <w:t xml:space="preserve"> is the problem of identifying to which set of categories (sub-populations) a new observation belongs</w:t>
      </w:r>
      <w:r>
        <w:t>. You do this</w:t>
      </w:r>
      <w:r w:rsidRPr="001B1A52">
        <w:t xml:space="preserve"> </w:t>
      </w:r>
      <w:r>
        <w:t>using as a</w:t>
      </w:r>
      <w:r w:rsidRPr="001B1A52">
        <w:t xml:space="preserve"> basis a training set of data containing observations (or instances) whose category membership is known. </w:t>
      </w:r>
    </w:p>
    <w:p w:rsidR="00FE15A3" w:rsidRDefault="00FE15A3" w:rsidP="001B1A52"/>
    <w:p w:rsidR="00FE15A3" w:rsidRDefault="00FE15A3" w:rsidP="001B1A52">
      <w:r w:rsidRPr="001B1A52">
        <w:t>An example would be assigning a given email into "spam" or "non-spam" classes or assigning a diagnosis to a given patient as described by observed characteristics of the patient (gender, blood pressure, presence or absence of certain symptoms, etc.)</w:t>
      </w:r>
      <w:r>
        <w:t xml:space="preserve"> [Wikipedia]</w:t>
      </w:r>
      <w:r w:rsidRPr="001B1A52">
        <w:t>.</w:t>
      </w:r>
    </w:p>
    <w:p w:rsidR="00FE15A3" w:rsidRDefault="00FE15A3" w:rsidP="001B1A52"/>
    <w:p w:rsidR="00FE15A3" w:rsidRDefault="00FE15A3" w:rsidP="001B1A52">
      <w:pPr>
        <w:rPr>
          <w:b/>
        </w:rPr>
      </w:pPr>
      <w:r>
        <w:t>In this part of the tutorial, we will use a Naïve Bayesian classifier, which is a</w:t>
      </w:r>
      <w:r w:rsidRPr="001B1A52">
        <w:t xml:space="preserve"> simple and effective </w:t>
      </w:r>
      <w:r>
        <w:t xml:space="preserve">method </w:t>
      </w:r>
      <w:r w:rsidRPr="001B1A52">
        <w:t xml:space="preserve">and one of the first methods </w:t>
      </w:r>
      <w:r>
        <w:t>to</w:t>
      </w:r>
      <w:r w:rsidRPr="001B1A52">
        <w:t xml:space="preserve"> try </w:t>
      </w:r>
      <w:r>
        <w:t>for</w:t>
      </w:r>
      <w:r w:rsidRPr="001B1A52">
        <w:t xml:space="preserve"> a classification problem.</w:t>
      </w:r>
      <w:r>
        <w:t xml:space="preserve"> We are going to use the Naïve Bayesian classifier to predict the onset of diabetes.</w:t>
      </w:r>
    </w:p>
    <w:p w:rsidR="00FE15A3" w:rsidRDefault="00FE15A3" w:rsidP="000C24ED">
      <w:pPr>
        <w:rPr>
          <w:b/>
        </w:rPr>
      </w:pPr>
    </w:p>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FE15A3" w:rsidRPr="0082530B" w:rsidTr="0082530B">
        <w:tc>
          <w:tcPr>
            <w:tcW w:w="1497" w:type="dxa"/>
            <w:tcBorders>
              <w:top w:val="single" w:sz="24" w:space="0" w:color="4472C4"/>
              <w:bottom w:val="single" w:sz="18" w:space="0" w:color="FFFFFF"/>
              <w:right w:val="nil"/>
            </w:tcBorders>
            <w:shd w:val="clear" w:color="auto" w:fill="4472C4"/>
          </w:tcPr>
          <w:p w:rsidR="00FE15A3" w:rsidRPr="0082530B" w:rsidRDefault="00FE15A3" w:rsidP="0082530B">
            <w:pPr>
              <w:spacing w:before="120" w:after="120"/>
              <w:jc w:val="center"/>
              <w:rPr>
                <w:b/>
                <w:bCs/>
                <w:color w:val="FFFFFF"/>
              </w:rPr>
            </w:pPr>
            <w:r w:rsidRPr="0082530B">
              <w:rPr>
                <w:b/>
                <w:noProof/>
                <w:color w:val="FFFFFF"/>
                <w:lang w:val="pl-PL" w:eastAsia="pl-PL"/>
              </w:rPr>
              <w:pict>
                <v:shape id="Picture 3" o:spid="_x0000_i1027"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FE15A3" w:rsidRPr="0082530B" w:rsidRDefault="00FE15A3" w:rsidP="0082530B">
            <w:pPr>
              <w:spacing w:after="120"/>
              <w:rPr>
                <w:b/>
                <w:bCs/>
                <w:iCs/>
                <w:color w:val="FFFFFF"/>
              </w:rPr>
            </w:pPr>
            <w:r w:rsidRPr="0082530B">
              <w:rPr>
                <w:bCs/>
                <w:iCs/>
                <w:color w:val="FFFFFF"/>
              </w:rPr>
              <w:t>To learn more about the dataset, visit UCI Machine Learning Repository:</w:t>
            </w:r>
          </w:p>
          <w:p w:rsidR="00FE15A3" w:rsidRPr="0082530B" w:rsidRDefault="00FE15A3" w:rsidP="0082530B">
            <w:pPr>
              <w:spacing w:after="120"/>
              <w:rPr>
                <w:b/>
                <w:bCs/>
                <w:iCs/>
                <w:color w:val="FFFFFF"/>
              </w:rPr>
            </w:pPr>
            <w:r w:rsidRPr="0082530B">
              <w:rPr>
                <w:bCs/>
                <w:iCs/>
                <w:color w:val="FFFFFF"/>
              </w:rPr>
              <w:t>https://archive.ics.uci.edu/ml/datasets/Pima+Indians+Diabetes</w:t>
            </w:r>
          </w:p>
        </w:tc>
      </w:tr>
    </w:tbl>
    <w:p w:rsidR="00FE15A3" w:rsidRDefault="00FE15A3" w:rsidP="000C24ED">
      <w:pPr>
        <w:rPr>
          <w:b/>
        </w:rPr>
      </w:pPr>
    </w:p>
    <w:p w:rsidR="00FE15A3" w:rsidRDefault="00FE15A3" w:rsidP="000C24ED">
      <w:r>
        <w:t xml:space="preserve">First, prepare the data set, and then apply the classifier. </w:t>
      </w:r>
    </w:p>
    <w:p w:rsidR="00FE15A3" w:rsidRPr="00D90D78" w:rsidRDefault="00FE15A3" w:rsidP="000C24ED"/>
    <w:p w:rsidR="00FE15A3" w:rsidRDefault="00FE15A3" w:rsidP="003A6D1D">
      <w:r>
        <w:rPr>
          <w:b/>
        </w:rPr>
        <w:t>Step 1</w:t>
      </w:r>
      <w:r w:rsidRPr="00C25A71">
        <w:rPr>
          <w:b/>
        </w:rPr>
        <w:t>:</w:t>
      </w:r>
      <w:r>
        <w:t xml:space="preserve"> Examine the input data set “</w:t>
      </w:r>
      <w:bookmarkStart w:id="6" w:name="OLE_LINK54"/>
      <w:bookmarkStart w:id="7" w:name="OLE_LINK55"/>
      <w:r w:rsidRPr="00D90D78">
        <w:t>Pima Indians Diabetes Data Set</w:t>
      </w:r>
      <w:bookmarkEnd w:id="6"/>
      <w:bookmarkEnd w:id="7"/>
      <w:r>
        <w: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rPr>
          <w:trHeight w:val="282"/>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nano data/pima-indians-diabetes.data</w:t>
            </w:r>
          </w:p>
        </w:tc>
      </w:tr>
    </w:tbl>
    <w:p w:rsidR="00FE15A3" w:rsidRDefault="00FE15A3" w:rsidP="005F336F"/>
    <w:p w:rsidR="00FE15A3" w:rsidRDefault="00FE15A3" w:rsidP="00C97054">
      <w:r w:rsidRPr="00C97054">
        <w:t xml:space="preserve">This </w:t>
      </w:r>
      <w:r>
        <w:t>dataset</w:t>
      </w:r>
      <w:r w:rsidRPr="00C97054">
        <w:t xml:space="preserve"> is comprised of 768 observatio</w:t>
      </w:r>
      <w:r>
        <w:t>ns of medical details for Pima I</w:t>
      </w:r>
      <w:r w:rsidRPr="00C97054">
        <w:t>ndians pat</w:t>
      </w:r>
      <w:r>
        <w:t>i</w:t>
      </w:r>
      <w:r w:rsidRPr="00C97054">
        <w:t>ents. The records describe instantaneous measurements taken from the patient such as their age, the number of times pregnant</w:t>
      </w:r>
      <w:r>
        <w:t>,</w:t>
      </w:r>
      <w:r w:rsidRPr="00C97054">
        <w:t xml:space="preserve"> and </w:t>
      </w:r>
      <w:r>
        <w:t xml:space="preserve">their </w:t>
      </w:r>
      <w:r w:rsidRPr="00C97054">
        <w:t>blood workup. All patients are women aged 21 or older. All attributes are numeric, and their units vary from attribute to attribute.</w:t>
      </w:r>
    </w:p>
    <w:p w:rsidR="00FE15A3" w:rsidRPr="00C97054" w:rsidRDefault="00FE15A3" w:rsidP="00C97054"/>
    <w:p w:rsidR="00FE15A3" w:rsidRDefault="00FE15A3" w:rsidP="00C97054">
      <w:r w:rsidRPr="00C97054">
        <w:t xml:space="preserve">Each record has a class value that indicates whether the patient suffered an onset of diabetes within </w:t>
      </w:r>
      <w:r>
        <w:t>five</w:t>
      </w:r>
      <w:r w:rsidRPr="00C97054">
        <w:t xml:space="preserve"> years of when the measurements were taken (1) or not (0)</w:t>
      </w:r>
      <w:r>
        <w:t>; you can see this indicator in the last column</w:t>
      </w:r>
      <w:r w:rsidRPr="00C97054">
        <w:t>.</w:t>
      </w:r>
    </w:p>
    <w:p w:rsidR="00FE15A3" w:rsidRDefault="00FE15A3" w:rsidP="00C97054"/>
    <w:p w:rsidR="00FE15A3" w:rsidRDefault="00FE15A3" w:rsidP="00C97054">
      <w:r>
        <w:t xml:space="preserve">The goal of a classifier is to build a model that takes a patient’s set of measurements and gives a result that could tell you whether that patient is diabetic. </w:t>
      </w:r>
    </w:p>
    <w:p w:rsidR="00FE15A3" w:rsidRPr="00C97054" w:rsidRDefault="00FE15A3" w:rsidP="00C97054"/>
    <w:p w:rsidR="00FE15A3" w:rsidRDefault="00FE15A3" w:rsidP="00C97054">
      <w:r w:rsidRPr="00C97054">
        <w:t>This is a standard dataset that has been studied a lot in machine learning literature. A good prediction accuracy is 70%-76%.</w:t>
      </w:r>
    </w:p>
    <w:p w:rsidR="00FE15A3" w:rsidRPr="00C97054" w:rsidRDefault="00FE15A3" w:rsidP="00C97054"/>
    <w:p w:rsidR="00FE15A3" w:rsidRDefault="00FE15A3" w:rsidP="003A6D1D">
      <w:r>
        <w:rPr>
          <w:b/>
        </w:rPr>
        <w:t xml:space="preserve">Step 2: </w:t>
      </w:r>
      <w:r>
        <w:t xml:space="preserve">For supervised classifiers, we need a “training data” set to train our machine learning algorithm and a “test dataset” to evaluate the model. We are going to use 80% of the data for training and 20% for testing. </w:t>
      </w:r>
    </w:p>
    <w:p w:rsidR="00FE15A3" w:rsidRDefault="00FE15A3" w:rsidP="00D90D78"/>
    <w:p w:rsidR="00FE15A3" w:rsidRDefault="00FE15A3" w:rsidP="00D90D78">
      <w:r>
        <w:t>Create the training data set by extracting 615 samples: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xml:space="preserve"># </w:t>
            </w:r>
            <w:bookmarkStart w:id="8" w:name="OLE_LINK31"/>
            <w:bookmarkStart w:id="9" w:name="OLE_LINK32"/>
            <w:r w:rsidRPr="0082530B">
              <w:rPr>
                <w:rFonts w:ascii="Monaco" w:hAnsi="Monaco"/>
                <w:iCs/>
                <w:color w:val="FFFFFF"/>
                <w:sz w:val="21"/>
              </w:rPr>
              <w:t>head -615 data/pima-indians-diabetes.data &gt; data/training.data</w:t>
            </w:r>
            <w:bookmarkEnd w:id="8"/>
            <w:bookmarkEnd w:id="9"/>
          </w:p>
        </w:tc>
      </w:tr>
    </w:tbl>
    <w:p w:rsidR="00FE15A3" w:rsidRDefault="00FE15A3" w:rsidP="00D90D78">
      <w:pPr>
        <w:rPr>
          <w:b/>
        </w:rPr>
      </w:pPr>
    </w:p>
    <w:p w:rsidR="00FE15A3" w:rsidRDefault="00FE15A3" w:rsidP="003A6D1D">
      <w:r>
        <w:rPr>
          <w:b/>
        </w:rPr>
        <w:t xml:space="preserve">Step 3: </w:t>
      </w:r>
      <w:r>
        <w:t>Extract 153 samples for testing:</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xml:space="preserve"># </w:t>
            </w:r>
            <w:bookmarkStart w:id="10" w:name="OLE_LINK33"/>
            <w:bookmarkStart w:id="11" w:name="OLE_LINK34"/>
            <w:r w:rsidRPr="0082530B">
              <w:rPr>
                <w:rFonts w:ascii="Monaco" w:hAnsi="Monaco"/>
                <w:iCs/>
                <w:color w:val="FFFFFF"/>
                <w:sz w:val="21"/>
              </w:rPr>
              <w:t>tail -153 data/pima-indians-diabetes.data &gt; data/test.data</w:t>
            </w:r>
            <w:bookmarkEnd w:id="10"/>
            <w:bookmarkEnd w:id="11"/>
          </w:p>
        </w:tc>
      </w:tr>
    </w:tbl>
    <w:p w:rsidR="00FE15A3" w:rsidRDefault="00FE15A3" w:rsidP="00EA135D">
      <w:pPr>
        <w:rPr>
          <w:b/>
        </w:rPr>
      </w:pPr>
    </w:p>
    <w:p w:rsidR="00FE15A3" w:rsidRDefault="00FE15A3" w:rsidP="003A6D1D">
      <w:r>
        <w:rPr>
          <w:b/>
        </w:rPr>
        <w:t xml:space="preserve">Step 4: </w:t>
      </w:r>
      <w:r>
        <w:t>Place data on HDFS: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xml:space="preserve"># </w:t>
            </w:r>
            <w:bookmarkStart w:id="12" w:name="OLE_LINK37"/>
            <w:bookmarkStart w:id="13" w:name="OLE_LINK38"/>
            <w:r w:rsidRPr="0082530B">
              <w:rPr>
                <w:rFonts w:ascii="Monaco" w:hAnsi="Monaco"/>
                <w:iCs/>
                <w:color w:val="FFFFFF"/>
                <w:sz w:val="21"/>
              </w:rPr>
              <w:t>hadoop fs -put data/</w:t>
            </w:r>
            <w:bookmarkStart w:id="14" w:name="OLE_LINK58"/>
            <w:bookmarkStart w:id="15" w:name="OLE_LINK59"/>
            <w:r w:rsidRPr="0082530B">
              <w:rPr>
                <w:rFonts w:ascii="Monaco" w:hAnsi="Monaco"/>
                <w:iCs/>
                <w:color w:val="FFFFFF"/>
                <w:sz w:val="21"/>
              </w:rPr>
              <w:t xml:space="preserve">training.data </w:t>
            </w:r>
            <w:bookmarkStart w:id="16" w:name="OLE_LINK56"/>
            <w:bookmarkStart w:id="17" w:name="OLE_LINK57"/>
            <w:bookmarkEnd w:id="14"/>
            <w:bookmarkEnd w:id="15"/>
            <w:r w:rsidRPr="0082530B">
              <w:rPr>
                <w:rFonts w:ascii="Monaco" w:hAnsi="Monaco"/>
                <w:iCs/>
                <w:color w:val="FFFFFF"/>
                <w:sz w:val="21"/>
              </w:rPr>
              <w:t>/mllib-tutorial/input</w:t>
            </w:r>
            <w:bookmarkEnd w:id="12"/>
            <w:bookmarkEnd w:id="13"/>
            <w:bookmarkEnd w:id="16"/>
            <w:bookmarkEnd w:id="17"/>
          </w:p>
          <w:p w:rsidR="00FE15A3" w:rsidRPr="0082530B" w:rsidRDefault="00FE15A3" w:rsidP="0088696E">
            <w:pPr>
              <w:rPr>
                <w:rFonts w:ascii="Monaco" w:hAnsi="Monaco"/>
                <w:iCs/>
                <w:color w:val="FFFFFF"/>
                <w:sz w:val="21"/>
              </w:rPr>
            </w:pPr>
            <w:r w:rsidRPr="0082530B">
              <w:rPr>
                <w:rFonts w:ascii="Monaco" w:hAnsi="Monaco"/>
                <w:iCs/>
                <w:color w:val="FFFFFF"/>
                <w:sz w:val="21"/>
              </w:rPr>
              <w:t xml:space="preserve"># </w:t>
            </w:r>
            <w:bookmarkStart w:id="18" w:name="OLE_LINK39"/>
            <w:bookmarkStart w:id="19" w:name="OLE_LINK40"/>
            <w:r w:rsidRPr="0082530B">
              <w:rPr>
                <w:rFonts w:ascii="Monaco" w:hAnsi="Monaco"/>
                <w:iCs/>
                <w:color w:val="FFFFFF"/>
                <w:sz w:val="21"/>
              </w:rPr>
              <w:t>hadoop fs -put data/</w:t>
            </w:r>
            <w:bookmarkStart w:id="20" w:name="OLE_LINK62"/>
            <w:bookmarkStart w:id="21" w:name="OLE_LINK63"/>
            <w:r w:rsidRPr="0082530B">
              <w:rPr>
                <w:rFonts w:ascii="Monaco" w:hAnsi="Monaco"/>
                <w:iCs/>
                <w:color w:val="FFFFFF"/>
                <w:sz w:val="21"/>
              </w:rPr>
              <w:t xml:space="preserve">test.data </w:t>
            </w:r>
            <w:bookmarkEnd w:id="20"/>
            <w:bookmarkEnd w:id="21"/>
            <w:r w:rsidRPr="0082530B">
              <w:rPr>
                <w:rFonts w:ascii="Monaco" w:hAnsi="Monaco"/>
                <w:iCs/>
                <w:color w:val="FFFFFF"/>
                <w:sz w:val="21"/>
              </w:rPr>
              <w:t>/mllib-tutorial/input</w:t>
            </w:r>
            <w:bookmarkEnd w:id="18"/>
            <w:bookmarkEnd w:id="19"/>
          </w:p>
        </w:tc>
      </w:tr>
    </w:tbl>
    <w:p w:rsidR="00FE15A3" w:rsidRDefault="00FE15A3" w:rsidP="00EA135D">
      <w:pPr>
        <w:rPr>
          <w:b/>
        </w:rPr>
      </w:pPr>
    </w:p>
    <w:p w:rsidR="00FE15A3" w:rsidRDefault="00FE15A3" w:rsidP="007F08E7">
      <w:r>
        <w:t xml:space="preserve">Now that the dataset is ready, we are going to build a </w:t>
      </w:r>
      <w:bookmarkStart w:id="22" w:name="OLE_LINK45"/>
      <w:r>
        <w:t xml:space="preserve">Naïve Bayesian </w:t>
      </w:r>
      <w:bookmarkEnd w:id="22"/>
      <w:r>
        <w:t>classifier. First, you should compile a Naïve Bayesian implementation that uses Spark MLlib.</w:t>
      </w:r>
    </w:p>
    <w:p w:rsidR="00FE15A3" w:rsidRDefault="00FE15A3" w:rsidP="007F08E7"/>
    <w:p w:rsidR="00FE15A3" w:rsidRDefault="00FE15A3" w:rsidP="003A6D1D">
      <w:r>
        <w:rPr>
          <w:b/>
        </w:rPr>
        <w:t xml:space="preserve">Step 5: </w:t>
      </w:r>
      <w:r>
        <w:t xml:space="preserve">Find out how </w:t>
      </w:r>
      <w:bookmarkStart w:id="23" w:name="OLE_LINK47"/>
      <w:bookmarkStart w:id="24" w:name="OLE_LINK48"/>
      <w:r>
        <w:t xml:space="preserve">the Naïve Bayesian </w:t>
      </w:r>
      <w:bookmarkEnd w:id="23"/>
      <w:bookmarkEnd w:id="24"/>
      <w:r>
        <w:t>algorithm is developed using MLlib:</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xml:space="preserve"># </w:t>
            </w:r>
            <w:bookmarkStart w:id="25" w:name="OLE_LINK49"/>
            <w:bookmarkStart w:id="26" w:name="OLE_LINK50"/>
            <w:bookmarkStart w:id="27" w:name="OLE_LINK51"/>
            <w:r w:rsidRPr="0082530B">
              <w:rPr>
                <w:rFonts w:ascii="Monaco" w:hAnsi="Monaco"/>
                <w:iCs/>
                <w:color w:val="FFFFFF"/>
                <w:sz w:val="21"/>
              </w:rPr>
              <w:t>nano src/NaiveBayesExample.java</w:t>
            </w:r>
            <w:bookmarkEnd w:id="25"/>
            <w:bookmarkEnd w:id="26"/>
            <w:bookmarkEnd w:id="27"/>
          </w:p>
        </w:tc>
      </w:tr>
    </w:tbl>
    <w:p w:rsidR="00FE15A3" w:rsidRDefault="00FE15A3" w:rsidP="006B61E1">
      <w:pPr>
        <w:rPr>
          <w:b/>
        </w:rPr>
      </w:pPr>
    </w:p>
    <w:p w:rsidR="00FE15A3" w:rsidRDefault="00FE15A3" w:rsidP="003A6D1D">
      <w:r>
        <w:rPr>
          <w:b/>
        </w:rPr>
        <w:t xml:space="preserve">Step 6: </w:t>
      </w:r>
      <w:r>
        <w:t>Build the code: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mvn clean package</w:t>
            </w:r>
          </w:p>
        </w:tc>
      </w:tr>
    </w:tbl>
    <w:p w:rsidR="00FE15A3" w:rsidRDefault="00FE15A3" w:rsidP="006B61E1">
      <w:pPr>
        <w:rPr>
          <w:b/>
        </w:rPr>
      </w:pPr>
    </w:p>
    <w:p w:rsidR="00FE15A3" w:rsidRPr="006E6642" w:rsidRDefault="00FE15A3" w:rsidP="003A6D1D">
      <w:r w:rsidRPr="006E6642">
        <w:rPr>
          <w:b/>
        </w:rPr>
        <w:t xml:space="preserve">Step </w:t>
      </w:r>
      <w:r>
        <w:rPr>
          <w:b/>
        </w:rPr>
        <w:t>7</w:t>
      </w:r>
      <w:r w:rsidRPr="006E6642">
        <w:rPr>
          <w:b/>
        </w:rPr>
        <w:t xml:space="preserve">: </w:t>
      </w:r>
      <w:r w:rsidRPr="006E6642">
        <w:t xml:space="preserve">Submit the compiled application to Spark to </w:t>
      </w:r>
      <w:r>
        <w:t>classify</w:t>
      </w:r>
      <w:r w:rsidRPr="006E6642">
        <w:t xml:space="preserve"> the </w:t>
      </w:r>
      <w:r>
        <w:t xml:space="preserve">Pima Indians Diabetes </w:t>
      </w:r>
      <w:r w:rsidRPr="006E6642">
        <w:t>dataset</w:t>
      </w:r>
      <w:r>
        <w:t xml:space="preserve"> and build a model capable of identifying diabetic patients</w:t>
      </w:r>
      <w:r w:rsidRPr="006E6642">
        <w: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rPr>
          <w:trHeight w:val="300"/>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xml:space="preserve"># </w:t>
            </w:r>
            <w:bookmarkStart w:id="28" w:name="OLE_LINK64"/>
            <w:bookmarkStart w:id="29" w:name="OLE_LINK65"/>
            <w:bookmarkStart w:id="30" w:name="OLE_LINK68"/>
            <w:bookmarkStart w:id="31" w:name="OLE_LINK69"/>
            <w:r w:rsidRPr="0082530B">
              <w:rPr>
                <w:rFonts w:ascii="Monaco" w:hAnsi="Monaco"/>
                <w:iCs/>
                <w:color w:val="FFFFFF"/>
                <w:sz w:val="21"/>
              </w:rPr>
              <w:t xml:space="preserve">spark-submit --class NaiveBayesExample target/mllib.mp-1.0-SNAPSHOT.jar </w:t>
            </w:r>
            <w:bookmarkStart w:id="32" w:name="OLE_LINK60"/>
            <w:bookmarkStart w:id="33" w:name="OLE_LINK61"/>
            <w:r w:rsidRPr="0082530B">
              <w:rPr>
                <w:rFonts w:ascii="Monaco" w:hAnsi="Monaco"/>
                <w:iCs/>
                <w:color w:val="FFFFFF"/>
                <w:sz w:val="21"/>
              </w:rPr>
              <w:t>/mllib-tutorial/input/</w:t>
            </w:r>
            <w:bookmarkEnd w:id="32"/>
            <w:bookmarkEnd w:id="33"/>
            <w:r w:rsidRPr="0082530B">
              <w:rPr>
                <w:rFonts w:ascii="Monaco" w:hAnsi="Monaco"/>
                <w:iCs/>
                <w:color w:val="FFFFFF"/>
                <w:sz w:val="21"/>
              </w:rPr>
              <w:t>training.data /mllib-tutorial/input/test.data</w:t>
            </w:r>
            <w:bookmarkEnd w:id="28"/>
            <w:bookmarkEnd w:id="29"/>
            <w:bookmarkEnd w:id="30"/>
            <w:bookmarkEnd w:id="31"/>
          </w:p>
        </w:tc>
      </w:tr>
    </w:tbl>
    <w:p w:rsidR="00FE15A3" w:rsidRDefault="00FE15A3" w:rsidP="006B61E1">
      <w:pPr>
        <w:rPr>
          <w:b/>
        </w:rPr>
      </w:pPr>
    </w:p>
    <w:p w:rsidR="00FE15A3" w:rsidRPr="006E6642" w:rsidRDefault="00FE15A3" w:rsidP="006B61E1">
      <w:r>
        <w:rPr>
          <w:b/>
        </w:rPr>
        <w:t>Step 8</w:t>
      </w:r>
      <w:r w:rsidRPr="006E6642">
        <w:rPr>
          <w:b/>
        </w:rPr>
        <w:t xml:space="preserve"> (optional): </w:t>
      </w:r>
      <w:r w:rsidRPr="006E6642">
        <w:t>After submission, Spark will execute the application and print out the result among logging information</w:t>
      </w:r>
      <w:bookmarkStart w:id="34" w:name="_GoBack"/>
      <w:bookmarkEnd w:id="34"/>
      <w:r w:rsidRPr="006E6642">
        <w:t xml:space="preserve">. In case </w:t>
      </w:r>
      <w:r>
        <w:t>you want to only see the result</w:t>
      </w:r>
      <w:r w:rsidRPr="006E6642">
        <w:t>, you can forward</w:t>
      </w:r>
      <w:r>
        <w:t xml:space="preserve"> the</w:t>
      </w:r>
      <w:r w:rsidRPr="006E6642">
        <w:t xml:space="preserve"> log output to /dev/null:</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FE15A3" w:rsidRPr="0082530B" w:rsidTr="0082530B">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FE15A3" w:rsidRPr="0082530B" w:rsidRDefault="00FE15A3" w:rsidP="0088696E">
            <w:pPr>
              <w:rPr>
                <w:rFonts w:ascii="Monaco" w:hAnsi="Monaco"/>
                <w:iCs/>
                <w:color w:val="FFFFFF"/>
                <w:sz w:val="21"/>
              </w:rPr>
            </w:pPr>
            <w:r w:rsidRPr="0082530B">
              <w:rPr>
                <w:rFonts w:ascii="Monaco" w:hAnsi="Monaco"/>
                <w:iCs/>
                <w:color w:val="FFFFFF"/>
                <w:sz w:val="21"/>
              </w:rPr>
              <w:t xml:space="preserve"># </w:t>
            </w:r>
            <w:bookmarkStart w:id="35" w:name="OLE_LINK70"/>
            <w:bookmarkStart w:id="36" w:name="OLE_LINK71"/>
            <w:r w:rsidRPr="0082530B">
              <w:rPr>
                <w:rFonts w:ascii="Monaco" w:hAnsi="Monaco"/>
                <w:iCs/>
                <w:color w:val="FFFFFF"/>
                <w:sz w:val="21"/>
              </w:rPr>
              <w:t>spark-submit --class NaiveBayesExample target/mllib.mp-1.0-SNAPSHOT.jar /mllib-tutorial/input/training.data /mllib-tutorial/input/test.data 2&gt; /dev/null</w:t>
            </w:r>
            <w:bookmarkEnd w:id="35"/>
            <w:bookmarkEnd w:id="36"/>
          </w:p>
        </w:tc>
      </w:tr>
    </w:tbl>
    <w:p w:rsidR="00FE15A3" w:rsidRDefault="00FE15A3" w:rsidP="006B61E1">
      <w:pPr>
        <w:rPr>
          <w:b/>
        </w:rPr>
      </w:pPr>
    </w:p>
    <w:p w:rsidR="00FE15A3" w:rsidRDefault="00FE15A3" w:rsidP="006B61E1">
      <w:r>
        <w:t>You should see a number about 0.61, which means the classifier has built a model which is capable of labeling sample patients as diabetics or non diabetic with accuracy of 61%. As we pointed out, a good prediction accuracy for this dataset is about 70%-76%. To build better classifiers there are usually three options: 1. Try other algorithms, 2. Add more data with more sample patients (the true meaning of Big Data), and 3. Extend the feature set, meaning you gather more information and measurements for each patient.</w:t>
      </w:r>
    </w:p>
    <w:p w:rsidR="00FE15A3" w:rsidRPr="0070283E" w:rsidRDefault="00FE15A3" w:rsidP="006B61E1"/>
    <w:p w:rsidR="00FE15A3" w:rsidRPr="001B26BE" w:rsidRDefault="00FE15A3" w:rsidP="006B61E1">
      <w:r>
        <w:rPr>
          <w:b/>
        </w:rPr>
        <w:t xml:space="preserve">Note: </w:t>
      </w:r>
      <w:r>
        <w:t>We are printing the output on the screen. This is not the right practice with big data; we are only doing it for educational purposes in this tutorial. When you are dealing with large datasets, your clusters will be large and the best practice it to right the output to HDFS and read it as you need.</w:t>
      </w:r>
    </w:p>
    <w:p w:rsidR="00FE15A3" w:rsidRDefault="00FE15A3" w:rsidP="00EA135D">
      <w:pPr>
        <w:rPr>
          <w:b/>
        </w:rPr>
      </w:pPr>
    </w:p>
    <w:p w:rsidR="00FE15A3" w:rsidRDefault="00FE15A3" w:rsidP="00D90D78">
      <w:pPr>
        <w:rPr>
          <w:b/>
        </w:rPr>
      </w:pPr>
    </w:p>
    <w:p w:rsidR="00FE15A3" w:rsidRDefault="00FE15A3" w:rsidP="000C24ED">
      <w:pPr>
        <w:rPr>
          <w:b/>
        </w:rPr>
      </w:pPr>
    </w:p>
    <w:p w:rsidR="00FE15A3" w:rsidRDefault="00FE15A3" w:rsidP="000C24ED">
      <w:pPr>
        <w:rPr>
          <w:b/>
        </w:rPr>
      </w:pPr>
    </w:p>
    <w:p w:rsidR="00FE15A3" w:rsidRDefault="00FE15A3" w:rsidP="000C24ED"/>
    <w:p w:rsidR="00FE15A3" w:rsidRDefault="00FE15A3">
      <w:pPr>
        <w:rPr>
          <w:rFonts w:ascii="Calibri Light" w:eastAsia="MS ????" w:hAnsi="Calibri Light"/>
          <w:spacing w:val="-10"/>
          <w:kern w:val="28"/>
          <w:sz w:val="56"/>
          <w:szCs w:val="56"/>
        </w:rPr>
      </w:pPr>
    </w:p>
    <w:sectPr w:rsidR="00FE15A3" w:rsidSect="00E32FC5">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5A3" w:rsidRDefault="00FE15A3" w:rsidP="00FF0A9A">
      <w:r>
        <w:separator/>
      </w:r>
    </w:p>
  </w:endnote>
  <w:endnote w:type="continuationSeparator" w:id="0">
    <w:p w:rsidR="00FE15A3" w:rsidRDefault="00FE15A3" w:rsidP="00FF0A9A">
      <w:r>
        <w:continuationSeparator/>
      </w:r>
    </w:p>
  </w:endnote>
  <w:endnote w:type="continuationNotice" w:id="1">
    <w:p w:rsidR="00FE15A3" w:rsidRDefault="00FE15A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Calibri Light">
    <w:panose1 w:val="020F0302020204030204"/>
    <w:charset w:val="EE"/>
    <w:family w:val="swiss"/>
    <w:pitch w:val="variable"/>
    <w:sig w:usb0="A00002EF" w:usb1="4000207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Monaco">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A3" w:rsidRDefault="00FE15A3" w:rsidP="002912B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15A3" w:rsidRDefault="00FE15A3" w:rsidP="00FF0A9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A3" w:rsidRDefault="00FE15A3" w:rsidP="002912B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E15A3" w:rsidRDefault="00FE15A3" w:rsidP="00FF0A9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5A3" w:rsidRDefault="00FE15A3" w:rsidP="00FF0A9A">
      <w:r>
        <w:separator/>
      </w:r>
    </w:p>
  </w:footnote>
  <w:footnote w:type="continuationSeparator" w:id="0">
    <w:p w:rsidR="00FE15A3" w:rsidRDefault="00FE15A3" w:rsidP="00FF0A9A">
      <w:r>
        <w:continuationSeparator/>
      </w:r>
    </w:p>
  </w:footnote>
  <w:footnote w:type="continuationNotice" w:id="1">
    <w:p w:rsidR="00FE15A3" w:rsidRDefault="00FE15A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16069"/>
    <w:multiLevelType w:val="hybridMultilevel"/>
    <w:tmpl w:val="AE7C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AC745A"/>
    <w:multiLevelType w:val="hybridMultilevel"/>
    <w:tmpl w:val="F55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977BD"/>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38CA56C6"/>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406E7B31"/>
    <w:multiLevelType w:val="hybridMultilevel"/>
    <w:tmpl w:val="AF6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67705"/>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1FC4"/>
    <w:rsid w:val="00001000"/>
    <w:rsid w:val="00001CCB"/>
    <w:rsid w:val="00004DD6"/>
    <w:rsid w:val="00010EF0"/>
    <w:rsid w:val="00011AB5"/>
    <w:rsid w:val="00030DD2"/>
    <w:rsid w:val="000913ED"/>
    <w:rsid w:val="000A33A0"/>
    <w:rsid w:val="000B3828"/>
    <w:rsid w:val="000C24ED"/>
    <w:rsid w:val="000F33DD"/>
    <w:rsid w:val="00101FC4"/>
    <w:rsid w:val="00107DC5"/>
    <w:rsid w:val="00137196"/>
    <w:rsid w:val="001A253A"/>
    <w:rsid w:val="001A4B3D"/>
    <w:rsid w:val="001B1A52"/>
    <w:rsid w:val="001B26BE"/>
    <w:rsid w:val="001B7E4C"/>
    <w:rsid w:val="001D6291"/>
    <w:rsid w:val="001E3334"/>
    <w:rsid w:val="001F63BE"/>
    <w:rsid w:val="001F641C"/>
    <w:rsid w:val="001F76B4"/>
    <w:rsid w:val="002040C7"/>
    <w:rsid w:val="00206B06"/>
    <w:rsid w:val="00213CCF"/>
    <w:rsid w:val="002735A5"/>
    <w:rsid w:val="0027447A"/>
    <w:rsid w:val="00287E40"/>
    <w:rsid w:val="002912BE"/>
    <w:rsid w:val="00293EA1"/>
    <w:rsid w:val="002B2154"/>
    <w:rsid w:val="002B7C5C"/>
    <w:rsid w:val="002C1C06"/>
    <w:rsid w:val="002C30A9"/>
    <w:rsid w:val="002F117D"/>
    <w:rsid w:val="00302256"/>
    <w:rsid w:val="00312DD2"/>
    <w:rsid w:val="00323038"/>
    <w:rsid w:val="00325D8C"/>
    <w:rsid w:val="0033200E"/>
    <w:rsid w:val="00336806"/>
    <w:rsid w:val="00355443"/>
    <w:rsid w:val="00367CB8"/>
    <w:rsid w:val="00371924"/>
    <w:rsid w:val="00380B97"/>
    <w:rsid w:val="0038443F"/>
    <w:rsid w:val="00384C9A"/>
    <w:rsid w:val="003851FA"/>
    <w:rsid w:val="003A6D1D"/>
    <w:rsid w:val="003C1E2C"/>
    <w:rsid w:val="003C504D"/>
    <w:rsid w:val="003C66BA"/>
    <w:rsid w:val="004035B8"/>
    <w:rsid w:val="0040518E"/>
    <w:rsid w:val="004157A9"/>
    <w:rsid w:val="00435707"/>
    <w:rsid w:val="00441A31"/>
    <w:rsid w:val="00465911"/>
    <w:rsid w:val="00471E23"/>
    <w:rsid w:val="00480585"/>
    <w:rsid w:val="00495E38"/>
    <w:rsid w:val="00496278"/>
    <w:rsid w:val="004B1851"/>
    <w:rsid w:val="004B499E"/>
    <w:rsid w:val="004D09DD"/>
    <w:rsid w:val="004E3C74"/>
    <w:rsid w:val="005063BB"/>
    <w:rsid w:val="0051608E"/>
    <w:rsid w:val="00521171"/>
    <w:rsid w:val="0053087D"/>
    <w:rsid w:val="00531E51"/>
    <w:rsid w:val="00536D41"/>
    <w:rsid w:val="005414D3"/>
    <w:rsid w:val="005440B2"/>
    <w:rsid w:val="005711AA"/>
    <w:rsid w:val="00594EA7"/>
    <w:rsid w:val="005B1E2A"/>
    <w:rsid w:val="005C79F2"/>
    <w:rsid w:val="005D7EFC"/>
    <w:rsid w:val="005E0CE3"/>
    <w:rsid w:val="005F2C22"/>
    <w:rsid w:val="005F32C1"/>
    <w:rsid w:val="005F336F"/>
    <w:rsid w:val="0064187A"/>
    <w:rsid w:val="00670FC2"/>
    <w:rsid w:val="006B61E1"/>
    <w:rsid w:val="006D40E3"/>
    <w:rsid w:val="006E0948"/>
    <w:rsid w:val="006E0DF0"/>
    <w:rsid w:val="006E6642"/>
    <w:rsid w:val="007019D8"/>
    <w:rsid w:val="0070283E"/>
    <w:rsid w:val="0070684A"/>
    <w:rsid w:val="00707D7C"/>
    <w:rsid w:val="00723683"/>
    <w:rsid w:val="00746785"/>
    <w:rsid w:val="00746E9E"/>
    <w:rsid w:val="00760EF0"/>
    <w:rsid w:val="007745F7"/>
    <w:rsid w:val="007A28F8"/>
    <w:rsid w:val="007B0243"/>
    <w:rsid w:val="007C12A6"/>
    <w:rsid w:val="007D2566"/>
    <w:rsid w:val="007E0888"/>
    <w:rsid w:val="007F08E7"/>
    <w:rsid w:val="007F6F6D"/>
    <w:rsid w:val="0082530B"/>
    <w:rsid w:val="008271F0"/>
    <w:rsid w:val="00830786"/>
    <w:rsid w:val="00853187"/>
    <w:rsid w:val="008629C4"/>
    <w:rsid w:val="00864876"/>
    <w:rsid w:val="00874D04"/>
    <w:rsid w:val="0088696E"/>
    <w:rsid w:val="00894CF4"/>
    <w:rsid w:val="00894F8C"/>
    <w:rsid w:val="00896812"/>
    <w:rsid w:val="008A29B0"/>
    <w:rsid w:val="008A7373"/>
    <w:rsid w:val="008B00B0"/>
    <w:rsid w:val="008C6C46"/>
    <w:rsid w:val="008C71E1"/>
    <w:rsid w:val="008F5A31"/>
    <w:rsid w:val="008F5C0C"/>
    <w:rsid w:val="009109E4"/>
    <w:rsid w:val="00917925"/>
    <w:rsid w:val="009419ED"/>
    <w:rsid w:val="00941C10"/>
    <w:rsid w:val="00945C93"/>
    <w:rsid w:val="0095734D"/>
    <w:rsid w:val="00962432"/>
    <w:rsid w:val="009661C1"/>
    <w:rsid w:val="00981858"/>
    <w:rsid w:val="009E3EAD"/>
    <w:rsid w:val="00A21D4A"/>
    <w:rsid w:val="00A526B3"/>
    <w:rsid w:val="00A52BE7"/>
    <w:rsid w:val="00A62668"/>
    <w:rsid w:val="00A6525C"/>
    <w:rsid w:val="00A80AAA"/>
    <w:rsid w:val="00A82625"/>
    <w:rsid w:val="00A87D02"/>
    <w:rsid w:val="00AB5E21"/>
    <w:rsid w:val="00AB656F"/>
    <w:rsid w:val="00AC56FC"/>
    <w:rsid w:val="00AF0667"/>
    <w:rsid w:val="00AF635E"/>
    <w:rsid w:val="00B00476"/>
    <w:rsid w:val="00B02B61"/>
    <w:rsid w:val="00B043D2"/>
    <w:rsid w:val="00B139F6"/>
    <w:rsid w:val="00B306B7"/>
    <w:rsid w:val="00B4547C"/>
    <w:rsid w:val="00B62BE3"/>
    <w:rsid w:val="00B660DB"/>
    <w:rsid w:val="00B70344"/>
    <w:rsid w:val="00B71DDA"/>
    <w:rsid w:val="00B8392A"/>
    <w:rsid w:val="00B91253"/>
    <w:rsid w:val="00B9492F"/>
    <w:rsid w:val="00B95182"/>
    <w:rsid w:val="00BA4EA0"/>
    <w:rsid w:val="00BC2A50"/>
    <w:rsid w:val="00BD0DF4"/>
    <w:rsid w:val="00C1196C"/>
    <w:rsid w:val="00C25A71"/>
    <w:rsid w:val="00C25EBF"/>
    <w:rsid w:val="00C34215"/>
    <w:rsid w:val="00C444EC"/>
    <w:rsid w:val="00C65AF3"/>
    <w:rsid w:val="00C66872"/>
    <w:rsid w:val="00C94EC6"/>
    <w:rsid w:val="00C955F0"/>
    <w:rsid w:val="00C97054"/>
    <w:rsid w:val="00CA363A"/>
    <w:rsid w:val="00CB5875"/>
    <w:rsid w:val="00CC5007"/>
    <w:rsid w:val="00CE0847"/>
    <w:rsid w:val="00CE4032"/>
    <w:rsid w:val="00D03C4D"/>
    <w:rsid w:val="00D902A1"/>
    <w:rsid w:val="00D90D78"/>
    <w:rsid w:val="00DA09B4"/>
    <w:rsid w:val="00DC52E6"/>
    <w:rsid w:val="00DE6E1D"/>
    <w:rsid w:val="00DF7549"/>
    <w:rsid w:val="00E032CE"/>
    <w:rsid w:val="00E10F76"/>
    <w:rsid w:val="00E11620"/>
    <w:rsid w:val="00E32FC5"/>
    <w:rsid w:val="00E41274"/>
    <w:rsid w:val="00E5594C"/>
    <w:rsid w:val="00E60F52"/>
    <w:rsid w:val="00E6384D"/>
    <w:rsid w:val="00E83AF3"/>
    <w:rsid w:val="00EA135D"/>
    <w:rsid w:val="00EA5836"/>
    <w:rsid w:val="00EB7F52"/>
    <w:rsid w:val="00EF1182"/>
    <w:rsid w:val="00EF7009"/>
    <w:rsid w:val="00F03F79"/>
    <w:rsid w:val="00F05866"/>
    <w:rsid w:val="00F121DC"/>
    <w:rsid w:val="00F1526A"/>
    <w:rsid w:val="00F318D4"/>
    <w:rsid w:val="00F421FA"/>
    <w:rsid w:val="00F42212"/>
    <w:rsid w:val="00F44C75"/>
    <w:rsid w:val="00F7173F"/>
    <w:rsid w:val="00F7446C"/>
    <w:rsid w:val="00F75A4D"/>
    <w:rsid w:val="00FA2585"/>
    <w:rsid w:val="00FA75B0"/>
    <w:rsid w:val="00FB54AF"/>
    <w:rsid w:val="00FB557F"/>
    <w:rsid w:val="00FC65E6"/>
    <w:rsid w:val="00FD5EF0"/>
    <w:rsid w:val="00FE15A3"/>
    <w:rsid w:val="00FE3149"/>
    <w:rsid w:val="00FE5613"/>
    <w:rsid w:val="00FF0A9A"/>
    <w:rsid w:val="00FF3EA7"/>
    <w:rsid w:val="00FF40C7"/>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 w:hAnsi="Calibri" w:cs="Times New Roman"/>
        <w:sz w:val="22"/>
        <w:szCs w:val="22"/>
        <w:lang w:val="pl-PL" w:eastAsia="pl-PL"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271F0"/>
    <w:rPr>
      <w:sz w:val="24"/>
      <w:szCs w:val="24"/>
      <w:lang w:val="en-US" w:eastAsia="ja-JP"/>
    </w:rPr>
  </w:style>
  <w:style w:type="paragraph" w:styleId="Heading1">
    <w:name w:val="heading 1"/>
    <w:basedOn w:val="Normal"/>
    <w:next w:val="Normal"/>
    <w:link w:val="Heading1Char"/>
    <w:uiPriority w:val="99"/>
    <w:qFormat/>
    <w:rsid w:val="00101FC4"/>
    <w:pPr>
      <w:keepNext/>
      <w:keepLines/>
      <w:numPr>
        <w:numId w:val="1"/>
      </w:numPr>
      <w:spacing w:before="240"/>
      <w:outlineLvl w:val="0"/>
    </w:pPr>
    <w:rPr>
      <w:rFonts w:ascii="Calibri Light" w:eastAsia="MS ????" w:hAnsi="Calibri Light"/>
      <w:color w:val="2E74B5"/>
      <w:sz w:val="32"/>
      <w:szCs w:val="32"/>
    </w:rPr>
  </w:style>
  <w:style w:type="paragraph" w:styleId="Heading2">
    <w:name w:val="heading 2"/>
    <w:basedOn w:val="Normal"/>
    <w:next w:val="Normal"/>
    <w:link w:val="Heading2Char"/>
    <w:uiPriority w:val="99"/>
    <w:qFormat/>
    <w:rsid w:val="00101FC4"/>
    <w:pPr>
      <w:keepNext/>
      <w:keepLines/>
      <w:numPr>
        <w:ilvl w:val="1"/>
        <w:numId w:val="1"/>
      </w:numPr>
      <w:spacing w:before="40"/>
      <w:outlineLvl w:val="1"/>
    </w:pPr>
    <w:rPr>
      <w:rFonts w:ascii="Calibri Light" w:eastAsia="MS ????" w:hAnsi="Calibri Light"/>
      <w:color w:val="2E74B5"/>
      <w:sz w:val="26"/>
      <w:szCs w:val="26"/>
    </w:rPr>
  </w:style>
  <w:style w:type="paragraph" w:styleId="Heading3">
    <w:name w:val="heading 3"/>
    <w:basedOn w:val="Normal"/>
    <w:next w:val="Normal"/>
    <w:link w:val="Heading3Char"/>
    <w:uiPriority w:val="99"/>
    <w:qFormat/>
    <w:rsid w:val="00101FC4"/>
    <w:pPr>
      <w:keepNext/>
      <w:keepLines/>
      <w:numPr>
        <w:ilvl w:val="2"/>
        <w:numId w:val="1"/>
      </w:numPr>
      <w:spacing w:before="40"/>
      <w:outlineLvl w:val="2"/>
    </w:pPr>
    <w:rPr>
      <w:rFonts w:ascii="Calibri Light" w:eastAsia="MS ????" w:hAnsi="Calibri Light"/>
      <w:color w:val="1F4D78"/>
    </w:rPr>
  </w:style>
  <w:style w:type="paragraph" w:styleId="Heading4">
    <w:name w:val="heading 4"/>
    <w:basedOn w:val="Normal"/>
    <w:next w:val="Normal"/>
    <w:link w:val="Heading4Char"/>
    <w:uiPriority w:val="99"/>
    <w:qFormat/>
    <w:rsid w:val="00101FC4"/>
    <w:pPr>
      <w:keepNext/>
      <w:keepLines/>
      <w:numPr>
        <w:ilvl w:val="3"/>
        <w:numId w:val="1"/>
      </w:numPr>
      <w:spacing w:before="40"/>
      <w:outlineLvl w:val="3"/>
    </w:pPr>
    <w:rPr>
      <w:rFonts w:ascii="Calibri Light" w:eastAsia="MS ????" w:hAnsi="Calibri Light"/>
      <w:i/>
      <w:iCs/>
      <w:color w:val="2E74B5"/>
    </w:rPr>
  </w:style>
  <w:style w:type="paragraph" w:styleId="Heading5">
    <w:name w:val="heading 5"/>
    <w:basedOn w:val="Normal"/>
    <w:next w:val="Normal"/>
    <w:link w:val="Heading5Char"/>
    <w:uiPriority w:val="99"/>
    <w:qFormat/>
    <w:rsid w:val="00101FC4"/>
    <w:pPr>
      <w:keepNext/>
      <w:keepLines/>
      <w:numPr>
        <w:ilvl w:val="4"/>
        <w:numId w:val="1"/>
      </w:numPr>
      <w:spacing w:before="40"/>
      <w:outlineLvl w:val="4"/>
    </w:pPr>
    <w:rPr>
      <w:rFonts w:ascii="Calibri Light" w:eastAsia="MS ????" w:hAnsi="Calibri Light"/>
      <w:color w:val="2E74B5"/>
    </w:rPr>
  </w:style>
  <w:style w:type="paragraph" w:styleId="Heading6">
    <w:name w:val="heading 6"/>
    <w:basedOn w:val="Normal"/>
    <w:next w:val="Normal"/>
    <w:link w:val="Heading6Char"/>
    <w:uiPriority w:val="99"/>
    <w:qFormat/>
    <w:rsid w:val="00101FC4"/>
    <w:pPr>
      <w:keepNext/>
      <w:keepLines/>
      <w:numPr>
        <w:ilvl w:val="5"/>
        <w:numId w:val="1"/>
      </w:numPr>
      <w:spacing w:before="40"/>
      <w:outlineLvl w:val="5"/>
    </w:pPr>
    <w:rPr>
      <w:rFonts w:ascii="Calibri Light" w:eastAsia="MS ????" w:hAnsi="Calibri Light"/>
      <w:color w:val="1F4D78"/>
    </w:rPr>
  </w:style>
  <w:style w:type="paragraph" w:styleId="Heading7">
    <w:name w:val="heading 7"/>
    <w:basedOn w:val="Normal"/>
    <w:next w:val="Normal"/>
    <w:link w:val="Heading7Char"/>
    <w:uiPriority w:val="99"/>
    <w:qFormat/>
    <w:rsid w:val="00101FC4"/>
    <w:pPr>
      <w:keepNext/>
      <w:keepLines/>
      <w:numPr>
        <w:ilvl w:val="6"/>
        <w:numId w:val="1"/>
      </w:numPr>
      <w:spacing w:before="40"/>
      <w:outlineLvl w:val="6"/>
    </w:pPr>
    <w:rPr>
      <w:rFonts w:ascii="Calibri Light" w:eastAsia="MS ????" w:hAnsi="Calibri Light"/>
      <w:i/>
      <w:iCs/>
      <w:color w:val="1F4D78"/>
    </w:rPr>
  </w:style>
  <w:style w:type="paragraph" w:styleId="Heading8">
    <w:name w:val="heading 8"/>
    <w:basedOn w:val="Normal"/>
    <w:next w:val="Normal"/>
    <w:link w:val="Heading8Char"/>
    <w:uiPriority w:val="99"/>
    <w:qFormat/>
    <w:rsid w:val="00101FC4"/>
    <w:pPr>
      <w:keepNext/>
      <w:keepLines/>
      <w:numPr>
        <w:ilvl w:val="7"/>
        <w:numId w:val="1"/>
      </w:numPr>
      <w:spacing w:before="40"/>
      <w:outlineLvl w:val="7"/>
    </w:pPr>
    <w:rPr>
      <w:rFonts w:ascii="Calibri Light" w:eastAsia="MS ????" w:hAnsi="Calibri Light"/>
      <w:color w:val="272727"/>
      <w:sz w:val="21"/>
      <w:szCs w:val="21"/>
    </w:rPr>
  </w:style>
  <w:style w:type="paragraph" w:styleId="Heading9">
    <w:name w:val="heading 9"/>
    <w:basedOn w:val="Normal"/>
    <w:next w:val="Normal"/>
    <w:link w:val="Heading9Char"/>
    <w:uiPriority w:val="99"/>
    <w:qFormat/>
    <w:rsid w:val="00101FC4"/>
    <w:pPr>
      <w:keepNext/>
      <w:keepLines/>
      <w:numPr>
        <w:ilvl w:val="8"/>
        <w:numId w:val="1"/>
      </w:numPr>
      <w:spacing w:before="40"/>
      <w:outlineLvl w:val="8"/>
    </w:pPr>
    <w:rPr>
      <w:rFonts w:ascii="Calibri Light" w:eastAsia="MS ????" w:hAnsi="Calibri Light"/>
      <w:i/>
      <w:iCs/>
      <w:color w:val="272727"/>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1FC4"/>
    <w:rPr>
      <w:rFonts w:ascii="Calibri Light" w:eastAsia="MS ????" w:hAnsi="Calibri Light" w:cs="Times New Roman"/>
      <w:color w:val="2E74B5"/>
      <w:sz w:val="32"/>
      <w:szCs w:val="32"/>
    </w:rPr>
  </w:style>
  <w:style w:type="character" w:customStyle="1" w:styleId="Heading2Char">
    <w:name w:val="Heading 2 Char"/>
    <w:basedOn w:val="DefaultParagraphFont"/>
    <w:link w:val="Heading2"/>
    <w:uiPriority w:val="99"/>
    <w:locked/>
    <w:rsid w:val="00101FC4"/>
    <w:rPr>
      <w:rFonts w:ascii="Calibri Light" w:eastAsia="MS ????" w:hAnsi="Calibri Light" w:cs="Times New Roman"/>
      <w:color w:val="2E74B5"/>
      <w:sz w:val="26"/>
      <w:szCs w:val="26"/>
    </w:rPr>
  </w:style>
  <w:style w:type="character" w:customStyle="1" w:styleId="Heading3Char">
    <w:name w:val="Heading 3 Char"/>
    <w:basedOn w:val="DefaultParagraphFont"/>
    <w:link w:val="Heading3"/>
    <w:uiPriority w:val="99"/>
    <w:semiHidden/>
    <w:locked/>
    <w:rsid w:val="00101FC4"/>
    <w:rPr>
      <w:rFonts w:ascii="Calibri Light" w:eastAsia="MS ????" w:hAnsi="Calibri Light" w:cs="Times New Roman"/>
      <w:color w:val="1F4D78"/>
    </w:rPr>
  </w:style>
  <w:style w:type="character" w:customStyle="1" w:styleId="Heading4Char">
    <w:name w:val="Heading 4 Char"/>
    <w:basedOn w:val="DefaultParagraphFont"/>
    <w:link w:val="Heading4"/>
    <w:uiPriority w:val="99"/>
    <w:semiHidden/>
    <w:locked/>
    <w:rsid w:val="00101FC4"/>
    <w:rPr>
      <w:rFonts w:ascii="Calibri Light" w:eastAsia="MS ????" w:hAnsi="Calibri Light" w:cs="Times New Roman"/>
      <w:i/>
      <w:iCs/>
      <w:color w:val="2E74B5"/>
    </w:rPr>
  </w:style>
  <w:style w:type="character" w:customStyle="1" w:styleId="Heading5Char">
    <w:name w:val="Heading 5 Char"/>
    <w:basedOn w:val="DefaultParagraphFont"/>
    <w:link w:val="Heading5"/>
    <w:uiPriority w:val="99"/>
    <w:semiHidden/>
    <w:locked/>
    <w:rsid w:val="00101FC4"/>
    <w:rPr>
      <w:rFonts w:ascii="Calibri Light" w:eastAsia="MS ????" w:hAnsi="Calibri Light" w:cs="Times New Roman"/>
      <w:color w:val="2E74B5"/>
    </w:rPr>
  </w:style>
  <w:style w:type="character" w:customStyle="1" w:styleId="Heading6Char">
    <w:name w:val="Heading 6 Char"/>
    <w:basedOn w:val="DefaultParagraphFont"/>
    <w:link w:val="Heading6"/>
    <w:uiPriority w:val="99"/>
    <w:semiHidden/>
    <w:locked/>
    <w:rsid w:val="00101FC4"/>
    <w:rPr>
      <w:rFonts w:ascii="Calibri Light" w:eastAsia="MS ????" w:hAnsi="Calibri Light" w:cs="Times New Roman"/>
      <w:color w:val="1F4D78"/>
    </w:rPr>
  </w:style>
  <w:style w:type="character" w:customStyle="1" w:styleId="Heading7Char">
    <w:name w:val="Heading 7 Char"/>
    <w:basedOn w:val="DefaultParagraphFont"/>
    <w:link w:val="Heading7"/>
    <w:uiPriority w:val="99"/>
    <w:semiHidden/>
    <w:locked/>
    <w:rsid w:val="00101FC4"/>
    <w:rPr>
      <w:rFonts w:ascii="Calibri Light" w:eastAsia="MS ????" w:hAnsi="Calibri Light" w:cs="Times New Roman"/>
      <w:i/>
      <w:iCs/>
      <w:color w:val="1F4D78"/>
    </w:rPr>
  </w:style>
  <w:style w:type="character" w:customStyle="1" w:styleId="Heading8Char">
    <w:name w:val="Heading 8 Char"/>
    <w:basedOn w:val="DefaultParagraphFont"/>
    <w:link w:val="Heading8"/>
    <w:uiPriority w:val="99"/>
    <w:semiHidden/>
    <w:locked/>
    <w:rsid w:val="00101FC4"/>
    <w:rPr>
      <w:rFonts w:ascii="Calibri Light" w:eastAsia="MS ????" w:hAnsi="Calibri Light" w:cs="Times New Roman"/>
      <w:color w:val="272727"/>
      <w:sz w:val="21"/>
      <w:szCs w:val="21"/>
    </w:rPr>
  </w:style>
  <w:style w:type="character" w:customStyle="1" w:styleId="Heading9Char">
    <w:name w:val="Heading 9 Char"/>
    <w:basedOn w:val="DefaultParagraphFont"/>
    <w:link w:val="Heading9"/>
    <w:uiPriority w:val="99"/>
    <w:semiHidden/>
    <w:locked/>
    <w:rsid w:val="00101FC4"/>
    <w:rPr>
      <w:rFonts w:ascii="Calibri Light" w:eastAsia="MS ????" w:hAnsi="Calibri Light" w:cs="Times New Roman"/>
      <w:i/>
      <w:iCs/>
      <w:color w:val="272727"/>
      <w:sz w:val="21"/>
      <w:szCs w:val="21"/>
    </w:rPr>
  </w:style>
  <w:style w:type="paragraph" w:styleId="Title">
    <w:name w:val="Title"/>
    <w:basedOn w:val="Normal"/>
    <w:next w:val="Normal"/>
    <w:link w:val="TitleChar"/>
    <w:uiPriority w:val="99"/>
    <w:qFormat/>
    <w:rsid w:val="00101FC4"/>
    <w:pPr>
      <w:contextualSpacing/>
    </w:pPr>
    <w:rPr>
      <w:rFonts w:ascii="Calibri Light" w:eastAsia="MS ????" w:hAnsi="Calibri Light"/>
      <w:spacing w:val="-10"/>
      <w:kern w:val="28"/>
      <w:sz w:val="56"/>
      <w:szCs w:val="56"/>
    </w:rPr>
  </w:style>
  <w:style w:type="character" w:customStyle="1" w:styleId="TitleChar">
    <w:name w:val="Title Char"/>
    <w:basedOn w:val="DefaultParagraphFont"/>
    <w:link w:val="Title"/>
    <w:uiPriority w:val="99"/>
    <w:locked/>
    <w:rsid w:val="00101FC4"/>
    <w:rPr>
      <w:rFonts w:ascii="Calibri Light" w:eastAsia="MS ????" w:hAnsi="Calibri Light" w:cs="Times New Roman"/>
      <w:spacing w:val="-10"/>
      <w:kern w:val="28"/>
      <w:sz w:val="56"/>
      <w:szCs w:val="56"/>
    </w:rPr>
  </w:style>
  <w:style w:type="paragraph" w:styleId="IntenseQuote">
    <w:name w:val="Intense Quote"/>
    <w:basedOn w:val="Normal"/>
    <w:next w:val="Normal"/>
    <w:link w:val="IntenseQuoteChar"/>
    <w:uiPriority w:val="99"/>
    <w:qFormat/>
    <w:rsid w:val="008B00B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99"/>
    <w:locked/>
    <w:rsid w:val="008B00B0"/>
    <w:rPr>
      <w:rFonts w:cs="Times New Roman"/>
      <w:i/>
      <w:iCs/>
      <w:color w:val="5B9BD5"/>
    </w:rPr>
  </w:style>
  <w:style w:type="character" w:styleId="Hyperlink">
    <w:name w:val="Hyperlink"/>
    <w:basedOn w:val="DefaultParagraphFont"/>
    <w:uiPriority w:val="99"/>
    <w:rsid w:val="008B00B0"/>
    <w:rPr>
      <w:rFonts w:cs="Times New Roman"/>
      <w:color w:val="0563C1"/>
      <w:u w:val="single"/>
    </w:rPr>
  </w:style>
  <w:style w:type="paragraph" w:customStyle="1" w:styleId="Code">
    <w:name w:val="Code"/>
    <w:basedOn w:val="IntenseQuote"/>
    <w:uiPriority w:val="99"/>
    <w:rsid w:val="002B7C5C"/>
    <w:pPr>
      <w:pBdr>
        <w:top w:val="single" w:sz="4" w:space="10" w:color="000000"/>
        <w:left w:val="single" w:sz="4" w:space="4" w:color="000000"/>
        <w:bottom w:val="single" w:sz="4" w:space="10" w:color="000000"/>
        <w:right w:val="single" w:sz="4" w:space="4" w:color="000000"/>
      </w:pBdr>
      <w:shd w:val="clear" w:color="auto" w:fill="7F7F7F"/>
      <w:spacing w:before="120" w:after="120"/>
      <w:ind w:left="0" w:right="289"/>
      <w:jc w:val="left"/>
    </w:pPr>
    <w:rPr>
      <w:rFonts w:ascii="Consolas" w:hAnsi="Consolas"/>
      <w:i w:val="0"/>
      <w:color w:val="FFFFFF"/>
    </w:rPr>
  </w:style>
  <w:style w:type="paragraph" w:styleId="ListParagraph">
    <w:name w:val="List Paragraph"/>
    <w:basedOn w:val="Normal"/>
    <w:uiPriority w:val="99"/>
    <w:qFormat/>
    <w:rsid w:val="00BA4EA0"/>
    <w:pPr>
      <w:ind w:left="720"/>
      <w:contextualSpacing/>
    </w:pPr>
  </w:style>
  <w:style w:type="paragraph" w:styleId="Footer">
    <w:name w:val="footer"/>
    <w:basedOn w:val="Normal"/>
    <w:link w:val="FooterChar"/>
    <w:uiPriority w:val="99"/>
    <w:rsid w:val="00FF0A9A"/>
    <w:pPr>
      <w:tabs>
        <w:tab w:val="center" w:pos="4680"/>
        <w:tab w:val="right" w:pos="9360"/>
      </w:tabs>
    </w:pPr>
  </w:style>
  <w:style w:type="character" w:customStyle="1" w:styleId="FooterChar">
    <w:name w:val="Footer Char"/>
    <w:basedOn w:val="DefaultParagraphFont"/>
    <w:link w:val="Footer"/>
    <w:uiPriority w:val="99"/>
    <w:locked/>
    <w:rsid w:val="00FF0A9A"/>
    <w:rPr>
      <w:rFonts w:cs="Times New Roman"/>
    </w:rPr>
  </w:style>
  <w:style w:type="character" w:styleId="PageNumber">
    <w:name w:val="page number"/>
    <w:basedOn w:val="DefaultParagraphFont"/>
    <w:uiPriority w:val="99"/>
    <w:semiHidden/>
    <w:rsid w:val="00FF0A9A"/>
    <w:rPr>
      <w:rFonts w:cs="Times New Roman"/>
    </w:rPr>
  </w:style>
  <w:style w:type="paragraph" w:styleId="Header">
    <w:name w:val="header"/>
    <w:basedOn w:val="Normal"/>
    <w:link w:val="HeaderChar"/>
    <w:uiPriority w:val="99"/>
    <w:rsid w:val="00C444EC"/>
    <w:pPr>
      <w:tabs>
        <w:tab w:val="center" w:pos="4680"/>
        <w:tab w:val="right" w:pos="9360"/>
      </w:tabs>
    </w:pPr>
  </w:style>
  <w:style w:type="character" w:customStyle="1" w:styleId="HeaderChar">
    <w:name w:val="Header Char"/>
    <w:basedOn w:val="DefaultParagraphFont"/>
    <w:link w:val="Header"/>
    <w:uiPriority w:val="99"/>
    <w:locked/>
    <w:rsid w:val="00C444EC"/>
    <w:rPr>
      <w:rFonts w:cs="Times New Roman"/>
    </w:rPr>
  </w:style>
  <w:style w:type="paragraph" w:customStyle="1" w:styleId="url">
    <w:name w:val="url"/>
    <w:basedOn w:val="Code"/>
    <w:uiPriority w:val="99"/>
    <w:rsid w:val="00670FC2"/>
    <w:pPr>
      <w:shd w:val="clear" w:color="auto" w:fill="70AD47"/>
    </w:pPr>
  </w:style>
  <w:style w:type="table" w:styleId="TableGrid">
    <w:name w:val="Table Grid"/>
    <w:basedOn w:val="TableNormal"/>
    <w:uiPriority w:val="99"/>
    <w:rsid w:val="00FC65E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5Dark-Accent51">
    <w:name w:val="List Table 5 Dark - Accent 51"/>
    <w:uiPriority w:val="99"/>
    <w:rsid w:val="00E10F76"/>
    <w:rPr>
      <w:color w:val="FFFFFF"/>
      <w:sz w:val="20"/>
      <w:szCs w:val="20"/>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tblCellMar>
        <w:top w:w="0" w:type="dxa"/>
        <w:left w:w="108" w:type="dxa"/>
        <w:bottom w:w="0" w:type="dxa"/>
        <w:right w:w="108" w:type="dxa"/>
      </w:tblCellMar>
    </w:tblPr>
    <w:tcPr>
      <w:shd w:val="clear" w:color="auto" w:fill="4472C4"/>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61">
    <w:name w:val="List Table 5 Dark - Accent 61"/>
    <w:uiPriority w:val="99"/>
    <w:rsid w:val="008C71E1"/>
    <w:rPr>
      <w:color w:val="FFFFFF"/>
      <w:sz w:val="20"/>
      <w:szCs w:val="20"/>
    </w:rPr>
    <w:tblPr>
      <w:tblStyleRowBandSize w:val="1"/>
      <w:tblStyleColBandSize w:val="1"/>
      <w:tblInd w:w="0" w:type="dxa"/>
      <w:tblBorders>
        <w:top w:val="single" w:sz="24" w:space="0" w:color="70AD47"/>
        <w:left w:val="single" w:sz="24" w:space="0" w:color="70AD47"/>
        <w:bottom w:val="single" w:sz="24" w:space="0" w:color="70AD47"/>
        <w:right w:val="single" w:sz="24" w:space="0" w:color="70AD47"/>
      </w:tblBorders>
      <w:tblCellMar>
        <w:top w:w="0" w:type="dxa"/>
        <w:left w:w="108" w:type="dxa"/>
        <w:bottom w:w="0" w:type="dxa"/>
        <w:right w:w="108" w:type="dxa"/>
      </w:tblCellMar>
    </w:tblPr>
    <w:tcPr>
      <w:shd w:val="clear" w:color="auto" w:fill="70AD47"/>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1">
    <w:name w:val="List Table 5 Dark1"/>
    <w:uiPriority w:val="99"/>
    <w:rsid w:val="008C71E1"/>
    <w:rPr>
      <w:color w:val="FFFFFF"/>
      <w:sz w:val="20"/>
      <w:szCs w:val="20"/>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ListTable5Dark-Accent31">
    <w:name w:val="List Table 5 Dark - Accent 31"/>
    <w:uiPriority w:val="99"/>
    <w:rsid w:val="008C71E1"/>
    <w:rPr>
      <w:color w:val="FFFFFF"/>
      <w:sz w:val="20"/>
      <w:szCs w:val="20"/>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tblCellMar>
        <w:top w:w="0" w:type="dxa"/>
        <w:left w:w="108" w:type="dxa"/>
        <w:bottom w:w="0" w:type="dxa"/>
        <w:right w:w="108" w:type="dxa"/>
      </w:tblCellMar>
    </w:tblPr>
    <w:tcPr>
      <w:shd w:val="clear" w:color="auto" w:fill="A5A5A5"/>
    </w:tcPr>
    <w:tblStylePr w:type="firstRow">
      <w:rPr>
        <w:rFonts w:cs="Times New Roman"/>
        <w:b/>
        <w:bCs/>
      </w:rPr>
      <w:tblPr/>
      <w:tcPr>
        <w:tcBorders>
          <w:bottom w:val="single" w:sz="18" w:space="0" w:color="FFFFFF"/>
        </w:tcBorders>
      </w:tcPr>
    </w:tblStylePr>
    <w:tblStylePr w:type="lastRow">
      <w:rPr>
        <w:rFonts w:cs="Times New Roman"/>
        <w:b/>
        <w:bCs/>
      </w:rPr>
      <w:tblPr/>
      <w:tcPr>
        <w:tcBorders>
          <w:top w:val="single" w:sz="4" w:space="0" w:color="FFFFFF"/>
        </w:tcBorders>
      </w:tcPr>
    </w:tblStylePr>
    <w:tblStylePr w:type="firstCol">
      <w:rPr>
        <w:rFonts w:cs="Times New Roman"/>
        <w:b/>
        <w:bCs/>
      </w:rPr>
      <w:tblPr/>
      <w:tcPr>
        <w:tcBorders>
          <w:right w:val="single" w:sz="4" w:space="0" w:color="FFFFFF"/>
        </w:tcBorders>
      </w:tcPr>
    </w:tblStylePr>
    <w:tblStylePr w:type="lastCol">
      <w:rPr>
        <w:rFonts w:cs="Times New Roman"/>
        <w:b/>
        <w:bCs/>
      </w:rPr>
      <w:tblPr/>
      <w:tcPr>
        <w:tcBorders>
          <w:left w:val="single" w:sz="4" w:space="0" w:color="FFFFFF"/>
        </w:tcBorders>
      </w:tcPr>
    </w:tblStylePr>
    <w:tblStylePr w:type="band1Vert">
      <w:rPr>
        <w:rFonts w:cs="Times New Roman"/>
      </w:rPr>
      <w:tblPr/>
      <w:tcPr>
        <w:tcBorders>
          <w:left w:val="single" w:sz="4" w:space="0" w:color="FFFFFF"/>
          <w:right w:val="single" w:sz="4" w:space="0" w:color="FFFFFF"/>
        </w:tcBorders>
      </w:tcPr>
    </w:tblStylePr>
    <w:tblStylePr w:type="band2Vert">
      <w:rPr>
        <w:rFonts w:cs="Times New Roman"/>
      </w:rPr>
      <w:tblPr/>
      <w:tcPr>
        <w:tcBorders>
          <w:left w:val="single" w:sz="4" w:space="0" w:color="FFFFFF"/>
          <w:right w:val="single" w:sz="4" w:space="0" w:color="FFFFFF"/>
        </w:tcBorders>
      </w:tcPr>
    </w:tblStylePr>
    <w:tblStylePr w:type="band1Horz">
      <w:rPr>
        <w:rFonts w:cs="Times New Roman"/>
      </w:rPr>
      <w:tblPr/>
      <w:tcPr>
        <w:tcBorders>
          <w:top w:val="single" w:sz="4" w:space="0" w:color="FFFFFF"/>
          <w:bottom w:val="single" w:sz="4" w:space="0" w:color="FFFFFF"/>
        </w:tcBorders>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top w:val="nil"/>
          <w:left w:val="nil"/>
        </w:tcBorders>
      </w:tcPr>
    </w:tblStylePr>
    <w:tblStylePr w:type="swCell">
      <w:rPr>
        <w:rFonts w:cs="Times New Roman"/>
      </w:rPr>
      <w:tblPr/>
      <w:tcPr>
        <w:tcBorders>
          <w:top w:val="nil"/>
          <w:right w:val="nil"/>
        </w:tcBorders>
      </w:tcPr>
    </w:tblStylePr>
  </w:style>
  <w:style w:type="table" w:customStyle="1" w:styleId="GridTable5Dark-Accent31">
    <w:name w:val="Grid Table 5 Dark - Accent 31"/>
    <w:uiPriority w:val="99"/>
    <w:rsid w:val="00B91253"/>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rPr>
        <w:rFonts w:cs="Times New Roman"/>
      </w:rPr>
      <w:tblPr/>
      <w:tcPr>
        <w:shd w:val="clear" w:color="auto" w:fill="DBDBDB"/>
      </w:tcPr>
    </w:tblStylePr>
    <w:tblStylePr w:type="band1Horz">
      <w:rPr>
        <w:rFonts w:cs="Times New Roman"/>
      </w:rPr>
      <w:tblPr/>
      <w:tcPr>
        <w:shd w:val="clear" w:color="auto" w:fill="DBDBDB"/>
      </w:tcPr>
    </w:tblStylePr>
  </w:style>
  <w:style w:type="table" w:customStyle="1" w:styleId="GridTable5Dark1">
    <w:name w:val="Grid Table 5 Dark1"/>
    <w:uiPriority w:val="99"/>
    <w:rsid w:val="00B91253"/>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999999"/>
      </w:tcPr>
    </w:tblStylePr>
  </w:style>
  <w:style w:type="paragraph" w:styleId="HTMLPreformatted">
    <w:name w:val="HTML Preformatted"/>
    <w:basedOn w:val="Normal"/>
    <w:link w:val="HTMLPreformattedChar"/>
    <w:uiPriority w:val="99"/>
    <w:rsid w:val="005B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5B1E2A"/>
    <w:rPr>
      <w:rFonts w:ascii="Courier New" w:hAnsi="Courier New" w:cs="Courier New"/>
      <w:sz w:val="20"/>
      <w:szCs w:val="20"/>
    </w:rPr>
  </w:style>
  <w:style w:type="paragraph" w:styleId="BalloonText">
    <w:name w:val="Balloon Text"/>
    <w:basedOn w:val="Normal"/>
    <w:link w:val="BalloonTextChar"/>
    <w:uiPriority w:val="99"/>
    <w:semiHidden/>
    <w:rsid w:val="00AF635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635E"/>
    <w:rPr>
      <w:rFonts w:ascii="Tahoma" w:hAnsi="Tahoma" w:cs="Tahoma"/>
      <w:sz w:val="16"/>
      <w:szCs w:val="16"/>
    </w:rPr>
  </w:style>
  <w:style w:type="character" w:styleId="CommentReference">
    <w:name w:val="annotation reference"/>
    <w:basedOn w:val="DefaultParagraphFont"/>
    <w:uiPriority w:val="99"/>
    <w:semiHidden/>
    <w:rsid w:val="00AF635E"/>
    <w:rPr>
      <w:rFonts w:cs="Times New Roman"/>
      <w:sz w:val="16"/>
      <w:szCs w:val="16"/>
    </w:rPr>
  </w:style>
  <w:style w:type="paragraph" w:styleId="CommentText">
    <w:name w:val="annotation text"/>
    <w:basedOn w:val="Normal"/>
    <w:link w:val="CommentTextChar"/>
    <w:uiPriority w:val="99"/>
    <w:semiHidden/>
    <w:rsid w:val="00AF635E"/>
    <w:rPr>
      <w:sz w:val="20"/>
      <w:szCs w:val="20"/>
    </w:rPr>
  </w:style>
  <w:style w:type="character" w:customStyle="1" w:styleId="CommentTextChar">
    <w:name w:val="Comment Text Char"/>
    <w:basedOn w:val="DefaultParagraphFont"/>
    <w:link w:val="CommentText"/>
    <w:uiPriority w:val="99"/>
    <w:semiHidden/>
    <w:locked/>
    <w:rsid w:val="00AF635E"/>
    <w:rPr>
      <w:rFonts w:cs="Times New Roman"/>
      <w:sz w:val="20"/>
      <w:szCs w:val="20"/>
    </w:rPr>
  </w:style>
  <w:style w:type="paragraph" w:styleId="CommentSubject">
    <w:name w:val="annotation subject"/>
    <w:basedOn w:val="CommentText"/>
    <w:next w:val="CommentText"/>
    <w:link w:val="CommentSubjectChar"/>
    <w:uiPriority w:val="99"/>
    <w:semiHidden/>
    <w:rsid w:val="00AF635E"/>
    <w:rPr>
      <w:b/>
      <w:bCs/>
    </w:rPr>
  </w:style>
  <w:style w:type="character" w:customStyle="1" w:styleId="CommentSubjectChar">
    <w:name w:val="Comment Subject Char"/>
    <w:basedOn w:val="CommentTextChar"/>
    <w:link w:val="CommentSubject"/>
    <w:uiPriority w:val="99"/>
    <w:semiHidden/>
    <w:locked/>
    <w:rsid w:val="00AF635E"/>
    <w:rPr>
      <w:b/>
      <w:bCs/>
    </w:rPr>
  </w:style>
  <w:style w:type="paragraph" w:styleId="Revision">
    <w:name w:val="Revision"/>
    <w:hidden/>
    <w:uiPriority w:val="99"/>
    <w:semiHidden/>
    <w:rsid w:val="00302256"/>
    <w:rPr>
      <w:sz w:val="24"/>
      <w:szCs w:val="24"/>
      <w:lang w:val="en-US" w:eastAsia="ja-JP"/>
    </w:rPr>
  </w:style>
</w:styles>
</file>

<file path=word/webSettings.xml><?xml version="1.0" encoding="utf-8"?>
<w:webSettings xmlns:r="http://schemas.openxmlformats.org/officeDocument/2006/relationships" xmlns:w="http://schemas.openxmlformats.org/wordprocessingml/2006/main">
  <w:divs>
    <w:div w:id="1421558900">
      <w:marLeft w:val="0"/>
      <w:marRight w:val="0"/>
      <w:marTop w:val="0"/>
      <w:marBottom w:val="0"/>
      <w:divBdr>
        <w:top w:val="none" w:sz="0" w:space="0" w:color="auto"/>
        <w:left w:val="none" w:sz="0" w:space="0" w:color="auto"/>
        <w:bottom w:val="none" w:sz="0" w:space="0" w:color="auto"/>
        <w:right w:val="none" w:sz="0" w:space="0" w:color="auto"/>
      </w:divBdr>
    </w:div>
    <w:div w:id="1421558901">
      <w:marLeft w:val="0"/>
      <w:marRight w:val="0"/>
      <w:marTop w:val="0"/>
      <w:marBottom w:val="0"/>
      <w:divBdr>
        <w:top w:val="none" w:sz="0" w:space="0" w:color="auto"/>
        <w:left w:val="none" w:sz="0" w:space="0" w:color="auto"/>
        <w:bottom w:val="none" w:sz="0" w:space="0" w:color="auto"/>
        <w:right w:val="none" w:sz="0" w:space="0" w:color="auto"/>
      </w:divBdr>
    </w:div>
    <w:div w:id="1421558902">
      <w:marLeft w:val="0"/>
      <w:marRight w:val="0"/>
      <w:marTop w:val="0"/>
      <w:marBottom w:val="0"/>
      <w:divBdr>
        <w:top w:val="none" w:sz="0" w:space="0" w:color="auto"/>
        <w:left w:val="none" w:sz="0" w:space="0" w:color="auto"/>
        <w:bottom w:val="none" w:sz="0" w:space="0" w:color="auto"/>
        <w:right w:val="none" w:sz="0" w:space="0" w:color="auto"/>
      </w:divBdr>
    </w:div>
    <w:div w:id="1421558903">
      <w:marLeft w:val="0"/>
      <w:marRight w:val="0"/>
      <w:marTop w:val="0"/>
      <w:marBottom w:val="0"/>
      <w:divBdr>
        <w:top w:val="none" w:sz="0" w:space="0" w:color="auto"/>
        <w:left w:val="none" w:sz="0" w:space="0" w:color="auto"/>
        <w:bottom w:val="none" w:sz="0" w:space="0" w:color="auto"/>
        <w:right w:val="none" w:sz="0" w:space="0" w:color="auto"/>
      </w:divBdr>
    </w:div>
    <w:div w:id="1421558904">
      <w:marLeft w:val="0"/>
      <w:marRight w:val="0"/>
      <w:marTop w:val="0"/>
      <w:marBottom w:val="0"/>
      <w:divBdr>
        <w:top w:val="none" w:sz="0" w:space="0" w:color="auto"/>
        <w:left w:val="none" w:sz="0" w:space="0" w:color="auto"/>
        <w:bottom w:val="none" w:sz="0" w:space="0" w:color="auto"/>
        <w:right w:val="none" w:sz="0" w:space="0" w:color="auto"/>
      </w:divBdr>
    </w:div>
    <w:div w:id="1421558905">
      <w:marLeft w:val="0"/>
      <w:marRight w:val="0"/>
      <w:marTop w:val="0"/>
      <w:marBottom w:val="0"/>
      <w:divBdr>
        <w:top w:val="none" w:sz="0" w:space="0" w:color="auto"/>
        <w:left w:val="none" w:sz="0" w:space="0" w:color="auto"/>
        <w:bottom w:val="none" w:sz="0" w:space="0" w:color="auto"/>
        <w:right w:val="none" w:sz="0" w:space="0" w:color="auto"/>
      </w:divBdr>
    </w:div>
    <w:div w:id="1421558906">
      <w:marLeft w:val="0"/>
      <w:marRight w:val="0"/>
      <w:marTop w:val="0"/>
      <w:marBottom w:val="0"/>
      <w:divBdr>
        <w:top w:val="none" w:sz="0" w:space="0" w:color="auto"/>
        <w:left w:val="none" w:sz="0" w:space="0" w:color="auto"/>
        <w:bottom w:val="none" w:sz="0" w:space="0" w:color="auto"/>
        <w:right w:val="none" w:sz="0" w:space="0" w:color="auto"/>
      </w:divBdr>
    </w:div>
    <w:div w:id="1421558907">
      <w:marLeft w:val="0"/>
      <w:marRight w:val="0"/>
      <w:marTop w:val="0"/>
      <w:marBottom w:val="0"/>
      <w:divBdr>
        <w:top w:val="none" w:sz="0" w:space="0" w:color="auto"/>
        <w:left w:val="none" w:sz="0" w:space="0" w:color="auto"/>
        <w:bottom w:val="none" w:sz="0" w:space="0" w:color="auto"/>
        <w:right w:val="none" w:sz="0" w:space="0" w:color="auto"/>
      </w:divBdr>
    </w:div>
    <w:div w:id="1421558908">
      <w:marLeft w:val="0"/>
      <w:marRight w:val="0"/>
      <w:marTop w:val="0"/>
      <w:marBottom w:val="0"/>
      <w:divBdr>
        <w:top w:val="none" w:sz="0" w:space="0" w:color="auto"/>
        <w:left w:val="none" w:sz="0" w:space="0" w:color="auto"/>
        <w:bottom w:val="none" w:sz="0" w:space="0" w:color="auto"/>
        <w:right w:val="none" w:sz="0" w:space="0" w:color="auto"/>
      </w:divBdr>
    </w:div>
    <w:div w:id="1421558909">
      <w:marLeft w:val="0"/>
      <w:marRight w:val="0"/>
      <w:marTop w:val="0"/>
      <w:marBottom w:val="0"/>
      <w:divBdr>
        <w:top w:val="none" w:sz="0" w:space="0" w:color="auto"/>
        <w:left w:val="none" w:sz="0" w:space="0" w:color="auto"/>
        <w:bottom w:val="none" w:sz="0" w:space="0" w:color="auto"/>
        <w:right w:val="none" w:sz="0" w:space="0" w:color="auto"/>
      </w:divBdr>
    </w:div>
    <w:div w:id="1421558910">
      <w:marLeft w:val="0"/>
      <w:marRight w:val="0"/>
      <w:marTop w:val="0"/>
      <w:marBottom w:val="0"/>
      <w:divBdr>
        <w:top w:val="none" w:sz="0" w:space="0" w:color="auto"/>
        <w:left w:val="none" w:sz="0" w:space="0" w:color="auto"/>
        <w:bottom w:val="none" w:sz="0" w:space="0" w:color="auto"/>
        <w:right w:val="none" w:sz="0" w:space="0" w:color="auto"/>
      </w:divBdr>
    </w:div>
    <w:div w:id="142155891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repos.fedorapeople.org/repos/dchen/apache-maven/epel-apache-maven.repo%20-O%20/etc/yum.repos.d/epel-apache-maven.rep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6</Pages>
  <Words>1328</Words>
  <Characters>7971</Characters>
  <Application>Microsoft Office Outlook</Application>
  <DocSecurity>0</DocSecurity>
  <Lines>0</Lines>
  <Paragraphs>0</Paragraphs>
  <ScaleCrop>false</ScaleCrop>
  <Company>University of Illinois Urbana-Champaign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cp:lastModifiedBy>
  <cp:revision>3</cp:revision>
  <cp:lastPrinted>2015-08-03T18:17:00Z</cp:lastPrinted>
  <dcterms:created xsi:type="dcterms:W3CDTF">2015-09-21T01:18:00Z</dcterms:created>
  <dcterms:modified xsi:type="dcterms:W3CDTF">2015-09-25T22:00:00Z</dcterms:modified>
</cp:coreProperties>
</file>