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13" w:rsidRDefault="001F5213" w:rsidP="00101FC4">
      <w:pPr>
        <w:pStyle w:val="Title"/>
      </w:pPr>
      <w:r>
        <w:t>Tutorial:</w:t>
      </w:r>
    </w:p>
    <w:p w:rsidR="001F5213" w:rsidRDefault="001F5213" w:rsidP="00101FC4">
      <w:pPr>
        <w:pStyle w:val="Title"/>
      </w:pPr>
      <w:r>
        <w:t>Introduction to HBase</w:t>
      </w:r>
    </w:p>
    <w:p w:rsidR="001F5213" w:rsidRDefault="001F5213" w:rsidP="00C322F6">
      <w:pPr>
        <w:jc w:val="right"/>
      </w:pPr>
      <w:r>
        <w:t>Imani Palmer</w:t>
      </w:r>
    </w:p>
    <w:p w:rsidR="001F5213" w:rsidRDefault="001F5213" w:rsidP="00C322F6">
      <w:pPr>
        <w:jc w:val="right"/>
      </w:pPr>
      <w:r w:rsidRPr="002F117D">
        <w:rPr>
          <w:color w:val="808080"/>
        </w:rPr>
        <w:t xml:space="preserve">Last update: </w:t>
      </w:r>
      <w:r w:rsidRPr="00C322F6">
        <w:t>September 1</w:t>
      </w:r>
      <w:r>
        <w:t>4</w:t>
      </w:r>
      <w:r w:rsidRPr="00C322F6">
        <w:t>, 2015</w:t>
      </w:r>
    </w:p>
    <w:p w:rsidR="001F5213" w:rsidRDefault="001F5213" w:rsidP="00101FC4"/>
    <w:p w:rsidR="001F5213" w:rsidRDefault="001F5213" w:rsidP="00101FC4">
      <w:pPr>
        <w:pStyle w:val="Heading1"/>
      </w:pPr>
      <w:r>
        <w:t>Overview</w:t>
      </w:r>
    </w:p>
    <w:p w:rsidR="001F5213" w:rsidRPr="00F421FA" w:rsidRDefault="001F5213" w:rsidP="00F421FA">
      <w:pPr>
        <w:rPr>
          <w:b/>
        </w:rPr>
      </w:pPr>
      <w:r w:rsidRPr="00F421FA">
        <w:rPr>
          <w:b/>
        </w:rPr>
        <w:t>Welcome</w:t>
      </w:r>
    </w:p>
    <w:p w:rsidR="001F5213" w:rsidRDefault="001F5213" w:rsidP="00C322F6">
      <w:r>
        <w:t>Welcome to the HBase tutorial. This tutorial covers the critical skills needed to develop a Hadoop HBase application. It starts with an already deployed Hadoop environment where students will execute a series of hands-on labs.</w:t>
      </w:r>
    </w:p>
    <w:p w:rsidR="001F5213" w:rsidRDefault="001F5213" w:rsidP="00F421FA"/>
    <w:p w:rsidR="001F5213" w:rsidRDefault="001F5213" w:rsidP="00F421FA">
      <w:pPr>
        <w:rPr>
          <w:b/>
        </w:rPr>
      </w:pPr>
    </w:p>
    <w:p w:rsidR="001F5213" w:rsidRPr="00F421FA" w:rsidRDefault="001F5213" w:rsidP="00F421FA">
      <w:pPr>
        <w:rPr>
          <w:b/>
        </w:rPr>
      </w:pPr>
      <w:r w:rsidRPr="00F421FA">
        <w:rPr>
          <w:b/>
        </w:rPr>
        <w:t>Objectives</w:t>
      </w:r>
    </w:p>
    <w:p w:rsidR="001F5213" w:rsidRDefault="001F5213" w:rsidP="008629C4">
      <w:r>
        <w:t>Upon completing this tutorial, students will be able to:</w:t>
      </w:r>
    </w:p>
    <w:p w:rsidR="001F5213" w:rsidRDefault="001F5213" w:rsidP="00F421FA">
      <w:pPr>
        <w:pStyle w:val="ListParagraph"/>
        <w:numPr>
          <w:ilvl w:val="0"/>
          <w:numId w:val="3"/>
        </w:numPr>
      </w:pPr>
      <w:r>
        <w:t>Set up an all-in-one HBase installation</w:t>
      </w:r>
    </w:p>
    <w:p w:rsidR="001F5213" w:rsidRDefault="001F5213" w:rsidP="00F421FA">
      <w:pPr>
        <w:pStyle w:val="ListParagraph"/>
        <w:numPr>
          <w:ilvl w:val="0"/>
          <w:numId w:val="3"/>
        </w:numPr>
      </w:pPr>
      <w:r>
        <w:t>Perform basic operations on HBase</w:t>
      </w:r>
    </w:p>
    <w:p w:rsidR="001F5213" w:rsidRDefault="001F5213" w:rsidP="000F33DD">
      <w:pPr>
        <w:pStyle w:val="ListParagraph"/>
        <w:numPr>
          <w:ilvl w:val="0"/>
          <w:numId w:val="3"/>
        </w:numPr>
        <w:spacing w:before="240"/>
      </w:pPr>
      <w:r>
        <w:t>Develop simple HBase applications</w:t>
      </w:r>
    </w:p>
    <w:p w:rsidR="001F5213" w:rsidRDefault="001F5213" w:rsidP="00F421FA">
      <w:pPr>
        <w:pStyle w:val="ListParagraph"/>
        <w:numPr>
          <w:ilvl w:val="0"/>
          <w:numId w:val="3"/>
        </w:numPr>
      </w:pPr>
      <w:r>
        <w:t>Compile HBase applications</w:t>
      </w:r>
    </w:p>
    <w:p w:rsidR="001F5213" w:rsidRDefault="001F5213" w:rsidP="00E469F7">
      <w:pPr>
        <w:pStyle w:val="ListParagraph"/>
        <w:numPr>
          <w:ilvl w:val="0"/>
          <w:numId w:val="3"/>
        </w:numPr>
      </w:pPr>
      <w:r>
        <w:t>Run HBase applications and examine the output</w:t>
      </w:r>
    </w:p>
    <w:p w:rsidR="001F5213" w:rsidRDefault="001F5213" w:rsidP="008629C4">
      <w:pPr>
        <w:rPr>
          <w:b/>
        </w:rPr>
      </w:pPr>
    </w:p>
    <w:p w:rsidR="001F5213" w:rsidRPr="00F421FA" w:rsidRDefault="001F5213" w:rsidP="008629C4">
      <w:pPr>
        <w:rPr>
          <w:b/>
        </w:rPr>
      </w:pPr>
      <w:r w:rsidRPr="00F421FA">
        <w:rPr>
          <w:b/>
        </w:rPr>
        <w:t>Structure</w:t>
      </w:r>
    </w:p>
    <w:p w:rsidR="001F5213" w:rsidRDefault="001F5213" w:rsidP="008629C4">
      <w:r>
        <w:t xml:space="preserve">This guide is designed as step-by-step instructions for hands-on exercises. It teaches you, through the use of examples, how to operate the HBase service in a functional test environment. The instructions are presented in the following order: </w:t>
      </w:r>
    </w:p>
    <w:p w:rsidR="001F5213" w:rsidRDefault="001F5213" w:rsidP="00E469F7">
      <w:pPr>
        <w:pStyle w:val="ListParagraph"/>
        <w:numPr>
          <w:ilvl w:val="0"/>
          <w:numId w:val="6"/>
        </w:numPr>
      </w:pPr>
      <w:r>
        <w:t>Download and set up an all-in-one HBase VM</w:t>
      </w:r>
    </w:p>
    <w:p w:rsidR="001F5213" w:rsidRDefault="001F5213" w:rsidP="00B139F6">
      <w:pPr>
        <w:pStyle w:val="ListParagraph"/>
        <w:numPr>
          <w:ilvl w:val="0"/>
          <w:numId w:val="6"/>
        </w:numPr>
      </w:pPr>
      <w:r>
        <w:t>Use Java to interface with HBase</w:t>
      </w:r>
    </w:p>
    <w:p w:rsidR="001F5213" w:rsidRDefault="001F5213" w:rsidP="00B139F6">
      <w:pPr>
        <w:pStyle w:val="ListParagraph"/>
        <w:numPr>
          <w:ilvl w:val="0"/>
          <w:numId w:val="6"/>
        </w:numPr>
      </w:pPr>
      <w:r>
        <w:t>Run applications on HBase and examine the output</w:t>
      </w:r>
    </w:p>
    <w:p w:rsidR="001F5213" w:rsidRDefault="001F5213" w:rsidP="00E469F7"/>
    <w:p w:rsidR="001F5213" w:rsidRDefault="001F5213" w:rsidP="00CA02FA">
      <w:pPr>
        <w:pStyle w:val="Heading1"/>
      </w:pPr>
      <w:r>
        <w:t>Requirements</w:t>
      </w:r>
    </w:p>
    <w:p w:rsidR="001F5213" w:rsidRPr="0095734D" w:rsidRDefault="001F5213" w:rsidP="00CA02FA">
      <w:pPr>
        <w:spacing w:after="120"/>
        <w:rPr>
          <w:b/>
          <w:iCs/>
        </w:rPr>
      </w:pPr>
      <w:r>
        <w:t xml:space="preserve">This tutorial is designed to work on the </w:t>
      </w:r>
      <w:r>
        <w:rPr>
          <w:b/>
        </w:rPr>
        <w:t xml:space="preserve">Hortonworks Sandbox 2.3 </w:t>
      </w:r>
      <w:r>
        <w:t xml:space="preserve">virtual machine. </w:t>
      </w:r>
      <w:r>
        <w:rPr>
          <w:iCs/>
        </w:rPr>
        <w:t>In order to complete the tutorial, y</w:t>
      </w:r>
      <w:r w:rsidRPr="0095734D">
        <w:rPr>
          <w:iCs/>
        </w:rPr>
        <w:t>ou need to have a working HortonWorks Sandbox machine either locally or on the A</w:t>
      </w:r>
      <w:r>
        <w:rPr>
          <w:iCs/>
        </w:rPr>
        <w:t xml:space="preserve">mazon </w:t>
      </w:r>
      <w:r w:rsidRPr="0095734D">
        <w:rPr>
          <w:iCs/>
        </w:rPr>
        <w:t>W</w:t>
      </w:r>
      <w:r>
        <w:rPr>
          <w:iCs/>
        </w:rPr>
        <w:t xml:space="preserve">eb </w:t>
      </w:r>
      <w:r w:rsidRPr="0095734D">
        <w:rPr>
          <w:iCs/>
        </w:rPr>
        <w:t>S</w:t>
      </w:r>
      <w:r>
        <w:rPr>
          <w:iCs/>
        </w:rPr>
        <w:t>ervices</w:t>
      </w:r>
      <w:r w:rsidRPr="0095734D">
        <w:rPr>
          <w:iCs/>
        </w:rPr>
        <w:t>.</w:t>
      </w:r>
    </w:p>
    <w:p w:rsidR="001F5213" w:rsidRDefault="001F5213" w:rsidP="00CA02FA">
      <w:r>
        <w:t xml:space="preserve">All assignments are designed based on </w:t>
      </w:r>
      <w:r>
        <w:rPr>
          <w:b/>
        </w:rPr>
        <w:t>JDK 7</w:t>
      </w:r>
      <w:r>
        <w:t xml:space="preserve"> (included in the virtual machine).</w:t>
      </w:r>
    </w:p>
    <w:p w:rsidR="001F5213" w:rsidRDefault="001F5213" w:rsidP="00CA02FA"/>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1F5213" w:rsidRPr="00D80149" w:rsidTr="00D80149">
        <w:tc>
          <w:tcPr>
            <w:tcW w:w="1497" w:type="dxa"/>
            <w:tcBorders>
              <w:top w:val="single" w:sz="24" w:space="0" w:color="4472C4"/>
              <w:bottom w:val="single" w:sz="18" w:space="0" w:color="FFFFFF"/>
              <w:right w:val="nil"/>
            </w:tcBorders>
            <w:shd w:val="clear" w:color="auto" w:fill="4472C4"/>
          </w:tcPr>
          <w:p w:rsidR="001F5213" w:rsidRPr="00D80149" w:rsidRDefault="001F5213" w:rsidP="00D80149">
            <w:pPr>
              <w:spacing w:before="120" w:after="120"/>
              <w:jc w:val="center"/>
              <w:rPr>
                <w:rFonts w:eastAsia="MS MinNew Roman"/>
                <w:b/>
                <w:bCs/>
                <w:color w:val="FFFFFF"/>
              </w:rPr>
            </w:pPr>
            <w:r w:rsidRPr="00085C59">
              <w:rPr>
                <w:rFonts w:eastAsia="MS MinNew Roman"/>
                <w:b/>
                <w:noProof/>
                <w:color w:val="FFFFFF"/>
                <w:lang w:val="pl-PL"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1F5213" w:rsidRPr="00D80149" w:rsidRDefault="001F5213" w:rsidP="00D80149">
            <w:pPr>
              <w:spacing w:after="120"/>
              <w:rPr>
                <w:rFonts w:eastAsia="MS MinNew Roman"/>
                <w:b/>
                <w:bCs/>
                <w:iCs/>
                <w:color w:val="FFFFFF"/>
              </w:rPr>
            </w:pPr>
            <w:r w:rsidRPr="00D80149">
              <w:rPr>
                <w:rFonts w:eastAsia="MS MinNew Roman"/>
                <w:bCs/>
                <w:iCs/>
                <w:color w:val="FFFFFF"/>
              </w:rPr>
              <w:t xml:space="preserve">Please refer to </w:t>
            </w:r>
            <w:r w:rsidRPr="00D80149">
              <w:rPr>
                <w:rFonts w:eastAsia="MS MinNew Roman"/>
                <w:b/>
                <w:bCs/>
                <w:iCs/>
                <w:color w:val="FFFFFF"/>
              </w:rPr>
              <w:t>Tutorial: Run HortonWorks Sandbox 2.3 Locally</w:t>
            </w:r>
            <w:r w:rsidRPr="00D80149">
              <w:rPr>
                <w:rFonts w:eastAsia="MS MinNew Roman"/>
                <w:bCs/>
                <w:iCs/>
                <w:color w:val="FFFFFF"/>
              </w:rPr>
              <w:t xml:space="preserve"> or </w:t>
            </w:r>
            <w:r w:rsidRPr="00D80149">
              <w:rPr>
                <w:rFonts w:eastAsia="MS MinNew Roman"/>
                <w:b/>
                <w:bCs/>
                <w:iCs/>
                <w:color w:val="FFFFFF"/>
              </w:rPr>
              <w:t>Tutorial: Run HortonWorks Sandbox 2.3 on AWS</w:t>
            </w:r>
            <w:r w:rsidRPr="00D80149">
              <w:rPr>
                <w:rFonts w:eastAsia="MS MinNew Roman"/>
                <w:bCs/>
                <w:iCs/>
                <w:color w:val="FFFFFF"/>
              </w:rPr>
              <w:t xml:space="preserve"> for more information.</w:t>
            </w:r>
          </w:p>
        </w:tc>
      </w:tr>
    </w:tbl>
    <w:p w:rsidR="001F5213" w:rsidRDefault="001F5213" w:rsidP="00CA02FA">
      <w:pPr>
        <w:pStyle w:val="Heading1"/>
      </w:pPr>
      <w:r>
        <w:t>Setup Hadoop Virtual Machine</w:t>
      </w:r>
    </w:p>
    <w:p w:rsidR="001F5213" w:rsidRDefault="001F5213" w:rsidP="00CA02FA"/>
    <w:p w:rsidR="001F5213" w:rsidRDefault="001F5213" w:rsidP="00CA02FA">
      <w:r w:rsidRPr="000B3828">
        <w:rPr>
          <w:b/>
        </w:rPr>
        <w:t xml:space="preserve">Step 1: </w:t>
      </w:r>
      <w:r>
        <w:t>Start the virtual machine, and then connect to it through the SSH.</w:t>
      </w:r>
    </w:p>
    <w:p w:rsidR="001F5213" w:rsidRDefault="001F5213" w:rsidP="00CA02FA"/>
    <w:p w:rsidR="001F5213" w:rsidRDefault="001F5213" w:rsidP="00CA02FA">
      <w:r>
        <w:rPr>
          <w:b/>
        </w:rPr>
        <w:t xml:space="preserve">Step 2: </w:t>
      </w:r>
      <w:r>
        <w:t>After successfully logging in, you should see a prompt similar to the following: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FE735F">
            <w:pPr>
              <w:rPr>
                <w:rFonts w:ascii="Monaco" w:eastAsia="MS MinNew Roman" w:hAnsi="Monaco"/>
                <w:iCs/>
                <w:color w:val="FFFFFF"/>
                <w:sz w:val="21"/>
              </w:rPr>
            </w:pPr>
            <w:r w:rsidRPr="00D80149">
              <w:rPr>
                <w:rFonts w:ascii="Monaco" w:eastAsia="MS MinNew Roman" w:hAnsi="Monaco"/>
                <w:iCs/>
                <w:color w:val="FFFFFF"/>
                <w:sz w:val="21"/>
              </w:rPr>
              <w:t>[root@sandbox ~]#</w:t>
            </w:r>
          </w:p>
        </w:tc>
      </w:tr>
    </w:tbl>
    <w:p w:rsidR="001F5213" w:rsidRDefault="001F5213" w:rsidP="00F42212">
      <w:pPr>
        <w:rPr>
          <w:b/>
        </w:rPr>
      </w:pPr>
    </w:p>
    <w:p w:rsidR="001F5213" w:rsidRDefault="001F5213" w:rsidP="00CA02FA">
      <w:r>
        <w:rPr>
          <w:b/>
        </w:rPr>
        <w:t xml:space="preserve">Step 3: </w:t>
      </w:r>
      <w:r>
        <w:t>Start HBase Service: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CA02FA">
            <w:pPr>
              <w:rPr>
                <w:rFonts w:ascii="Monaco" w:eastAsia="MS MinNew Roman" w:hAnsi="Monaco"/>
                <w:iCs/>
                <w:color w:val="FFFFFF"/>
                <w:sz w:val="21"/>
              </w:rPr>
            </w:pPr>
            <w:r w:rsidRPr="00D80149">
              <w:rPr>
                <w:rFonts w:ascii="Monaco" w:eastAsia="MS MinNew Roman" w:hAnsi="Monaco"/>
                <w:iCs/>
                <w:color w:val="FFFFFF"/>
                <w:sz w:val="21"/>
              </w:rPr>
              <w:t># bash ~/start_hbase.sh</w:t>
            </w:r>
          </w:p>
        </w:tc>
      </w:tr>
    </w:tbl>
    <w:p w:rsidR="001F5213" w:rsidRDefault="001F5213" w:rsidP="00F42212">
      <w:pPr>
        <w:rPr>
          <w:b/>
        </w:rPr>
      </w:pPr>
    </w:p>
    <w:p w:rsidR="001F5213" w:rsidRDefault="001F5213" w:rsidP="005D7CB7">
      <w:r>
        <w:rPr>
          <w:b/>
        </w:rPr>
        <w:t xml:space="preserve">Step 4: </w:t>
      </w:r>
      <w:r>
        <w:t>Change the current folder:</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F42212">
            <w:pPr>
              <w:rPr>
                <w:rFonts w:ascii="Monaco" w:eastAsia="MS MinNew Roman" w:hAnsi="Monaco"/>
                <w:iCs/>
                <w:color w:val="FFFFFF"/>
                <w:sz w:val="21"/>
              </w:rPr>
            </w:pPr>
            <w:r>
              <w:rPr>
                <w:rFonts w:ascii="Monaco" w:eastAsia="MS MinNew Roman" w:hAnsi="Monaco"/>
                <w:iCs/>
                <w:color w:val="FFFFFF"/>
                <w:sz w:val="21"/>
              </w:rPr>
              <w:t># cd H</w:t>
            </w:r>
            <w:r w:rsidRPr="00D80149">
              <w:rPr>
                <w:rFonts w:ascii="Monaco" w:eastAsia="MS MinNew Roman" w:hAnsi="Monaco"/>
                <w:iCs/>
                <w:color w:val="FFFFFF"/>
                <w:sz w:val="21"/>
              </w:rPr>
              <w:t>base-tutorial</w:t>
            </w:r>
          </w:p>
        </w:tc>
      </w:tr>
    </w:tbl>
    <w:p w:rsidR="001F5213" w:rsidRDefault="001F5213" w:rsidP="00CA02FA">
      <w:pPr>
        <w:rPr>
          <w:b/>
        </w:rPr>
      </w:pPr>
    </w:p>
    <w:p w:rsidR="001F5213" w:rsidRDefault="001F5213" w:rsidP="00101FC4">
      <w:pPr>
        <w:pStyle w:val="Heading1"/>
      </w:pPr>
      <w:r>
        <w:t>Create Table</w:t>
      </w:r>
    </w:p>
    <w:p w:rsidR="001F5213" w:rsidRDefault="001F5213" w:rsidP="00F7446C">
      <w:r>
        <w:t>The “Create Table</w:t>
      </w:r>
      <w:r w:rsidRPr="00594EA7">
        <w:t xml:space="preserve">” </w:t>
      </w:r>
      <w:r>
        <w:t>application</w:t>
      </w:r>
      <w:r w:rsidRPr="00594EA7">
        <w:t xml:space="preserve"> </w:t>
      </w:r>
      <w:r>
        <w:t>is your first introduction in to interface with HBase.</w:t>
      </w:r>
      <w:r w:rsidRPr="00594EA7">
        <w:t xml:space="preserve"> It is a straightforward application </w:t>
      </w:r>
      <w:r>
        <w:t>in</w:t>
      </w:r>
      <w:r w:rsidRPr="00594EA7">
        <w:t xml:space="preserve"> </w:t>
      </w:r>
      <w:r>
        <w:t>which you will create the table named “employee” shown below:</w:t>
      </w:r>
    </w:p>
    <w:p w:rsidR="001F5213" w:rsidRDefault="001F5213" w:rsidP="00F7446C"/>
    <w:tbl>
      <w:tblPr>
        <w:tblW w:w="0" w:type="auto"/>
        <w:tblLook w:val="0020"/>
      </w:tblPr>
      <w:tblGrid>
        <w:gridCol w:w="3192"/>
        <w:gridCol w:w="3192"/>
        <w:gridCol w:w="3192"/>
      </w:tblGrid>
      <w:tr w:rsidR="001F5213" w:rsidRPr="005247CE" w:rsidTr="008A0154">
        <w:tc>
          <w:tcPr>
            <w:tcW w:w="3192" w:type="dxa"/>
          </w:tcPr>
          <w:p w:rsidR="001F5213" w:rsidRPr="005247CE" w:rsidRDefault="001F5213" w:rsidP="00F7446C">
            <w:pPr>
              <w:rPr>
                <w:rFonts w:eastAsia="MS MinNew Roman"/>
                <w:b/>
                <w:bCs/>
              </w:rPr>
            </w:pPr>
            <w:r w:rsidRPr="005247CE">
              <w:rPr>
                <w:rFonts w:eastAsia="MS MinNew Roman"/>
                <w:b/>
                <w:bCs/>
              </w:rPr>
              <w:t>Row key</w:t>
            </w:r>
          </w:p>
        </w:tc>
        <w:tc>
          <w:tcPr>
            <w:tcW w:w="3192" w:type="dxa"/>
          </w:tcPr>
          <w:p w:rsidR="001F5213" w:rsidRPr="005247CE" w:rsidRDefault="001F5213" w:rsidP="00F7446C">
            <w:pPr>
              <w:rPr>
                <w:rFonts w:eastAsia="MS MinNew Roman"/>
                <w:b/>
                <w:bCs/>
              </w:rPr>
            </w:pPr>
            <w:r w:rsidRPr="005247CE">
              <w:rPr>
                <w:rFonts w:eastAsia="MS MinNew Roman"/>
                <w:b/>
                <w:bCs/>
              </w:rPr>
              <w:t>personal data</w:t>
            </w:r>
          </w:p>
        </w:tc>
        <w:tc>
          <w:tcPr>
            <w:tcW w:w="3192" w:type="dxa"/>
          </w:tcPr>
          <w:p w:rsidR="001F5213" w:rsidRPr="005247CE" w:rsidRDefault="001F5213" w:rsidP="00F7446C">
            <w:pPr>
              <w:rPr>
                <w:rFonts w:eastAsia="MS MinNew Roman"/>
                <w:b/>
                <w:bCs/>
              </w:rPr>
            </w:pPr>
            <w:r w:rsidRPr="005247CE">
              <w:rPr>
                <w:rFonts w:eastAsia="MS MinNew Roman"/>
                <w:b/>
                <w:bCs/>
              </w:rPr>
              <w:t>professional</w:t>
            </w:r>
          </w:p>
        </w:tc>
      </w:tr>
      <w:tr w:rsidR="001F5213" w:rsidRPr="005247CE" w:rsidTr="008A0154">
        <w:tc>
          <w:tcPr>
            <w:tcW w:w="3192" w:type="dxa"/>
          </w:tcPr>
          <w:p w:rsidR="001F5213" w:rsidRPr="005247CE" w:rsidRDefault="001F5213" w:rsidP="00F7446C">
            <w:pPr>
              <w:rPr>
                <w:rFonts w:eastAsia="MS MinNew Roman"/>
              </w:rPr>
            </w:pPr>
          </w:p>
        </w:tc>
        <w:tc>
          <w:tcPr>
            <w:tcW w:w="3192" w:type="dxa"/>
          </w:tcPr>
          <w:p w:rsidR="001F5213" w:rsidRPr="005247CE" w:rsidRDefault="001F5213" w:rsidP="00F7446C">
            <w:pPr>
              <w:rPr>
                <w:rFonts w:eastAsia="MS MinNew Roman"/>
              </w:rPr>
            </w:pPr>
          </w:p>
        </w:tc>
        <w:tc>
          <w:tcPr>
            <w:tcW w:w="3192" w:type="dxa"/>
          </w:tcPr>
          <w:p w:rsidR="001F5213" w:rsidRPr="005247CE" w:rsidRDefault="001F5213" w:rsidP="00F7446C">
            <w:pPr>
              <w:rPr>
                <w:rFonts w:eastAsia="MS MinNew Roman"/>
              </w:rPr>
            </w:pPr>
          </w:p>
        </w:tc>
      </w:tr>
      <w:tr w:rsidR="001F5213" w:rsidRPr="005247CE" w:rsidTr="008A0154">
        <w:tc>
          <w:tcPr>
            <w:tcW w:w="3192" w:type="dxa"/>
          </w:tcPr>
          <w:p w:rsidR="001F5213" w:rsidRPr="005247CE" w:rsidRDefault="001F5213" w:rsidP="00F7446C">
            <w:pPr>
              <w:rPr>
                <w:rFonts w:eastAsia="MS MinNew Roman"/>
              </w:rPr>
            </w:pPr>
          </w:p>
        </w:tc>
        <w:tc>
          <w:tcPr>
            <w:tcW w:w="3192" w:type="dxa"/>
          </w:tcPr>
          <w:p w:rsidR="001F5213" w:rsidRPr="005247CE" w:rsidRDefault="001F5213" w:rsidP="00F7446C">
            <w:pPr>
              <w:rPr>
                <w:rFonts w:eastAsia="MS MinNew Roman"/>
              </w:rPr>
            </w:pPr>
          </w:p>
        </w:tc>
        <w:tc>
          <w:tcPr>
            <w:tcW w:w="3192" w:type="dxa"/>
          </w:tcPr>
          <w:p w:rsidR="001F5213" w:rsidRPr="005247CE" w:rsidRDefault="001F5213" w:rsidP="00F7446C">
            <w:pPr>
              <w:rPr>
                <w:rFonts w:eastAsia="MS MinNew Roman"/>
              </w:rPr>
            </w:pPr>
          </w:p>
        </w:tc>
      </w:tr>
    </w:tbl>
    <w:p w:rsidR="001F5213" w:rsidRPr="00594EA7" w:rsidRDefault="001F5213" w:rsidP="00F7446C"/>
    <w:p w:rsidR="001F5213" w:rsidRDefault="001F5213" w:rsidP="00101FC4"/>
    <w:tbl>
      <w:tblPr>
        <w:tblW w:w="0" w:type="auto"/>
        <w:tblBorders>
          <w:top w:val="single" w:sz="24" w:space="0" w:color="4472C4"/>
          <w:left w:val="single" w:sz="24" w:space="0" w:color="4472C4"/>
          <w:bottom w:val="single" w:sz="24" w:space="0" w:color="4472C4"/>
          <w:right w:val="single" w:sz="24" w:space="0" w:color="4472C4"/>
        </w:tblBorders>
        <w:tblLook w:val="00A0"/>
      </w:tblPr>
      <w:tblGrid>
        <w:gridCol w:w="1497"/>
        <w:gridCol w:w="7853"/>
      </w:tblGrid>
      <w:tr w:rsidR="001F5213" w:rsidRPr="00D80149" w:rsidTr="00D80149">
        <w:tc>
          <w:tcPr>
            <w:tcW w:w="1497" w:type="dxa"/>
            <w:tcBorders>
              <w:top w:val="single" w:sz="24" w:space="0" w:color="4472C4"/>
              <w:bottom w:val="single" w:sz="18" w:space="0" w:color="FFFFFF"/>
              <w:right w:val="nil"/>
            </w:tcBorders>
            <w:shd w:val="clear" w:color="auto" w:fill="4472C4"/>
          </w:tcPr>
          <w:p w:rsidR="001F5213" w:rsidRPr="00D80149" w:rsidRDefault="001F5213" w:rsidP="00D80149">
            <w:pPr>
              <w:spacing w:before="120" w:after="120"/>
              <w:jc w:val="center"/>
              <w:rPr>
                <w:rFonts w:eastAsia="MS MinNew Roman"/>
                <w:b/>
                <w:bCs/>
                <w:color w:val="FFFFFF"/>
              </w:rPr>
            </w:pPr>
            <w:r w:rsidRPr="00085C59">
              <w:rPr>
                <w:rFonts w:eastAsia="MS MinNew Roman"/>
                <w:b/>
                <w:noProof/>
                <w:color w:val="FFFFFF"/>
                <w:lang w:val="pl-PL" w:eastAsia="pl-PL"/>
              </w:rPr>
              <w:pict>
                <v:shape id="Picture 6" o:spid="_x0000_i1026" type="#_x0000_t75" style="width:63.6pt;height:63.6pt;visibility:visible">
                  <v:imagedata r:id="rId7" o:title=""/>
                </v:shape>
              </w:pict>
            </w:r>
          </w:p>
        </w:tc>
        <w:tc>
          <w:tcPr>
            <w:tcW w:w="7853" w:type="dxa"/>
            <w:tcBorders>
              <w:top w:val="single" w:sz="24" w:space="0" w:color="4472C4"/>
              <w:bottom w:val="single" w:sz="18" w:space="0" w:color="FFFFFF"/>
            </w:tcBorders>
            <w:shd w:val="clear" w:color="auto" w:fill="4472C4"/>
            <w:vAlign w:val="center"/>
          </w:tcPr>
          <w:p w:rsidR="001F5213" w:rsidRPr="00D80149" w:rsidRDefault="001F5213" w:rsidP="00D80149">
            <w:pPr>
              <w:spacing w:after="120"/>
              <w:rPr>
                <w:rFonts w:eastAsia="MS MinNew Roman"/>
                <w:b/>
                <w:bCs/>
                <w:iCs/>
                <w:color w:val="FFFFFF"/>
              </w:rPr>
            </w:pPr>
            <w:r w:rsidRPr="00D80149">
              <w:rPr>
                <w:rFonts w:eastAsia="MS MinNew Roman"/>
                <w:bCs/>
                <w:iCs/>
                <w:color w:val="FFFFFF"/>
              </w:rPr>
              <w:t>If you are new to Java programming language, take a look at:</w:t>
            </w:r>
          </w:p>
          <w:p w:rsidR="001F5213" w:rsidRPr="00D80149" w:rsidRDefault="001F5213" w:rsidP="00380B97">
            <w:pPr>
              <w:rPr>
                <w:rFonts w:eastAsia="MS MinNew Roman"/>
                <w:b/>
                <w:bCs/>
                <w:iCs/>
                <w:color w:val="FFFFFF"/>
              </w:rPr>
            </w:pPr>
            <w:r w:rsidRPr="00D80149">
              <w:rPr>
                <w:rFonts w:eastAsia="MS MinNew Roman"/>
                <w:bCs/>
                <w:iCs/>
                <w:color w:val="FFFFFF"/>
              </w:rPr>
              <w:t>https://docs.oracle.com/javase/tutorial/</w:t>
            </w:r>
          </w:p>
        </w:tc>
      </w:tr>
    </w:tbl>
    <w:p w:rsidR="001F5213" w:rsidRDefault="001F5213" w:rsidP="00101FC4"/>
    <w:p w:rsidR="001F5213" w:rsidRPr="00101FC4" w:rsidRDefault="001F5213" w:rsidP="00101FC4"/>
    <w:p w:rsidR="001F5213" w:rsidRDefault="001F5213" w:rsidP="0012793C">
      <w:r>
        <w:rPr>
          <w:b/>
        </w:rPr>
        <w:t xml:space="preserve">Step 1: </w:t>
      </w:r>
      <w:r>
        <w:t>Compile the source code using the following commands.</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rPr>
          <w:cantSplit/>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FE735F">
            <w:pPr>
              <w:rPr>
                <w:rFonts w:ascii="Monaco" w:eastAsia="MS MinNew Roman" w:hAnsi="Monaco"/>
                <w:iCs/>
                <w:color w:val="FFFFFF"/>
                <w:sz w:val="21"/>
              </w:rPr>
            </w:pPr>
            <w:r w:rsidRPr="00D80149">
              <w:rPr>
                <w:rFonts w:ascii="Monaco" w:eastAsia="MS MinNew Roman" w:hAnsi="Monaco"/>
                <w:iCs/>
                <w:color w:val="FFFFFF"/>
                <w:sz w:val="21"/>
              </w:rPr>
              <w:t># export CLASSPATH=$(hbase classpath)</w:t>
            </w:r>
          </w:p>
          <w:p w:rsidR="001F5213" w:rsidRPr="00D80149" w:rsidRDefault="001F5213" w:rsidP="00FE735F">
            <w:pPr>
              <w:rPr>
                <w:rFonts w:ascii="Monaco" w:eastAsia="MS MinNew Roman" w:hAnsi="Monaco"/>
                <w:iCs/>
                <w:color w:val="FFFFFF"/>
                <w:sz w:val="21"/>
              </w:rPr>
            </w:pPr>
            <w:r w:rsidRPr="00D80149">
              <w:rPr>
                <w:rFonts w:ascii="Monaco" w:eastAsia="MS MinNew Roman" w:hAnsi="Monaco"/>
                <w:iCs/>
                <w:color w:val="FFFFFF"/>
                <w:sz w:val="21"/>
              </w:rPr>
              <w:t># javac CreateTable.java</w:t>
            </w:r>
          </w:p>
        </w:tc>
      </w:tr>
    </w:tbl>
    <w:p w:rsidR="001F5213" w:rsidRDefault="001F5213" w:rsidP="00CA02FA">
      <w:pPr>
        <w:rPr>
          <w:b/>
        </w:rPr>
      </w:pPr>
      <w:bookmarkStart w:id="0" w:name="_GoBack"/>
      <w:bookmarkEnd w:id="0"/>
    </w:p>
    <w:p w:rsidR="001F5213" w:rsidRDefault="001F5213" w:rsidP="0012793C">
      <w:r>
        <w:rPr>
          <w:b/>
        </w:rPr>
        <w:t xml:space="preserve">Step 2 (Optional: Just in case of compile errors): </w:t>
      </w:r>
      <w:r>
        <w:t>If you encounter any compilation error (possibly due to typos), you need to first edit the source file and fix the problems, then clean the built files, and finally compile the code again using the direction above. In summary, these are the commands:</w:t>
      </w:r>
    </w:p>
    <w:tbl>
      <w:tblPr>
        <w:tblW w:w="0" w:type="auto"/>
        <w:tblLook w:val="0000"/>
      </w:tblPr>
      <w:tblGrid>
        <w:gridCol w:w="9350"/>
      </w:tblGrid>
      <w:tr w:rsidR="001F5213" w:rsidRPr="00D80149" w:rsidTr="008A0154">
        <w:trPr>
          <w:trHeight w:val="1156"/>
        </w:trPr>
        <w:tc>
          <w:tcPr>
            <w:tcW w:w="9350" w:type="dxa"/>
          </w:tcPr>
          <w:p w:rsidR="001F5213" w:rsidRPr="00552206" w:rsidRDefault="001F5213" w:rsidP="00FE735F">
            <w:pPr>
              <w:rPr>
                <w:rFonts w:ascii="Monaco" w:eastAsia="MS MinNew Roman" w:hAnsi="Monaco"/>
                <w:iCs/>
                <w:sz w:val="21"/>
              </w:rPr>
            </w:pPr>
            <w:r w:rsidRPr="00552206">
              <w:rPr>
                <w:rFonts w:ascii="Monaco" w:eastAsia="MS MinNew Roman" w:hAnsi="Monaco"/>
                <w:iCs/>
                <w:sz w:val="21"/>
              </w:rPr>
              <w:t># nano CreateTable.java</w:t>
            </w:r>
          </w:p>
          <w:p w:rsidR="001F5213" w:rsidRPr="00552206" w:rsidRDefault="001F5213" w:rsidP="00FE735F">
            <w:pPr>
              <w:rPr>
                <w:rFonts w:ascii="Monaco" w:eastAsia="MS MinNew Roman" w:hAnsi="Monaco"/>
                <w:iCs/>
                <w:sz w:val="21"/>
              </w:rPr>
            </w:pPr>
            <w:r w:rsidRPr="00552206">
              <w:rPr>
                <w:rFonts w:ascii="Monaco" w:eastAsia="MS MinNew Roman" w:hAnsi="Monaco"/>
                <w:iCs/>
                <w:sz w:val="21"/>
              </w:rPr>
              <w:t># rm –rf *.class</w:t>
            </w:r>
          </w:p>
          <w:p w:rsidR="001F5213" w:rsidRPr="00552206" w:rsidRDefault="001F5213" w:rsidP="00FE735F">
            <w:pPr>
              <w:rPr>
                <w:rFonts w:ascii="Monaco" w:eastAsia="MS MinNew Roman" w:hAnsi="Monaco"/>
                <w:iCs/>
                <w:sz w:val="21"/>
              </w:rPr>
            </w:pPr>
            <w:r w:rsidRPr="00552206">
              <w:rPr>
                <w:rFonts w:ascii="Monaco" w:eastAsia="MS MinNew Roman" w:hAnsi="Monaco"/>
                <w:iCs/>
                <w:sz w:val="21"/>
              </w:rPr>
              <w:t># export CLASSPATH=$(hbase classpath)</w:t>
            </w:r>
          </w:p>
          <w:p w:rsidR="001F5213" w:rsidRPr="00552206" w:rsidRDefault="001F5213" w:rsidP="00FE735F">
            <w:pPr>
              <w:rPr>
                <w:rFonts w:ascii="Monaco" w:eastAsia="MS MinNew Roman" w:hAnsi="Monaco"/>
                <w:iCs/>
                <w:sz w:val="21"/>
              </w:rPr>
            </w:pPr>
            <w:r w:rsidRPr="00552206">
              <w:rPr>
                <w:rFonts w:ascii="Monaco" w:eastAsia="MS MinNew Roman" w:hAnsi="Monaco"/>
                <w:iCs/>
                <w:sz w:val="21"/>
              </w:rPr>
              <w:t># javac CreateTable.java</w:t>
            </w:r>
          </w:p>
        </w:tc>
      </w:tr>
    </w:tbl>
    <w:p w:rsidR="001F5213" w:rsidRDefault="001F5213" w:rsidP="00CA02FA"/>
    <w:p w:rsidR="001F5213" w:rsidRDefault="001F5213" w:rsidP="0012793C">
      <w:r>
        <w:rPr>
          <w:b/>
        </w:rPr>
        <w:t xml:space="preserve">Step 3: </w:t>
      </w:r>
      <w:r>
        <w:t>Run the application using the following command and wait for it to be done.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9C606A">
            <w:pPr>
              <w:rPr>
                <w:rFonts w:ascii="Monaco" w:eastAsia="MS MinNew Roman" w:hAnsi="Monaco"/>
                <w:iCs/>
                <w:color w:val="FFFFFF"/>
                <w:sz w:val="21"/>
              </w:rPr>
            </w:pPr>
            <w:r w:rsidRPr="00D80149">
              <w:rPr>
                <w:rFonts w:ascii="Monaco" w:eastAsia="MS MinNew Roman" w:hAnsi="Monaco"/>
                <w:iCs/>
                <w:color w:val="FFFFFF"/>
                <w:sz w:val="21"/>
              </w:rPr>
              <w:t># java CreateTable</w:t>
            </w:r>
          </w:p>
        </w:tc>
      </w:tr>
    </w:tbl>
    <w:p w:rsidR="001F5213" w:rsidRDefault="001F5213" w:rsidP="00CA02FA"/>
    <w:p w:rsidR="001F5213" w:rsidRDefault="001F5213" w:rsidP="00CA02FA">
      <w:r>
        <w:t>The output should contain the following:</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FE735F">
            <w:pPr>
              <w:rPr>
                <w:rFonts w:ascii="Monaco" w:eastAsia="MS MinNew Roman" w:hAnsi="Monaco"/>
                <w:iCs/>
                <w:color w:val="FFFFFF"/>
                <w:sz w:val="21"/>
              </w:rPr>
            </w:pPr>
            <w:r w:rsidRPr="00D80149">
              <w:rPr>
                <w:rFonts w:ascii="Monaco" w:eastAsia="MS MinNew Roman" w:hAnsi="Monaco"/>
                <w:iCs/>
                <w:color w:val="FFFFFF"/>
                <w:sz w:val="21"/>
              </w:rPr>
              <w:t>Table created</w:t>
            </w:r>
          </w:p>
        </w:tc>
      </w:tr>
    </w:tbl>
    <w:p w:rsidR="001F5213" w:rsidRDefault="001F5213" w:rsidP="00CA02FA"/>
    <w:p w:rsidR="001F5213" w:rsidRDefault="001F5213" w:rsidP="0012793C">
      <w:r w:rsidRPr="00CA4179">
        <w:rPr>
          <w:b/>
        </w:rPr>
        <w:t xml:space="preserve">Step </w:t>
      </w:r>
      <w:r>
        <w:rPr>
          <w:b/>
        </w:rPr>
        <w:t>4</w:t>
      </w:r>
      <w:r w:rsidRPr="00CA4179">
        <w:rPr>
          <w:b/>
        </w:rPr>
        <w:t xml:space="preserve"> (Optional: Just in case of runtime error):</w:t>
      </w:r>
      <w:r>
        <w:t xml:space="preserve"> If you get “</w:t>
      </w:r>
      <w:r w:rsidRPr="00885A36">
        <w:t>client.RpcRetryingCaller: Call exception</w:t>
      </w:r>
      <w:r>
        <w:t>”, restart the HBase service using the following command and run the application again.</w:t>
      </w:r>
      <w:r w:rsidRPr="00CA4179">
        <w:t xml:space="preserve"> </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FE735F">
            <w:pPr>
              <w:rPr>
                <w:rFonts w:ascii="Monaco" w:eastAsia="MS MinNew Roman" w:hAnsi="Monaco"/>
                <w:iCs/>
                <w:color w:val="FFFFFF"/>
                <w:sz w:val="21"/>
              </w:rPr>
            </w:pPr>
            <w:r w:rsidRPr="00D80149">
              <w:rPr>
                <w:rFonts w:ascii="Monaco" w:eastAsia="MS MinNew Roman" w:hAnsi="Monaco"/>
                <w:iCs/>
                <w:color w:val="FFFFFF"/>
                <w:sz w:val="21"/>
              </w:rPr>
              <w:t># service hbase-starter restart</w:t>
            </w:r>
          </w:p>
        </w:tc>
      </w:tr>
    </w:tbl>
    <w:p w:rsidR="001F5213" w:rsidRDefault="001F5213" w:rsidP="00CA02FA"/>
    <w:p w:rsidR="001F5213" w:rsidRDefault="001F5213" w:rsidP="0012793C">
      <w:r>
        <w:rPr>
          <w:b/>
        </w:rPr>
        <w:t>Step 5 (Optional: Just in case of other runtime errors):</w:t>
      </w:r>
      <w:r>
        <w:t xml:space="preserve"> If you encounter any compilation error (possibly due to typos), you need to first edit the source file to fix the problems, then compile the code again using the direction above.</w:t>
      </w:r>
    </w:p>
    <w:p w:rsidR="001F5213" w:rsidRDefault="001F5213" w:rsidP="00CA02FA"/>
    <w:p w:rsidR="001F5213" w:rsidRDefault="001F5213" w:rsidP="00CA02FA">
      <w:r>
        <w:t xml:space="preserve">Additionally, </w:t>
      </w:r>
      <w:r w:rsidRPr="008A0154">
        <w:rPr>
          <w:b/>
          <w:u w:val="single"/>
        </w:rPr>
        <w:t>the created table should be removed before a new run</w:t>
      </w:r>
      <w:r>
        <w:t xml:space="preserve"> by using following command:</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3B61FB">
            <w:pPr>
              <w:rPr>
                <w:rFonts w:ascii="Monaco" w:eastAsia="MS MinNew Roman" w:hAnsi="Monaco"/>
                <w:iCs/>
                <w:color w:val="FFFFFF"/>
                <w:sz w:val="21"/>
              </w:rPr>
            </w:pPr>
            <w:r w:rsidRPr="00D80149">
              <w:rPr>
                <w:rFonts w:ascii="Monaco" w:eastAsia="MS MinNew Roman" w:hAnsi="Monaco"/>
                <w:iCs/>
                <w:color w:val="FFFFFF"/>
                <w:sz w:val="21"/>
              </w:rPr>
              <w:t># hbase shell</w:t>
            </w:r>
          </w:p>
          <w:p w:rsidR="001F5213" w:rsidRPr="00D80149" w:rsidRDefault="001F5213" w:rsidP="003B61FB">
            <w:pPr>
              <w:rPr>
                <w:rFonts w:ascii="Monaco" w:eastAsia="MS MinNew Roman" w:hAnsi="Monaco"/>
                <w:iCs/>
                <w:color w:val="FFFFFF"/>
                <w:sz w:val="21"/>
              </w:rPr>
            </w:pPr>
            <w:r w:rsidRPr="00D80149">
              <w:rPr>
                <w:rFonts w:ascii="Monaco" w:eastAsia="MS MinNew Roman" w:hAnsi="Monaco"/>
                <w:iCs/>
                <w:color w:val="FFFFFF"/>
                <w:sz w:val="21"/>
              </w:rPr>
              <w:t>&gt; disable ‘emp’</w:t>
            </w:r>
          </w:p>
          <w:p w:rsidR="001F5213" w:rsidRPr="00D80149" w:rsidRDefault="001F5213" w:rsidP="003B61FB">
            <w:pPr>
              <w:rPr>
                <w:rFonts w:ascii="Monaco" w:eastAsia="MS MinNew Roman" w:hAnsi="Monaco"/>
                <w:iCs/>
                <w:color w:val="FFFFFF"/>
                <w:sz w:val="21"/>
              </w:rPr>
            </w:pPr>
            <w:r w:rsidRPr="00D80149">
              <w:rPr>
                <w:rFonts w:ascii="Monaco" w:eastAsia="MS MinNew Roman" w:hAnsi="Monaco"/>
                <w:iCs/>
                <w:color w:val="FFFFFF"/>
                <w:sz w:val="21"/>
              </w:rPr>
              <w:t>&gt; drop ‘emp’</w:t>
            </w:r>
          </w:p>
          <w:p w:rsidR="001F5213" w:rsidRPr="00D80149" w:rsidRDefault="001F5213" w:rsidP="003B61FB">
            <w:pPr>
              <w:rPr>
                <w:rFonts w:ascii="Monaco" w:eastAsia="MS MinNew Roman" w:hAnsi="Monaco"/>
                <w:iCs/>
                <w:color w:val="FFFFFF"/>
                <w:sz w:val="21"/>
              </w:rPr>
            </w:pPr>
            <w:r w:rsidRPr="00D80149">
              <w:rPr>
                <w:rFonts w:ascii="Monaco" w:eastAsia="MS MinNew Roman" w:hAnsi="Monaco"/>
                <w:iCs/>
                <w:color w:val="FFFFFF"/>
                <w:sz w:val="21"/>
              </w:rPr>
              <w:t>&gt; exit</w:t>
            </w:r>
          </w:p>
        </w:tc>
      </w:tr>
    </w:tbl>
    <w:p w:rsidR="001F5213" w:rsidRDefault="001F5213" w:rsidP="002B7C5C"/>
    <w:p w:rsidR="001F5213" w:rsidRDefault="001F5213" w:rsidP="0018661C">
      <w:pPr>
        <w:pStyle w:val="Heading1"/>
      </w:pPr>
      <w:r>
        <w:t>List Table</w:t>
      </w:r>
    </w:p>
    <w:p w:rsidR="001F5213" w:rsidRDefault="001F5213" w:rsidP="00293EA1">
      <w:r>
        <w:t>Now that you have created a table, you also what to see what you have created.  You will now write an application that will show you the tables listed in HBase.</w:t>
      </w:r>
    </w:p>
    <w:p w:rsidR="001F5213" w:rsidRDefault="001F5213" w:rsidP="00293EA1"/>
    <w:p w:rsidR="001F5213" w:rsidRDefault="001F5213" w:rsidP="0012793C">
      <w:r>
        <w:rPr>
          <w:b/>
        </w:rPr>
        <w:t xml:space="preserve">Step 1: </w:t>
      </w:r>
      <w:r>
        <w:t>Compile and execute the program as shown below.</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5D7CB7" w:rsidTr="00D80149">
        <w:trPr>
          <w:cantSplit/>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AD3BBF" w:rsidRDefault="001F5213" w:rsidP="00202F1E">
            <w:pPr>
              <w:rPr>
                <w:rFonts w:ascii="Monaco" w:eastAsia="MS MinNew Roman" w:hAnsi="Monaco"/>
                <w:iCs/>
                <w:color w:val="FFFFFF"/>
                <w:sz w:val="21"/>
                <w:lang w:val="fr-FR"/>
              </w:rPr>
            </w:pPr>
            <w:r w:rsidRPr="00AD3BBF">
              <w:rPr>
                <w:rFonts w:ascii="Monaco" w:eastAsia="MS MinNew Roman" w:hAnsi="Monaco"/>
                <w:iCs/>
                <w:color w:val="FFFFFF"/>
                <w:sz w:val="21"/>
                <w:lang w:val="fr-FR"/>
              </w:rPr>
              <w:t># export CLASSPATH=$(hbase classpath)</w:t>
            </w:r>
          </w:p>
          <w:p w:rsidR="001F5213" w:rsidRPr="00AD3BBF" w:rsidRDefault="001F5213" w:rsidP="00202F1E">
            <w:pPr>
              <w:rPr>
                <w:rFonts w:ascii="Monaco" w:eastAsia="MS MinNew Roman" w:hAnsi="Monaco"/>
                <w:iCs/>
                <w:color w:val="FFFFFF"/>
                <w:sz w:val="21"/>
                <w:lang w:val="fr-FR"/>
              </w:rPr>
            </w:pPr>
            <w:r w:rsidRPr="00AD3BBF">
              <w:rPr>
                <w:rFonts w:ascii="Monaco" w:eastAsia="MS MinNew Roman" w:hAnsi="Monaco"/>
                <w:iCs/>
                <w:color w:val="FFFFFF"/>
                <w:sz w:val="21"/>
                <w:lang w:val="fr-FR"/>
              </w:rPr>
              <w:t># javac ListTables.java</w:t>
            </w:r>
          </w:p>
          <w:p w:rsidR="001F5213" w:rsidRPr="00AD3BBF" w:rsidRDefault="001F5213" w:rsidP="00202F1E">
            <w:pPr>
              <w:rPr>
                <w:rFonts w:ascii="Monaco" w:eastAsia="MS MinNew Roman" w:hAnsi="Monaco"/>
                <w:iCs/>
                <w:color w:val="FFFFFF"/>
                <w:sz w:val="21"/>
                <w:lang w:val="fr-FR"/>
              </w:rPr>
            </w:pPr>
            <w:r w:rsidRPr="00AD3BBF">
              <w:rPr>
                <w:rFonts w:ascii="Monaco" w:eastAsia="MS MinNew Roman" w:hAnsi="Monaco"/>
                <w:iCs/>
                <w:color w:val="FFFFFF"/>
                <w:sz w:val="21"/>
                <w:lang w:val="fr-FR"/>
              </w:rPr>
              <w:t># java ListTables</w:t>
            </w:r>
          </w:p>
        </w:tc>
      </w:tr>
    </w:tbl>
    <w:p w:rsidR="001F5213" w:rsidRPr="00AD3BBF" w:rsidRDefault="001F5213" w:rsidP="00D133B3">
      <w:pPr>
        <w:pStyle w:val="Heading2"/>
        <w:numPr>
          <w:ilvl w:val="0"/>
          <w:numId w:val="0"/>
        </w:numPr>
        <w:ind w:left="576"/>
        <w:rPr>
          <w:lang w:val="fr-FR"/>
        </w:rPr>
      </w:pPr>
    </w:p>
    <w:p w:rsidR="001F5213" w:rsidRPr="007352BD" w:rsidRDefault="001F5213" w:rsidP="00D133B3">
      <w:r>
        <w:t>The output should show the table you created with CreateTable.java, as shown below:</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usr</w:t>
            </w:r>
          </w:p>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emp</w:t>
            </w:r>
          </w:p>
        </w:tc>
      </w:tr>
    </w:tbl>
    <w:p w:rsidR="001F5213" w:rsidRDefault="001F5213" w:rsidP="00D133B3"/>
    <w:p w:rsidR="001F5213" w:rsidRDefault="001F5213" w:rsidP="00652D42">
      <w:pPr>
        <w:pStyle w:val="Heading1"/>
      </w:pPr>
      <w:r>
        <w:t>Inserting Data</w:t>
      </w:r>
    </w:p>
    <w:p w:rsidR="001F5213" w:rsidRDefault="001F5213" w:rsidP="00652D42">
      <w:r>
        <w:t xml:space="preserve">You have a table and you can see it, so let’s put some data into your table. At the end of this section, you will have a table like the one shown below. </w:t>
      </w:r>
    </w:p>
    <w:p w:rsidR="001F5213" w:rsidRDefault="001F5213" w:rsidP="00652D42"/>
    <w:tbl>
      <w:tblPr>
        <w:tblW w:w="0" w:type="auto"/>
        <w:tblLook w:val="0020"/>
      </w:tblPr>
      <w:tblGrid>
        <w:gridCol w:w="3192"/>
        <w:gridCol w:w="1596"/>
        <w:gridCol w:w="1596"/>
        <w:gridCol w:w="1596"/>
        <w:gridCol w:w="1596"/>
      </w:tblGrid>
      <w:tr w:rsidR="001F5213" w:rsidRPr="00D80149" w:rsidTr="008A0154">
        <w:tc>
          <w:tcPr>
            <w:tcW w:w="3192" w:type="dxa"/>
          </w:tcPr>
          <w:p w:rsidR="001F5213" w:rsidRPr="00E2695E" w:rsidRDefault="001F5213" w:rsidP="00202F1E">
            <w:pPr>
              <w:rPr>
                <w:rFonts w:eastAsia="MS MinNew Roman"/>
                <w:b/>
                <w:bCs/>
              </w:rPr>
            </w:pPr>
            <w:r w:rsidRPr="00E2695E">
              <w:rPr>
                <w:rFonts w:eastAsia="MS MinNew Roman"/>
                <w:b/>
                <w:bCs/>
              </w:rPr>
              <w:t>Row key</w:t>
            </w:r>
          </w:p>
        </w:tc>
        <w:tc>
          <w:tcPr>
            <w:tcW w:w="3192" w:type="dxa"/>
            <w:gridSpan w:val="2"/>
          </w:tcPr>
          <w:p w:rsidR="001F5213" w:rsidRPr="00E2695E" w:rsidRDefault="001F5213" w:rsidP="00202F1E">
            <w:pPr>
              <w:rPr>
                <w:rFonts w:eastAsia="MS MinNew Roman"/>
                <w:b/>
                <w:bCs/>
              </w:rPr>
            </w:pPr>
            <w:r w:rsidRPr="00E2695E">
              <w:rPr>
                <w:rFonts w:eastAsia="MS MinNew Roman"/>
                <w:b/>
                <w:bCs/>
              </w:rPr>
              <w:t>personal data</w:t>
            </w:r>
          </w:p>
        </w:tc>
        <w:tc>
          <w:tcPr>
            <w:tcW w:w="3192" w:type="dxa"/>
            <w:gridSpan w:val="2"/>
          </w:tcPr>
          <w:p w:rsidR="001F5213" w:rsidRPr="00E2695E" w:rsidRDefault="001F5213" w:rsidP="00202F1E">
            <w:pPr>
              <w:rPr>
                <w:rFonts w:eastAsia="MS MinNew Roman"/>
                <w:b/>
                <w:bCs/>
              </w:rPr>
            </w:pPr>
            <w:r w:rsidRPr="00E2695E">
              <w:rPr>
                <w:rFonts w:eastAsia="MS MinNew Roman"/>
                <w:b/>
                <w:bCs/>
              </w:rPr>
              <w:t>professional</w:t>
            </w:r>
          </w:p>
        </w:tc>
      </w:tr>
      <w:tr w:rsidR="001F5213" w:rsidRPr="00D80149" w:rsidTr="008A0154">
        <w:tc>
          <w:tcPr>
            <w:tcW w:w="3192" w:type="dxa"/>
          </w:tcPr>
          <w:p w:rsidR="001F5213" w:rsidRPr="00E2695E" w:rsidRDefault="001F5213" w:rsidP="00202F1E">
            <w:pPr>
              <w:rPr>
                <w:rFonts w:eastAsia="MS MinNew Roman"/>
                <w:b/>
              </w:rPr>
            </w:pPr>
            <w:r w:rsidRPr="00E2695E">
              <w:rPr>
                <w:rFonts w:eastAsia="MS MinNew Roman"/>
                <w:b/>
              </w:rPr>
              <w:t>Empid</w:t>
            </w:r>
          </w:p>
        </w:tc>
        <w:tc>
          <w:tcPr>
            <w:tcW w:w="1596" w:type="dxa"/>
          </w:tcPr>
          <w:p w:rsidR="001F5213" w:rsidRPr="00E2695E" w:rsidRDefault="001F5213" w:rsidP="00202F1E">
            <w:pPr>
              <w:rPr>
                <w:rFonts w:eastAsia="MS MinNew Roman"/>
                <w:b/>
              </w:rPr>
            </w:pPr>
            <w:r w:rsidRPr="00E2695E">
              <w:rPr>
                <w:rFonts w:eastAsia="MS MinNew Roman"/>
                <w:b/>
              </w:rPr>
              <w:t>Name</w:t>
            </w:r>
          </w:p>
        </w:tc>
        <w:tc>
          <w:tcPr>
            <w:tcW w:w="1596" w:type="dxa"/>
          </w:tcPr>
          <w:p w:rsidR="001F5213" w:rsidRPr="00E2695E" w:rsidRDefault="001F5213" w:rsidP="00202F1E">
            <w:pPr>
              <w:rPr>
                <w:rFonts w:eastAsia="MS MinNew Roman"/>
                <w:b/>
              </w:rPr>
            </w:pPr>
            <w:r w:rsidRPr="00E2695E">
              <w:rPr>
                <w:rFonts w:eastAsia="MS MinNew Roman"/>
                <w:b/>
              </w:rPr>
              <w:t>City</w:t>
            </w:r>
          </w:p>
        </w:tc>
        <w:tc>
          <w:tcPr>
            <w:tcW w:w="1596" w:type="dxa"/>
          </w:tcPr>
          <w:p w:rsidR="001F5213" w:rsidRPr="00E2695E" w:rsidRDefault="001F5213" w:rsidP="00202F1E">
            <w:pPr>
              <w:rPr>
                <w:rFonts w:eastAsia="MS MinNew Roman"/>
                <w:b/>
              </w:rPr>
            </w:pPr>
            <w:r w:rsidRPr="00E2695E">
              <w:rPr>
                <w:rFonts w:eastAsia="MS MinNew Roman"/>
                <w:b/>
              </w:rPr>
              <w:t>Designation</w:t>
            </w:r>
          </w:p>
        </w:tc>
        <w:tc>
          <w:tcPr>
            <w:tcW w:w="1596" w:type="dxa"/>
          </w:tcPr>
          <w:p w:rsidR="001F5213" w:rsidRPr="00D80149" w:rsidRDefault="001F5213" w:rsidP="00202F1E">
            <w:pPr>
              <w:rPr>
                <w:rFonts w:eastAsia="MS MinNew Roman"/>
                <w:b/>
              </w:rPr>
            </w:pPr>
            <w:r w:rsidRPr="00D80149">
              <w:rPr>
                <w:rFonts w:eastAsia="MS MinNew Roman"/>
                <w:b/>
              </w:rPr>
              <w:t>Salary</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1</w:t>
            </w:r>
          </w:p>
        </w:tc>
        <w:tc>
          <w:tcPr>
            <w:tcW w:w="1596" w:type="dxa"/>
          </w:tcPr>
          <w:p w:rsidR="001F5213" w:rsidRPr="00D80149" w:rsidRDefault="001F5213" w:rsidP="00202F1E">
            <w:pPr>
              <w:rPr>
                <w:rFonts w:eastAsia="MS MinNew Roman"/>
              </w:rPr>
            </w:pPr>
            <w:r w:rsidRPr="00D80149">
              <w:rPr>
                <w:rFonts w:eastAsia="MS MinNew Roman"/>
              </w:rPr>
              <w:t>Raju</w:t>
            </w:r>
          </w:p>
        </w:tc>
        <w:tc>
          <w:tcPr>
            <w:tcW w:w="1596" w:type="dxa"/>
          </w:tcPr>
          <w:p w:rsidR="001F5213" w:rsidRPr="00D80149" w:rsidRDefault="001F5213" w:rsidP="00202F1E">
            <w:pPr>
              <w:rPr>
                <w:rFonts w:eastAsia="MS MinNew Roman"/>
              </w:rPr>
            </w:pPr>
            <w:r w:rsidRPr="00D80149">
              <w:rPr>
                <w:rFonts w:eastAsia="MS MinNew Roman"/>
              </w:rPr>
              <w:t>Hyderbad</w:t>
            </w:r>
          </w:p>
        </w:tc>
        <w:tc>
          <w:tcPr>
            <w:tcW w:w="1596" w:type="dxa"/>
          </w:tcPr>
          <w:p w:rsidR="001F5213" w:rsidRPr="00D80149" w:rsidRDefault="001F5213" w:rsidP="00202F1E">
            <w:pPr>
              <w:rPr>
                <w:rFonts w:eastAsia="MS MinNew Roman"/>
              </w:rPr>
            </w:pPr>
            <w:r w:rsidRPr="00D80149">
              <w:rPr>
                <w:rFonts w:eastAsia="MS MinNew Roman"/>
              </w:rPr>
              <w:t>Manager</w:t>
            </w:r>
          </w:p>
        </w:tc>
        <w:tc>
          <w:tcPr>
            <w:tcW w:w="1596" w:type="dxa"/>
          </w:tcPr>
          <w:p w:rsidR="001F5213" w:rsidRPr="00D80149" w:rsidRDefault="001F5213" w:rsidP="00202F1E">
            <w:pPr>
              <w:rPr>
                <w:rFonts w:eastAsia="MS MinNew Roman"/>
              </w:rPr>
            </w:pPr>
            <w:r w:rsidRPr="00D80149">
              <w:rPr>
                <w:rFonts w:eastAsia="MS MinNew Roman"/>
              </w:rPr>
              <w:t>50,000</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2</w:t>
            </w:r>
          </w:p>
        </w:tc>
        <w:tc>
          <w:tcPr>
            <w:tcW w:w="1596" w:type="dxa"/>
          </w:tcPr>
          <w:p w:rsidR="001F5213" w:rsidRPr="00D80149" w:rsidRDefault="001F5213" w:rsidP="00202F1E">
            <w:pPr>
              <w:rPr>
                <w:rFonts w:eastAsia="MS MinNew Roman"/>
              </w:rPr>
            </w:pPr>
            <w:smartTag w:uri="urn:schemas-microsoft-com:office:smarttags" w:element="place">
              <w:r w:rsidRPr="00D80149">
                <w:rPr>
                  <w:rFonts w:eastAsia="MS MinNew Roman"/>
                </w:rPr>
                <w:t>Ravi</w:t>
              </w:r>
            </w:smartTag>
          </w:p>
        </w:tc>
        <w:tc>
          <w:tcPr>
            <w:tcW w:w="1596" w:type="dxa"/>
          </w:tcPr>
          <w:p w:rsidR="001F5213" w:rsidRPr="00D80149" w:rsidRDefault="001F5213" w:rsidP="00202F1E">
            <w:pPr>
              <w:rPr>
                <w:rFonts w:eastAsia="MS MinNew Roman"/>
              </w:rPr>
            </w:pPr>
            <w:r w:rsidRPr="00D80149">
              <w:rPr>
                <w:rFonts w:eastAsia="MS MinNew Roman"/>
              </w:rPr>
              <w:t>Chennai</w:t>
            </w:r>
          </w:p>
        </w:tc>
        <w:tc>
          <w:tcPr>
            <w:tcW w:w="1596" w:type="dxa"/>
          </w:tcPr>
          <w:p w:rsidR="001F5213" w:rsidRPr="00D80149" w:rsidRDefault="001F5213" w:rsidP="00202F1E">
            <w:pPr>
              <w:rPr>
                <w:rFonts w:eastAsia="MS MinNew Roman"/>
              </w:rPr>
            </w:pPr>
            <w:r w:rsidRPr="00D80149">
              <w:rPr>
                <w:rFonts w:eastAsia="MS MinNew Roman"/>
              </w:rPr>
              <w:t>Sr. engineer</w:t>
            </w:r>
          </w:p>
        </w:tc>
        <w:tc>
          <w:tcPr>
            <w:tcW w:w="1596" w:type="dxa"/>
          </w:tcPr>
          <w:p w:rsidR="001F5213" w:rsidRPr="00D80149" w:rsidRDefault="001F5213" w:rsidP="00202F1E">
            <w:pPr>
              <w:rPr>
                <w:rFonts w:eastAsia="MS MinNew Roman"/>
              </w:rPr>
            </w:pPr>
            <w:r w:rsidRPr="00D80149">
              <w:rPr>
                <w:rFonts w:eastAsia="MS MinNew Roman"/>
              </w:rPr>
              <w:t>30,000</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3</w:t>
            </w:r>
          </w:p>
        </w:tc>
        <w:tc>
          <w:tcPr>
            <w:tcW w:w="1596" w:type="dxa"/>
          </w:tcPr>
          <w:p w:rsidR="001F5213" w:rsidRPr="00D80149" w:rsidRDefault="001F5213" w:rsidP="00202F1E">
            <w:pPr>
              <w:rPr>
                <w:rFonts w:eastAsia="MS MinNew Roman"/>
              </w:rPr>
            </w:pPr>
            <w:r w:rsidRPr="00D80149">
              <w:rPr>
                <w:rFonts w:eastAsia="MS MinNew Roman"/>
              </w:rPr>
              <w:t>Rajesh</w:t>
            </w:r>
          </w:p>
        </w:tc>
        <w:tc>
          <w:tcPr>
            <w:tcW w:w="1596" w:type="dxa"/>
          </w:tcPr>
          <w:p w:rsidR="001F5213" w:rsidRPr="00D80149" w:rsidRDefault="001F5213" w:rsidP="00202F1E">
            <w:pPr>
              <w:rPr>
                <w:rFonts w:eastAsia="MS MinNew Roman"/>
              </w:rPr>
            </w:pPr>
            <w:smartTag w:uri="urn:schemas-microsoft-com:office:smarttags" w:element="City">
              <w:smartTag w:uri="urn:schemas-microsoft-com:office:smarttags" w:element="place">
                <w:r w:rsidRPr="00D80149">
                  <w:rPr>
                    <w:rFonts w:eastAsia="MS MinNew Roman"/>
                  </w:rPr>
                  <w:t>Delhi</w:t>
                </w:r>
              </w:smartTag>
            </w:smartTag>
          </w:p>
        </w:tc>
        <w:tc>
          <w:tcPr>
            <w:tcW w:w="1596" w:type="dxa"/>
          </w:tcPr>
          <w:p w:rsidR="001F5213" w:rsidRPr="00D80149" w:rsidRDefault="001F5213" w:rsidP="00202F1E">
            <w:pPr>
              <w:rPr>
                <w:rFonts w:eastAsia="MS MinNew Roman"/>
              </w:rPr>
            </w:pPr>
            <w:r w:rsidRPr="00D80149">
              <w:rPr>
                <w:rFonts w:eastAsia="MS MinNew Roman"/>
              </w:rPr>
              <w:t>Jr. engineer</w:t>
            </w:r>
          </w:p>
        </w:tc>
        <w:tc>
          <w:tcPr>
            <w:tcW w:w="1596" w:type="dxa"/>
          </w:tcPr>
          <w:p w:rsidR="001F5213" w:rsidRPr="00D80149" w:rsidRDefault="001F5213" w:rsidP="00202F1E">
            <w:pPr>
              <w:rPr>
                <w:rFonts w:eastAsia="MS MinNew Roman"/>
              </w:rPr>
            </w:pPr>
            <w:r w:rsidRPr="00D80149">
              <w:rPr>
                <w:rFonts w:eastAsia="MS MinNew Roman"/>
              </w:rPr>
              <w:t>25,000</w:t>
            </w:r>
          </w:p>
        </w:tc>
      </w:tr>
    </w:tbl>
    <w:p w:rsidR="001F5213" w:rsidRDefault="001F5213" w:rsidP="00652D42"/>
    <w:p w:rsidR="001F5213" w:rsidRDefault="001F5213" w:rsidP="00652D42"/>
    <w:p w:rsidR="001F5213" w:rsidRDefault="001F5213" w:rsidP="0012793C">
      <w:r>
        <w:rPr>
          <w:b/>
        </w:rPr>
        <w:t xml:space="preserve">Step 1: </w:t>
      </w:r>
      <w:r>
        <w:t>Compile and execute the program as shown below.</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rPr>
          <w:cantSplit/>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2A5279">
            <w:pPr>
              <w:rPr>
                <w:rFonts w:ascii="Monaco" w:eastAsia="MS MinNew Roman" w:hAnsi="Monaco"/>
                <w:iCs/>
                <w:color w:val="FFFFFF"/>
                <w:sz w:val="21"/>
              </w:rPr>
            </w:pPr>
            <w:r w:rsidRPr="00D80149">
              <w:rPr>
                <w:rFonts w:ascii="Monaco" w:eastAsia="MS MinNew Roman" w:hAnsi="Monaco"/>
                <w:iCs/>
                <w:color w:val="FFFFFF"/>
                <w:sz w:val="21"/>
              </w:rPr>
              <w:t># export CLASSPATH=$(hbase classpath)</w:t>
            </w:r>
          </w:p>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 javac InsertData.java</w:t>
            </w:r>
          </w:p>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 java InsertData</w:t>
            </w:r>
          </w:p>
        </w:tc>
      </w:tr>
    </w:tbl>
    <w:p w:rsidR="001F5213" w:rsidRDefault="001F5213" w:rsidP="00652D42">
      <w:pPr>
        <w:pStyle w:val="Heading2"/>
        <w:numPr>
          <w:ilvl w:val="0"/>
          <w:numId w:val="0"/>
        </w:numPr>
        <w:ind w:left="576"/>
      </w:pPr>
    </w:p>
    <w:p w:rsidR="001F5213" w:rsidRDefault="001F5213" w:rsidP="00652D42">
      <w:r>
        <w:t>The output should be:</w:t>
      </w:r>
    </w:p>
    <w:p w:rsidR="001F5213" w:rsidRPr="007352BD" w:rsidRDefault="001F5213" w:rsidP="00652D42"/>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data inserted</w:t>
            </w:r>
          </w:p>
        </w:tc>
      </w:tr>
    </w:tbl>
    <w:p w:rsidR="001F5213" w:rsidRDefault="001F5213" w:rsidP="00D133B3"/>
    <w:p w:rsidR="001F5213" w:rsidRDefault="001F5213" w:rsidP="00AA4106">
      <w:pPr>
        <w:pStyle w:val="Heading1"/>
      </w:pPr>
      <w:r>
        <w:t>Retrieve Data</w:t>
      </w:r>
    </w:p>
    <w:p w:rsidR="001F5213" w:rsidRDefault="001F5213" w:rsidP="00AA4106">
      <w:r>
        <w:t>You have this filled table as shown below; now you will read data from the table.</w:t>
      </w:r>
    </w:p>
    <w:p w:rsidR="001F5213" w:rsidRDefault="001F5213" w:rsidP="00AA4106"/>
    <w:tbl>
      <w:tblPr>
        <w:tblW w:w="0" w:type="auto"/>
        <w:tblLook w:val="0020"/>
      </w:tblPr>
      <w:tblGrid>
        <w:gridCol w:w="3192"/>
        <w:gridCol w:w="1596"/>
        <w:gridCol w:w="1596"/>
        <w:gridCol w:w="1596"/>
        <w:gridCol w:w="1596"/>
      </w:tblGrid>
      <w:tr w:rsidR="001F5213" w:rsidRPr="00E2695E" w:rsidTr="008A0154">
        <w:trPr>
          <w:trHeight w:val="394"/>
        </w:trPr>
        <w:tc>
          <w:tcPr>
            <w:tcW w:w="3192" w:type="dxa"/>
          </w:tcPr>
          <w:p w:rsidR="001F5213" w:rsidRPr="00E2695E" w:rsidRDefault="001F5213" w:rsidP="00202F1E">
            <w:pPr>
              <w:rPr>
                <w:rFonts w:eastAsia="MS MinNew Roman"/>
                <w:b/>
                <w:bCs/>
              </w:rPr>
            </w:pPr>
            <w:r w:rsidRPr="00E2695E">
              <w:rPr>
                <w:rFonts w:eastAsia="MS MinNew Roman"/>
                <w:b/>
                <w:bCs/>
              </w:rPr>
              <w:t>Row key</w:t>
            </w:r>
          </w:p>
        </w:tc>
        <w:tc>
          <w:tcPr>
            <w:tcW w:w="3192" w:type="dxa"/>
            <w:gridSpan w:val="2"/>
          </w:tcPr>
          <w:p w:rsidR="001F5213" w:rsidRPr="00E2695E" w:rsidRDefault="001F5213" w:rsidP="00202F1E">
            <w:pPr>
              <w:rPr>
                <w:rFonts w:eastAsia="MS MinNew Roman"/>
                <w:b/>
                <w:bCs/>
              </w:rPr>
            </w:pPr>
            <w:r w:rsidRPr="00E2695E">
              <w:rPr>
                <w:rFonts w:eastAsia="MS MinNew Roman"/>
                <w:b/>
                <w:bCs/>
              </w:rPr>
              <w:t>personal data</w:t>
            </w:r>
          </w:p>
        </w:tc>
        <w:tc>
          <w:tcPr>
            <w:tcW w:w="3192" w:type="dxa"/>
            <w:gridSpan w:val="2"/>
          </w:tcPr>
          <w:p w:rsidR="001F5213" w:rsidRPr="00E2695E" w:rsidRDefault="001F5213" w:rsidP="00202F1E">
            <w:pPr>
              <w:rPr>
                <w:rFonts w:eastAsia="MS MinNew Roman"/>
                <w:b/>
                <w:bCs/>
              </w:rPr>
            </w:pPr>
            <w:r w:rsidRPr="00E2695E">
              <w:rPr>
                <w:rFonts w:eastAsia="MS MinNew Roman"/>
                <w:b/>
                <w:bCs/>
              </w:rPr>
              <w:t>professional</w:t>
            </w:r>
          </w:p>
        </w:tc>
      </w:tr>
      <w:tr w:rsidR="001F5213" w:rsidRPr="00D80149" w:rsidTr="008A0154">
        <w:tc>
          <w:tcPr>
            <w:tcW w:w="3192" w:type="dxa"/>
          </w:tcPr>
          <w:p w:rsidR="001F5213" w:rsidRPr="00D80149" w:rsidRDefault="001F5213" w:rsidP="00202F1E">
            <w:pPr>
              <w:rPr>
                <w:rFonts w:eastAsia="MS MinNew Roman"/>
                <w:b/>
              </w:rPr>
            </w:pPr>
            <w:r w:rsidRPr="00D80149">
              <w:rPr>
                <w:rFonts w:eastAsia="MS MinNew Roman"/>
                <w:b/>
              </w:rPr>
              <w:t>Empid</w:t>
            </w:r>
          </w:p>
        </w:tc>
        <w:tc>
          <w:tcPr>
            <w:tcW w:w="1596" w:type="dxa"/>
          </w:tcPr>
          <w:p w:rsidR="001F5213" w:rsidRPr="00D80149" w:rsidRDefault="001F5213" w:rsidP="00202F1E">
            <w:pPr>
              <w:rPr>
                <w:rFonts w:eastAsia="MS MinNew Roman"/>
                <w:b/>
              </w:rPr>
            </w:pPr>
            <w:r w:rsidRPr="00D80149">
              <w:rPr>
                <w:rFonts w:eastAsia="MS MinNew Roman"/>
                <w:b/>
              </w:rPr>
              <w:t>Name</w:t>
            </w:r>
          </w:p>
        </w:tc>
        <w:tc>
          <w:tcPr>
            <w:tcW w:w="1596" w:type="dxa"/>
          </w:tcPr>
          <w:p w:rsidR="001F5213" w:rsidRPr="00D80149" w:rsidRDefault="001F5213" w:rsidP="00202F1E">
            <w:pPr>
              <w:rPr>
                <w:rFonts w:eastAsia="MS MinNew Roman"/>
                <w:b/>
              </w:rPr>
            </w:pPr>
            <w:r w:rsidRPr="00D80149">
              <w:rPr>
                <w:rFonts w:eastAsia="MS MinNew Roman"/>
                <w:b/>
              </w:rPr>
              <w:t>City</w:t>
            </w:r>
          </w:p>
        </w:tc>
        <w:tc>
          <w:tcPr>
            <w:tcW w:w="1596" w:type="dxa"/>
          </w:tcPr>
          <w:p w:rsidR="001F5213" w:rsidRPr="00D80149" w:rsidRDefault="001F5213" w:rsidP="00202F1E">
            <w:pPr>
              <w:rPr>
                <w:rFonts w:eastAsia="MS MinNew Roman"/>
                <w:b/>
              </w:rPr>
            </w:pPr>
            <w:r w:rsidRPr="00D80149">
              <w:rPr>
                <w:rFonts w:eastAsia="MS MinNew Roman"/>
                <w:b/>
              </w:rPr>
              <w:t>Designation</w:t>
            </w:r>
          </w:p>
        </w:tc>
        <w:tc>
          <w:tcPr>
            <w:tcW w:w="1596" w:type="dxa"/>
          </w:tcPr>
          <w:p w:rsidR="001F5213" w:rsidRPr="00D80149" w:rsidRDefault="001F5213" w:rsidP="00202F1E">
            <w:pPr>
              <w:rPr>
                <w:rFonts w:eastAsia="MS MinNew Roman"/>
                <w:b/>
              </w:rPr>
            </w:pPr>
            <w:r w:rsidRPr="00D80149">
              <w:rPr>
                <w:rFonts w:eastAsia="MS MinNew Roman"/>
                <w:b/>
              </w:rPr>
              <w:t>Salary</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1</w:t>
            </w:r>
          </w:p>
        </w:tc>
        <w:tc>
          <w:tcPr>
            <w:tcW w:w="1596" w:type="dxa"/>
          </w:tcPr>
          <w:p w:rsidR="001F5213" w:rsidRPr="00D80149" w:rsidRDefault="001F5213" w:rsidP="00202F1E">
            <w:pPr>
              <w:rPr>
                <w:rFonts w:eastAsia="MS MinNew Roman"/>
              </w:rPr>
            </w:pPr>
            <w:r w:rsidRPr="00D80149">
              <w:rPr>
                <w:rFonts w:eastAsia="MS MinNew Roman"/>
              </w:rPr>
              <w:t>Raju</w:t>
            </w:r>
          </w:p>
        </w:tc>
        <w:tc>
          <w:tcPr>
            <w:tcW w:w="1596" w:type="dxa"/>
          </w:tcPr>
          <w:p w:rsidR="001F5213" w:rsidRPr="00D80149" w:rsidRDefault="001F5213" w:rsidP="00202F1E">
            <w:pPr>
              <w:rPr>
                <w:rFonts w:eastAsia="MS MinNew Roman"/>
              </w:rPr>
            </w:pPr>
            <w:r w:rsidRPr="00D80149">
              <w:rPr>
                <w:rFonts w:eastAsia="MS MinNew Roman"/>
              </w:rPr>
              <w:t>Hyderbad</w:t>
            </w:r>
          </w:p>
        </w:tc>
        <w:tc>
          <w:tcPr>
            <w:tcW w:w="1596" w:type="dxa"/>
          </w:tcPr>
          <w:p w:rsidR="001F5213" w:rsidRPr="00D80149" w:rsidRDefault="001F5213" w:rsidP="00202F1E">
            <w:pPr>
              <w:rPr>
                <w:rFonts w:eastAsia="MS MinNew Roman"/>
              </w:rPr>
            </w:pPr>
            <w:r w:rsidRPr="00D80149">
              <w:rPr>
                <w:rFonts w:eastAsia="MS MinNew Roman"/>
              </w:rPr>
              <w:t>Manager</w:t>
            </w:r>
          </w:p>
        </w:tc>
        <w:tc>
          <w:tcPr>
            <w:tcW w:w="1596" w:type="dxa"/>
          </w:tcPr>
          <w:p w:rsidR="001F5213" w:rsidRPr="00D80149" w:rsidRDefault="001F5213" w:rsidP="00202F1E">
            <w:pPr>
              <w:rPr>
                <w:rFonts w:eastAsia="MS MinNew Roman"/>
              </w:rPr>
            </w:pPr>
            <w:r w:rsidRPr="00D80149">
              <w:rPr>
                <w:rFonts w:eastAsia="MS MinNew Roman"/>
              </w:rPr>
              <w:t>50,000</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2</w:t>
            </w:r>
          </w:p>
        </w:tc>
        <w:tc>
          <w:tcPr>
            <w:tcW w:w="1596" w:type="dxa"/>
          </w:tcPr>
          <w:p w:rsidR="001F5213" w:rsidRPr="00D80149" w:rsidRDefault="001F5213" w:rsidP="00202F1E">
            <w:pPr>
              <w:rPr>
                <w:rFonts w:eastAsia="MS MinNew Roman"/>
              </w:rPr>
            </w:pPr>
            <w:smartTag w:uri="urn:schemas-microsoft-com:office:smarttags" w:element="place">
              <w:r w:rsidRPr="00D80149">
                <w:rPr>
                  <w:rFonts w:eastAsia="MS MinNew Roman"/>
                </w:rPr>
                <w:t>Ravi</w:t>
              </w:r>
            </w:smartTag>
          </w:p>
        </w:tc>
        <w:tc>
          <w:tcPr>
            <w:tcW w:w="1596" w:type="dxa"/>
          </w:tcPr>
          <w:p w:rsidR="001F5213" w:rsidRPr="00D80149" w:rsidRDefault="001F5213" w:rsidP="00202F1E">
            <w:pPr>
              <w:rPr>
                <w:rFonts w:eastAsia="MS MinNew Roman"/>
              </w:rPr>
            </w:pPr>
            <w:r w:rsidRPr="00D80149">
              <w:rPr>
                <w:rFonts w:eastAsia="MS MinNew Roman"/>
              </w:rPr>
              <w:t>Chennai</w:t>
            </w:r>
          </w:p>
        </w:tc>
        <w:tc>
          <w:tcPr>
            <w:tcW w:w="1596" w:type="dxa"/>
          </w:tcPr>
          <w:p w:rsidR="001F5213" w:rsidRPr="00D80149" w:rsidRDefault="001F5213" w:rsidP="00202F1E">
            <w:pPr>
              <w:rPr>
                <w:rFonts w:eastAsia="MS MinNew Roman"/>
              </w:rPr>
            </w:pPr>
            <w:r w:rsidRPr="00D80149">
              <w:rPr>
                <w:rFonts w:eastAsia="MS MinNew Roman"/>
              </w:rPr>
              <w:t>Sr. engineer</w:t>
            </w:r>
          </w:p>
        </w:tc>
        <w:tc>
          <w:tcPr>
            <w:tcW w:w="1596" w:type="dxa"/>
          </w:tcPr>
          <w:p w:rsidR="001F5213" w:rsidRPr="00D80149" w:rsidRDefault="001F5213" w:rsidP="00202F1E">
            <w:pPr>
              <w:rPr>
                <w:rFonts w:eastAsia="MS MinNew Roman"/>
              </w:rPr>
            </w:pPr>
            <w:r w:rsidRPr="00D80149">
              <w:rPr>
                <w:rFonts w:eastAsia="MS MinNew Roman"/>
              </w:rPr>
              <w:t>30,000</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3</w:t>
            </w:r>
          </w:p>
        </w:tc>
        <w:tc>
          <w:tcPr>
            <w:tcW w:w="1596" w:type="dxa"/>
          </w:tcPr>
          <w:p w:rsidR="001F5213" w:rsidRPr="00D80149" w:rsidRDefault="001F5213" w:rsidP="00202F1E">
            <w:pPr>
              <w:rPr>
                <w:rFonts w:eastAsia="MS MinNew Roman"/>
              </w:rPr>
            </w:pPr>
            <w:r w:rsidRPr="00D80149">
              <w:rPr>
                <w:rFonts w:eastAsia="MS MinNew Roman"/>
              </w:rPr>
              <w:t>Rajesh</w:t>
            </w:r>
          </w:p>
        </w:tc>
        <w:tc>
          <w:tcPr>
            <w:tcW w:w="1596" w:type="dxa"/>
          </w:tcPr>
          <w:p w:rsidR="001F5213" w:rsidRPr="00D80149" w:rsidRDefault="001F5213" w:rsidP="00202F1E">
            <w:pPr>
              <w:rPr>
                <w:rFonts w:eastAsia="MS MinNew Roman"/>
              </w:rPr>
            </w:pPr>
            <w:smartTag w:uri="urn:schemas-microsoft-com:office:smarttags" w:element="City">
              <w:smartTag w:uri="urn:schemas-microsoft-com:office:smarttags" w:element="place">
                <w:r w:rsidRPr="00D80149">
                  <w:rPr>
                    <w:rFonts w:eastAsia="MS MinNew Roman"/>
                  </w:rPr>
                  <w:t>Delhi</w:t>
                </w:r>
              </w:smartTag>
            </w:smartTag>
          </w:p>
        </w:tc>
        <w:tc>
          <w:tcPr>
            <w:tcW w:w="1596" w:type="dxa"/>
          </w:tcPr>
          <w:p w:rsidR="001F5213" w:rsidRPr="00D80149" w:rsidRDefault="001F5213" w:rsidP="00202F1E">
            <w:pPr>
              <w:rPr>
                <w:rFonts w:eastAsia="MS MinNew Roman"/>
              </w:rPr>
            </w:pPr>
            <w:r w:rsidRPr="00D80149">
              <w:rPr>
                <w:rFonts w:eastAsia="MS MinNew Roman"/>
              </w:rPr>
              <w:t>Jr. engineer</w:t>
            </w:r>
          </w:p>
        </w:tc>
        <w:tc>
          <w:tcPr>
            <w:tcW w:w="1596" w:type="dxa"/>
          </w:tcPr>
          <w:p w:rsidR="001F5213" w:rsidRPr="00D80149" w:rsidRDefault="001F5213" w:rsidP="00202F1E">
            <w:pPr>
              <w:rPr>
                <w:rFonts w:eastAsia="MS MinNew Roman"/>
              </w:rPr>
            </w:pPr>
            <w:r w:rsidRPr="00D80149">
              <w:rPr>
                <w:rFonts w:eastAsia="MS MinNew Roman"/>
              </w:rPr>
              <w:t>25,000</w:t>
            </w:r>
          </w:p>
        </w:tc>
      </w:tr>
    </w:tbl>
    <w:p w:rsidR="001F5213" w:rsidRDefault="001F5213" w:rsidP="00AA4106"/>
    <w:p w:rsidR="001F5213" w:rsidRDefault="001F5213" w:rsidP="00AA4106"/>
    <w:p w:rsidR="001F5213" w:rsidRDefault="001F5213" w:rsidP="0012793C">
      <w:r>
        <w:rPr>
          <w:b/>
        </w:rPr>
        <w:t xml:space="preserve">Step 1: </w:t>
      </w:r>
      <w:r>
        <w:t>Compile and execute the program as shown below.</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rPr>
          <w:cantSplit/>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2A5279">
            <w:pPr>
              <w:rPr>
                <w:rFonts w:ascii="Monaco" w:eastAsia="MS MinNew Roman" w:hAnsi="Monaco"/>
                <w:iCs/>
                <w:color w:val="FFFFFF"/>
                <w:sz w:val="21"/>
              </w:rPr>
            </w:pPr>
            <w:r w:rsidRPr="00D80149">
              <w:rPr>
                <w:rFonts w:ascii="Monaco" w:eastAsia="MS MinNew Roman" w:hAnsi="Monaco"/>
                <w:iCs/>
                <w:color w:val="FFFFFF"/>
                <w:sz w:val="21"/>
              </w:rPr>
              <w:t># export CLASSPATH=$(hbase classpath)</w:t>
            </w:r>
          </w:p>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 javac RetrieveData.java</w:t>
            </w:r>
          </w:p>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 java RetrieveData</w:t>
            </w:r>
          </w:p>
        </w:tc>
      </w:tr>
    </w:tbl>
    <w:p w:rsidR="001F5213" w:rsidRDefault="001F5213" w:rsidP="00AA4106">
      <w:pPr>
        <w:pStyle w:val="Heading2"/>
        <w:numPr>
          <w:ilvl w:val="0"/>
          <w:numId w:val="0"/>
        </w:numPr>
        <w:ind w:left="576"/>
      </w:pPr>
    </w:p>
    <w:p w:rsidR="001F5213" w:rsidRPr="007352BD" w:rsidRDefault="001F5213" w:rsidP="00AA4106">
      <w:r>
        <w:t>The output should be:</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202F1E">
            <w:pPr>
              <w:rPr>
                <w:rFonts w:ascii="Monaco" w:eastAsia="MS MinNew Roman" w:hAnsi="Monaco"/>
                <w:iCs/>
                <w:color w:val="FFFFFF"/>
                <w:sz w:val="21"/>
              </w:rPr>
            </w:pPr>
            <w:r w:rsidRPr="00D80149">
              <w:rPr>
                <w:rFonts w:ascii="Monaco" w:eastAsia="MS MinNew Roman" w:hAnsi="Monaco"/>
                <w:iCs/>
                <w:color w:val="FFFFFF"/>
                <w:sz w:val="21"/>
              </w:rPr>
              <w:t xml:space="preserve">name: raju city: </w:t>
            </w:r>
            <w:smartTag w:uri="urn:schemas-microsoft-com:office:smarttags" w:element="City">
              <w:smartTag w:uri="urn:schemas-microsoft-com:office:smarttags" w:element="place">
                <w:r w:rsidRPr="00D80149">
                  <w:rPr>
                    <w:rFonts w:ascii="Monaco" w:eastAsia="MS MinNew Roman" w:hAnsi="Monaco"/>
                    <w:iCs/>
                    <w:color w:val="FFFFFF"/>
                    <w:sz w:val="21"/>
                  </w:rPr>
                  <w:t>hyderabad</w:t>
                </w:r>
              </w:smartTag>
            </w:smartTag>
          </w:p>
        </w:tc>
      </w:tr>
    </w:tbl>
    <w:p w:rsidR="001F5213" w:rsidRDefault="001F5213" w:rsidP="00D133B3"/>
    <w:p w:rsidR="001F5213" w:rsidRDefault="001F5213" w:rsidP="00202F1E">
      <w:pPr>
        <w:pStyle w:val="Heading1"/>
      </w:pPr>
      <w:r>
        <w:t>Scan Data</w:t>
      </w:r>
    </w:p>
    <w:p w:rsidR="001F5213" w:rsidRDefault="001F5213" w:rsidP="00202F1E">
      <w:r>
        <w:t>You will now scan to view the data in this table. Scanning allows you to get all the data from the table.</w:t>
      </w:r>
    </w:p>
    <w:p w:rsidR="001F5213" w:rsidRDefault="001F5213" w:rsidP="00202F1E"/>
    <w:tbl>
      <w:tblPr>
        <w:tblW w:w="0" w:type="auto"/>
        <w:tblLook w:val="0020"/>
      </w:tblPr>
      <w:tblGrid>
        <w:gridCol w:w="3192"/>
        <w:gridCol w:w="1596"/>
        <w:gridCol w:w="1596"/>
        <w:gridCol w:w="1596"/>
        <w:gridCol w:w="1596"/>
      </w:tblGrid>
      <w:tr w:rsidR="001F5213" w:rsidRPr="00D80149" w:rsidTr="008A0154">
        <w:tc>
          <w:tcPr>
            <w:tcW w:w="3192" w:type="dxa"/>
          </w:tcPr>
          <w:p w:rsidR="001F5213" w:rsidRPr="00697FBD" w:rsidRDefault="001F5213" w:rsidP="00202F1E">
            <w:pPr>
              <w:rPr>
                <w:rFonts w:eastAsia="MS MinNew Roman"/>
                <w:b/>
                <w:bCs/>
              </w:rPr>
            </w:pPr>
            <w:r w:rsidRPr="00697FBD">
              <w:rPr>
                <w:rFonts w:eastAsia="MS MinNew Roman"/>
                <w:b/>
                <w:bCs/>
              </w:rPr>
              <w:t>Row key</w:t>
            </w:r>
          </w:p>
        </w:tc>
        <w:tc>
          <w:tcPr>
            <w:tcW w:w="3192" w:type="dxa"/>
            <w:gridSpan w:val="2"/>
          </w:tcPr>
          <w:p w:rsidR="001F5213" w:rsidRPr="00697FBD" w:rsidRDefault="001F5213" w:rsidP="00202F1E">
            <w:pPr>
              <w:rPr>
                <w:rFonts w:eastAsia="MS MinNew Roman"/>
                <w:b/>
                <w:bCs/>
              </w:rPr>
            </w:pPr>
            <w:r w:rsidRPr="00697FBD">
              <w:rPr>
                <w:rFonts w:eastAsia="MS MinNew Roman"/>
                <w:b/>
                <w:bCs/>
              </w:rPr>
              <w:t>personal data</w:t>
            </w:r>
          </w:p>
        </w:tc>
        <w:tc>
          <w:tcPr>
            <w:tcW w:w="3192" w:type="dxa"/>
            <w:gridSpan w:val="2"/>
          </w:tcPr>
          <w:p w:rsidR="001F5213" w:rsidRPr="00697FBD" w:rsidRDefault="001F5213" w:rsidP="00202F1E">
            <w:pPr>
              <w:rPr>
                <w:rFonts w:eastAsia="MS MinNew Roman"/>
                <w:b/>
                <w:bCs/>
              </w:rPr>
            </w:pPr>
            <w:r w:rsidRPr="00697FBD">
              <w:rPr>
                <w:rFonts w:eastAsia="MS MinNew Roman"/>
                <w:b/>
                <w:bCs/>
              </w:rPr>
              <w:t>professional</w:t>
            </w:r>
          </w:p>
        </w:tc>
      </w:tr>
      <w:tr w:rsidR="001F5213" w:rsidRPr="00D80149" w:rsidTr="008A0154">
        <w:tc>
          <w:tcPr>
            <w:tcW w:w="3192" w:type="dxa"/>
          </w:tcPr>
          <w:p w:rsidR="001F5213" w:rsidRPr="00D80149" w:rsidRDefault="001F5213" w:rsidP="00202F1E">
            <w:pPr>
              <w:rPr>
                <w:rFonts w:eastAsia="MS MinNew Roman"/>
                <w:b/>
              </w:rPr>
            </w:pPr>
            <w:r w:rsidRPr="00D80149">
              <w:rPr>
                <w:rFonts w:eastAsia="MS MinNew Roman"/>
                <w:b/>
              </w:rPr>
              <w:t>Empid</w:t>
            </w:r>
          </w:p>
        </w:tc>
        <w:tc>
          <w:tcPr>
            <w:tcW w:w="1596" w:type="dxa"/>
          </w:tcPr>
          <w:p w:rsidR="001F5213" w:rsidRPr="00D80149" w:rsidRDefault="001F5213" w:rsidP="00202F1E">
            <w:pPr>
              <w:rPr>
                <w:rFonts w:eastAsia="MS MinNew Roman"/>
                <w:b/>
              </w:rPr>
            </w:pPr>
            <w:r w:rsidRPr="00D80149">
              <w:rPr>
                <w:rFonts w:eastAsia="MS MinNew Roman"/>
                <w:b/>
              </w:rPr>
              <w:t>Name</w:t>
            </w:r>
          </w:p>
        </w:tc>
        <w:tc>
          <w:tcPr>
            <w:tcW w:w="1596" w:type="dxa"/>
          </w:tcPr>
          <w:p w:rsidR="001F5213" w:rsidRPr="00D80149" w:rsidRDefault="001F5213" w:rsidP="00202F1E">
            <w:pPr>
              <w:rPr>
                <w:rFonts w:eastAsia="MS MinNew Roman"/>
                <w:b/>
              </w:rPr>
            </w:pPr>
            <w:r w:rsidRPr="00D80149">
              <w:rPr>
                <w:rFonts w:eastAsia="MS MinNew Roman"/>
                <w:b/>
              </w:rPr>
              <w:t>City</w:t>
            </w:r>
          </w:p>
        </w:tc>
        <w:tc>
          <w:tcPr>
            <w:tcW w:w="1596" w:type="dxa"/>
          </w:tcPr>
          <w:p w:rsidR="001F5213" w:rsidRPr="00D80149" w:rsidRDefault="001F5213" w:rsidP="00202F1E">
            <w:pPr>
              <w:rPr>
                <w:rFonts w:eastAsia="MS MinNew Roman"/>
                <w:b/>
              </w:rPr>
            </w:pPr>
            <w:r w:rsidRPr="00D80149">
              <w:rPr>
                <w:rFonts w:eastAsia="MS MinNew Roman"/>
                <w:b/>
              </w:rPr>
              <w:t>Designation</w:t>
            </w:r>
          </w:p>
        </w:tc>
        <w:tc>
          <w:tcPr>
            <w:tcW w:w="1596" w:type="dxa"/>
          </w:tcPr>
          <w:p w:rsidR="001F5213" w:rsidRPr="00D80149" w:rsidRDefault="001F5213" w:rsidP="00202F1E">
            <w:pPr>
              <w:rPr>
                <w:rFonts w:eastAsia="MS MinNew Roman"/>
                <w:b/>
              </w:rPr>
            </w:pPr>
            <w:r w:rsidRPr="00D80149">
              <w:rPr>
                <w:rFonts w:eastAsia="MS MinNew Roman"/>
                <w:b/>
              </w:rPr>
              <w:t>Salary</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1</w:t>
            </w:r>
          </w:p>
        </w:tc>
        <w:tc>
          <w:tcPr>
            <w:tcW w:w="1596" w:type="dxa"/>
          </w:tcPr>
          <w:p w:rsidR="001F5213" w:rsidRPr="00D80149" w:rsidRDefault="001F5213" w:rsidP="00202F1E">
            <w:pPr>
              <w:rPr>
                <w:rFonts w:eastAsia="MS MinNew Roman"/>
              </w:rPr>
            </w:pPr>
            <w:r w:rsidRPr="00D80149">
              <w:rPr>
                <w:rFonts w:eastAsia="MS MinNew Roman"/>
              </w:rPr>
              <w:t>Raju</w:t>
            </w:r>
          </w:p>
        </w:tc>
        <w:tc>
          <w:tcPr>
            <w:tcW w:w="1596" w:type="dxa"/>
          </w:tcPr>
          <w:p w:rsidR="001F5213" w:rsidRPr="00D80149" w:rsidRDefault="001F5213" w:rsidP="00202F1E">
            <w:pPr>
              <w:rPr>
                <w:rFonts w:eastAsia="MS MinNew Roman"/>
              </w:rPr>
            </w:pPr>
            <w:r w:rsidRPr="00D80149">
              <w:rPr>
                <w:rFonts w:eastAsia="MS MinNew Roman"/>
              </w:rPr>
              <w:t>Hyderbad</w:t>
            </w:r>
          </w:p>
        </w:tc>
        <w:tc>
          <w:tcPr>
            <w:tcW w:w="1596" w:type="dxa"/>
          </w:tcPr>
          <w:p w:rsidR="001F5213" w:rsidRPr="00D80149" w:rsidRDefault="001F5213" w:rsidP="00202F1E">
            <w:pPr>
              <w:rPr>
                <w:rFonts w:eastAsia="MS MinNew Roman"/>
              </w:rPr>
            </w:pPr>
            <w:r w:rsidRPr="00D80149">
              <w:rPr>
                <w:rFonts w:eastAsia="MS MinNew Roman"/>
              </w:rPr>
              <w:t>Manager</w:t>
            </w:r>
          </w:p>
        </w:tc>
        <w:tc>
          <w:tcPr>
            <w:tcW w:w="1596" w:type="dxa"/>
          </w:tcPr>
          <w:p w:rsidR="001F5213" w:rsidRPr="00D80149" w:rsidRDefault="001F5213" w:rsidP="00202F1E">
            <w:pPr>
              <w:rPr>
                <w:rFonts w:eastAsia="MS MinNew Roman"/>
              </w:rPr>
            </w:pPr>
            <w:r w:rsidRPr="00D80149">
              <w:rPr>
                <w:rFonts w:eastAsia="MS MinNew Roman"/>
              </w:rPr>
              <w:t>50,000</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2</w:t>
            </w:r>
          </w:p>
        </w:tc>
        <w:tc>
          <w:tcPr>
            <w:tcW w:w="1596" w:type="dxa"/>
          </w:tcPr>
          <w:p w:rsidR="001F5213" w:rsidRPr="00D80149" w:rsidRDefault="001F5213" w:rsidP="00202F1E">
            <w:pPr>
              <w:rPr>
                <w:rFonts w:eastAsia="MS MinNew Roman"/>
              </w:rPr>
            </w:pPr>
            <w:smartTag w:uri="urn:schemas-microsoft-com:office:smarttags" w:element="place">
              <w:r w:rsidRPr="00D80149">
                <w:rPr>
                  <w:rFonts w:eastAsia="MS MinNew Roman"/>
                </w:rPr>
                <w:t>Ravi</w:t>
              </w:r>
            </w:smartTag>
          </w:p>
        </w:tc>
        <w:tc>
          <w:tcPr>
            <w:tcW w:w="1596" w:type="dxa"/>
          </w:tcPr>
          <w:p w:rsidR="001F5213" w:rsidRPr="00D80149" w:rsidRDefault="001F5213" w:rsidP="00202F1E">
            <w:pPr>
              <w:rPr>
                <w:rFonts w:eastAsia="MS MinNew Roman"/>
              </w:rPr>
            </w:pPr>
            <w:r w:rsidRPr="00D80149">
              <w:rPr>
                <w:rFonts w:eastAsia="MS MinNew Roman"/>
              </w:rPr>
              <w:t>Chennai</w:t>
            </w:r>
          </w:p>
        </w:tc>
        <w:tc>
          <w:tcPr>
            <w:tcW w:w="1596" w:type="dxa"/>
          </w:tcPr>
          <w:p w:rsidR="001F5213" w:rsidRPr="00D80149" w:rsidRDefault="001F5213" w:rsidP="00202F1E">
            <w:pPr>
              <w:rPr>
                <w:rFonts w:eastAsia="MS MinNew Roman"/>
              </w:rPr>
            </w:pPr>
            <w:r w:rsidRPr="00D80149">
              <w:rPr>
                <w:rFonts w:eastAsia="MS MinNew Roman"/>
              </w:rPr>
              <w:t>Sr. engineer</w:t>
            </w:r>
          </w:p>
        </w:tc>
        <w:tc>
          <w:tcPr>
            <w:tcW w:w="1596" w:type="dxa"/>
          </w:tcPr>
          <w:p w:rsidR="001F5213" w:rsidRPr="00D80149" w:rsidRDefault="001F5213" w:rsidP="00202F1E">
            <w:pPr>
              <w:rPr>
                <w:rFonts w:eastAsia="MS MinNew Roman"/>
              </w:rPr>
            </w:pPr>
            <w:r w:rsidRPr="00D80149">
              <w:rPr>
                <w:rFonts w:eastAsia="MS MinNew Roman"/>
              </w:rPr>
              <w:t>30,000</w:t>
            </w:r>
          </w:p>
        </w:tc>
      </w:tr>
      <w:tr w:rsidR="001F5213" w:rsidRPr="00D80149" w:rsidTr="008A0154">
        <w:tc>
          <w:tcPr>
            <w:tcW w:w="3192" w:type="dxa"/>
          </w:tcPr>
          <w:p w:rsidR="001F5213" w:rsidRPr="00D80149" w:rsidRDefault="001F5213" w:rsidP="00202F1E">
            <w:pPr>
              <w:rPr>
                <w:rFonts w:eastAsia="MS MinNew Roman"/>
              </w:rPr>
            </w:pPr>
            <w:r w:rsidRPr="00D80149">
              <w:rPr>
                <w:rFonts w:eastAsia="MS MinNew Roman"/>
              </w:rPr>
              <w:t>3</w:t>
            </w:r>
          </w:p>
        </w:tc>
        <w:tc>
          <w:tcPr>
            <w:tcW w:w="1596" w:type="dxa"/>
          </w:tcPr>
          <w:p w:rsidR="001F5213" w:rsidRPr="00D80149" w:rsidRDefault="001F5213" w:rsidP="00202F1E">
            <w:pPr>
              <w:rPr>
                <w:rFonts w:eastAsia="MS MinNew Roman"/>
              </w:rPr>
            </w:pPr>
            <w:r w:rsidRPr="00D80149">
              <w:rPr>
                <w:rFonts w:eastAsia="MS MinNew Roman"/>
              </w:rPr>
              <w:t>Rajesh</w:t>
            </w:r>
          </w:p>
        </w:tc>
        <w:tc>
          <w:tcPr>
            <w:tcW w:w="1596" w:type="dxa"/>
          </w:tcPr>
          <w:p w:rsidR="001F5213" w:rsidRPr="00D80149" w:rsidRDefault="001F5213" w:rsidP="00202F1E">
            <w:pPr>
              <w:rPr>
                <w:rFonts w:eastAsia="MS MinNew Roman"/>
              </w:rPr>
            </w:pPr>
            <w:smartTag w:uri="urn:schemas-microsoft-com:office:smarttags" w:element="City">
              <w:smartTag w:uri="urn:schemas-microsoft-com:office:smarttags" w:element="place">
                <w:r w:rsidRPr="00D80149">
                  <w:rPr>
                    <w:rFonts w:eastAsia="MS MinNew Roman"/>
                  </w:rPr>
                  <w:t>Delhi</w:t>
                </w:r>
              </w:smartTag>
            </w:smartTag>
          </w:p>
        </w:tc>
        <w:tc>
          <w:tcPr>
            <w:tcW w:w="1596" w:type="dxa"/>
          </w:tcPr>
          <w:p w:rsidR="001F5213" w:rsidRPr="00D80149" w:rsidRDefault="001F5213" w:rsidP="00202F1E">
            <w:pPr>
              <w:rPr>
                <w:rFonts w:eastAsia="MS MinNew Roman"/>
              </w:rPr>
            </w:pPr>
            <w:r w:rsidRPr="00D80149">
              <w:rPr>
                <w:rFonts w:eastAsia="MS MinNew Roman"/>
              </w:rPr>
              <w:t>Jr. engineer</w:t>
            </w:r>
          </w:p>
        </w:tc>
        <w:tc>
          <w:tcPr>
            <w:tcW w:w="1596" w:type="dxa"/>
          </w:tcPr>
          <w:p w:rsidR="001F5213" w:rsidRPr="00D80149" w:rsidRDefault="001F5213" w:rsidP="00202F1E">
            <w:pPr>
              <w:rPr>
                <w:rFonts w:eastAsia="MS MinNew Roman"/>
              </w:rPr>
            </w:pPr>
            <w:r w:rsidRPr="00D80149">
              <w:rPr>
                <w:rFonts w:eastAsia="MS MinNew Roman"/>
              </w:rPr>
              <w:t>25,000</w:t>
            </w:r>
          </w:p>
        </w:tc>
      </w:tr>
    </w:tbl>
    <w:p w:rsidR="001F5213" w:rsidRDefault="001F5213" w:rsidP="00202F1E"/>
    <w:p w:rsidR="001F5213" w:rsidRDefault="001F5213" w:rsidP="00202F1E"/>
    <w:p w:rsidR="001F5213" w:rsidRDefault="001F5213" w:rsidP="0012793C">
      <w:r>
        <w:rPr>
          <w:b/>
        </w:rPr>
        <w:t xml:space="preserve">Step 1: </w:t>
      </w:r>
      <w:r>
        <w:t>Compile and execute the program as shown below.</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5D7CB7" w:rsidTr="00D80149">
        <w:trPr>
          <w:cantSplit/>
        </w:trPr>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AD3BBF" w:rsidRDefault="001F5213" w:rsidP="002A5279">
            <w:pPr>
              <w:rPr>
                <w:rFonts w:ascii="Monaco" w:eastAsia="MS MinNew Roman" w:hAnsi="Monaco"/>
                <w:iCs/>
                <w:color w:val="FFFFFF"/>
                <w:sz w:val="21"/>
                <w:lang w:val="fr-FR"/>
              </w:rPr>
            </w:pPr>
            <w:r w:rsidRPr="00AD3BBF">
              <w:rPr>
                <w:rFonts w:ascii="Monaco" w:eastAsia="MS MinNew Roman" w:hAnsi="Monaco"/>
                <w:iCs/>
                <w:color w:val="FFFFFF"/>
                <w:sz w:val="21"/>
                <w:lang w:val="fr-FR"/>
              </w:rPr>
              <w:t># export CLASSPATH=$(hbase classpath)</w:t>
            </w:r>
          </w:p>
          <w:p w:rsidR="001F5213" w:rsidRPr="00AD3BBF" w:rsidRDefault="001F5213" w:rsidP="00202F1E">
            <w:pPr>
              <w:rPr>
                <w:rFonts w:ascii="Monaco" w:eastAsia="MS MinNew Roman" w:hAnsi="Monaco"/>
                <w:iCs/>
                <w:color w:val="FFFFFF"/>
                <w:sz w:val="21"/>
                <w:lang w:val="fr-FR"/>
              </w:rPr>
            </w:pPr>
            <w:r w:rsidRPr="00AD3BBF">
              <w:rPr>
                <w:rFonts w:ascii="Monaco" w:eastAsia="MS MinNew Roman" w:hAnsi="Monaco"/>
                <w:iCs/>
                <w:color w:val="FFFFFF"/>
                <w:sz w:val="21"/>
                <w:lang w:val="fr-FR"/>
              </w:rPr>
              <w:t># javac ScanTable.java</w:t>
            </w:r>
          </w:p>
          <w:p w:rsidR="001F5213" w:rsidRPr="00AD3BBF" w:rsidRDefault="001F5213" w:rsidP="00202F1E">
            <w:pPr>
              <w:rPr>
                <w:rFonts w:ascii="Monaco" w:eastAsia="MS MinNew Roman" w:hAnsi="Monaco"/>
                <w:iCs/>
                <w:color w:val="FFFFFF"/>
                <w:sz w:val="21"/>
                <w:lang w:val="fr-FR"/>
              </w:rPr>
            </w:pPr>
            <w:r w:rsidRPr="00AD3BBF">
              <w:rPr>
                <w:rFonts w:ascii="Monaco" w:eastAsia="MS MinNew Roman" w:hAnsi="Monaco"/>
                <w:iCs/>
                <w:color w:val="FFFFFF"/>
                <w:sz w:val="21"/>
                <w:lang w:val="fr-FR"/>
              </w:rPr>
              <w:t># java ScanTable</w:t>
            </w:r>
          </w:p>
        </w:tc>
      </w:tr>
    </w:tbl>
    <w:p w:rsidR="001F5213" w:rsidRPr="00AD3BBF" w:rsidRDefault="001F5213" w:rsidP="00202F1E">
      <w:pPr>
        <w:pStyle w:val="Heading2"/>
        <w:numPr>
          <w:ilvl w:val="0"/>
          <w:numId w:val="0"/>
        </w:numPr>
        <w:ind w:left="576"/>
        <w:rPr>
          <w:lang w:val="fr-FR"/>
        </w:rPr>
      </w:pPr>
    </w:p>
    <w:p w:rsidR="001F5213" w:rsidRPr="007352BD" w:rsidRDefault="001F5213" w:rsidP="00202F1E">
      <w:r>
        <w:t>The output should be similar to:</w:t>
      </w:r>
    </w:p>
    <w:tbl>
      <w:tblPr>
        <w:tblW w:w="0" w:type="auto"/>
        <w:tblBorders>
          <w:top w:val="single" w:sz="24" w:space="0" w:color="A5A5A5"/>
          <w:left w:val="single" w:sz="24" w:space="0" w:color="A5A5A5"/>
          <w:bottom w:val="single" w:sz="24" w:space="0" w:color="A5A5A5"/>
          <w:right w:val="single" w:sz="24" w:space="0" w:color="A5A5A5"/>
        </w:tblBorders>
        <w:tblLook w:val="0000"/>
      </w:tblPr>
      <w:tblGrid>
        <w:gridCol w:w="9350"/>
      </w:tblGrid>
      <w:tr w:rsidR="001F5213" w:rsidRPr="00D80149" w:rsidTr="00D80149">
        <w:tc>
          <w:tcPr>
            <w:tcW w:w="9350" w:type="dxa"/>
            <w:tcBorders>
              <w:top w:val="single" w:sz="24" w:space="0" w:color="A5A5A5"/>
              <w:left w:val="single" w:sz="4" w:space="0" w:color="538135"/>
              <w:bottom w:val="single" w:sz="24" w:space="0" w:color="A5A5A5"/>
              <w:right w:val="single" w:sz="4" w:space="0" w:color="538135"/>
            </w:tcBorders>
            <w:shd w:val="clear" w:color="auto" w:fill="7F7F7F"/>
          </w:tcPr>
          <w:p w:rsidR="001F5213" w:rsidRPr="00D80149" w:rsidRDefault="001F5213" w:rsidP="009F5906">
            <w:pPr>
              <w:rPr>
                <w:rFonts w:ascii="Monaco" w:eastAsia="MS MinNew Roman" w:hAnsi="Monaco"/>
                <w:iCs/>
                <w:color w:val="FFFFFF"/>
                <w:sz w:val="21"/>
              </w:rPr>
            </w:pPr>
            <w:r w:rsidRPr="00D80149">
              <w:rPr>
                <w:rFonts w:ascii="Monaco" w:eastAsia="MS MinNew Roman" w:hAnsi="Monaco"/>
                <w:iCs/>
                <w:color w:val="FFFFFF"/>
                <w:sz w:val="21"/>
              </w:rPr>
              <w:t>Found row : keyvalues={row1/personal:city/1442101994699/Put/vlen=9/seqid=0, row1/personal:name/1442101994699/Put/vlen=4/seqid=0}</w:t>
            </w:r>
          </w:p>
          <w:p w:rsidR="001F5213" w:rsidRPr="00D80149" w:rsidRDefault="001F5213" w:rsidP="00202F1E">
            <w:pPr>
              <w:rPr>
                <w:rFonts w:ascii="Monaco" w:eastAsia="MS MinNew Roman" w:hAnsi="Monaco"/>
                <w:iCs/>
                <w:color w:val="FFFFFF"/>
                <w:sz w:val="21"/>
              </w:rPr>
            </w:pPr>
          </w:p>
        </w:tc>
      </w:tr>
    </w:tbl>
    <w:p w:rsidR="001F5213" w:rsidRDefault="001F5213" w:rsidP="009C606A">
      <w:pPr>
        <w:pStyle w:val="Title"/>
      </w:pPr>
    </w:p>
    <w:p w:rsidR="001F5213" w:rsidRDefault="001F5213">
      <w:pPr>
        <w:rPr>
          <w:rFonts w:ascii="Calibri Light" w:eastAsia="MS Gothiw Roman" w:hAnsi="Calibri Light"/>
          <w:spacing w:val="-10"/>
          <w:kern w:val="28"/>
          <w:sz w:val="56"/>
          <w:szCs w:val="56"/>
        </w:rPr>
      </w:pPr>
    </w:p>
    <w:sectPr w:rsidR="001F5213" w:rsidSect="00E32FC5">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213" w:rsidRDefault="001F5213" w:rsidP="00FF0A9A">
      <w:r>
        <w:separator/>
      </w:r>
    </w:p>
  </w:endnote>
  <w:endnote w:type="continuationSeparator" w:id="0">
    <w:p w:rsidR="001F5213" w:rsidRDefault="001F5213" w:rsidP="00FF0A9A">
      <w:r>
        <w:continuationSeparator/>
      </w:r>
    </w:p>
  </w:endnote>
  <w:endnote w:type="continuationNotice" w:id="1">
    <w:p w:rsidR="001F5213" w:rsidRDefault="001F521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ngs">
    <w:altName w:val="MS Mincho"/>
    <w:panose1 w:val="00000000000000000000"/>
    <w:charset w:val="80"/>
    <w:family w:val="auto"/>
    <w:notTrueType/>
    <w:pitch w:val="variable"/>
    <w:sig w:usb0="00000001" w:usb1="08070000" w:usb2="00000010" w:usb3="00000000" w:csb0="00020000" w:csb1="00000000"/>
  </w:font>
  <w:font w:name="Calibri Light">
    <w:panose1 w:val="020F0302020204030204"/>
    <w:charset w:val="EE"/>
    <w:family w:val="swiss"/>
    <w:pitch w:val="variable"/>
    <w:sig w:usb0="A00002EF" w:usb1="4000207B" w:usb2="00000000" w:usb3="00000000" w:csb0="0000019F" w:csb1="00000000"/>
  </w:font>
  <w:font w:name="MS Gothi">
    <w:altName w:val="?~??eg"/>
    <w:panose1 w:val="00000000000000000000"/>
    <w:charset w:val="80"/>
    <w:family w:val="auto"/>
    <w:notTrueType/>
    <w:pitch w:val="variable"/>
    <w:sig w:usb0="00000001" w:usb1="08070000" w:usb2="00000010" w:usb3="00000000" w:csb0="00020000" w:csb1="00000000"/>
  </w:font>
  <w:font w:name="Consolas">
    <w:panose1 w:val="020B0609020204030204"/>
    <w:charset w:val="EE"/>
    <w:family w:val="modern"/>
    <w:pitch w:val="fixed"/>
    <w:sig w:usb0="E10002FF" w:usb1="4000FCFF" w:usb2="00000009"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MS MinNew Roman">
    <w:altName w:val="Roman"/>
    <w:panose1 w:val="00000000000000000000"/>
    <w:charset w:val="80"/>
    <w:family w:val="auto"/>
    <w:notTrueType/>
    <w:pitch w:val="variable"/>
    <w:sig w:usb0="00000001" w:usb1="08070000" w:usb2="00000010" w:usb3="00000000" w:csb0="00020000" w:csb1="00000000"/>
  </w:font>
  <w:font w:name="Monaco">
    <w:altName w:val="Courier New"/>
    <w:panose1 w:val="00000000000000000000"/>
    <w:charset w:val="00"/>
    <w:family w:val="auto"/>
    <w:notTrueType/>
    <w:pitch w:val="variable"/>
    <w:sig w:usb0="00000003" w:usb1="00000000" w:usb2="00000000" w:usb3="00000000" w:csb0="00000001" w:csb1="00000000"/>
  </w:font>
  <w:font w:name="MS Gothiw Roman">
    <w:altName w:val="Roman"/>
    <w:panose1 w:val="00000000000000000000"/>
    <w:charset w:val="80"/>
    <w:family w:val="auto"/>
    <w:notTrueType/>
    <w:pitch w:val="variable"/>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213" w:rsidRDefault="001F5213" w:rsidP="004215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5213" w:rsidRDefault="001F5213" w:rsidP="00FF0A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213" w:rsidRDefault="001F5213" w:rsidP="004215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1F5213" w:rsidRDefault="001F5213" w:rsidP="00FF0A9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213" w:rsidRDefault="001F5213" w:rsidP="00FF0A9A">
      <w:r>
        <w:separator/>
      </w:r>
    </w:p>
  </w:footnote>
  <w:footnote w:type="continuationSeparator" w:id="0">
    <w:p w:rsidR="001F5213" w:rsidRDefault="001F5213" w:rsidP="00FF0A9A">
      <w:r>
        <w:continuationSeparator/>
      </w:r>
    </w:p>
  </w:footnote>
  <w:footnote w:type="continuationNotice" w:id="1">
    <w:p w:rsidR="001F5213" w:rsidRDefault="001F52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213" w:rsidRDefault="001F52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16069"/>
    <w:multiLevelType w:val="hybridMultilevel"/>
    <w:tmpl w:val="AE7C6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AC745A"/>
    <w:multiLevelType w:val="hybridMultilevel"/>
    <w:tmpl w:val="F55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977BD"/>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8CA56C6"/>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406E7B31"/>
    <w:multiLevelType w:val="hybridMultilevel"/>
    <w:tmpl w:val="AF6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D6770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1"/>
  <w:defaultTabStop w:val="720"/>
  <w:hyphenationZone w:val="425"/>
  <w:characterSpacingControl w:val="doNotCompres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1FC4"/>
    <w:rsid w:val="00010EF0"/>
    <w:rsid w:val="00036E9C"/>
    <w:rsid w:val="00061ACC"/>
    <w:rsid w:val="00085C59"/>
    <w:rsid w:val="000A33A0"/>
    <w:rsid w:val="000B3828"/>
    <w:rsid w:val="000B5D91"/>
    <w:rsid w:val="000F2DAB"/>
    <w:rsid w:val="000F33DD"/>
    <w:rsid w:val="00101941"/>
    <w:rsid w:val="00101FC4"/>
    <w:rsid w:val="0012793C"/>
    <w:rsid w:val="0018661C"/>
    <w:rsid w:val="001A253A"/>
    <w:rsid w:val="001C747F"/>
    <w:rsid w:val="001F5213"/>
    <w:rsid w:val="001F641C"/>
    <w:rsid w:val="00202F1E"/>
    <w:rsid w:val="002040C7"/>
    <w:rsid w:val="00206B06"/>
    <w:rsid w:val="00207C35"/>
    <w:rsid w:val="00221262"/>
    <w:rsid w:val="00246F95"/>
    <w:rsid w:val="00293EA1"/>
    <w:rsid w:val="002A22C0"/>
    <w:rsid w:val="002A5279"/>
    <w:rsid w:val="002B329D"/>
    <w:rsid w:val="002B7C5C"/>
    <w:rsid w:val="002C30A9"/>
    <w:rsid w:val="002F117D"/>
    <w:rsid w:val="00331C8E"/>
    <w:rsid w:val="00380B97"/>
    <w:rsid w:val="003851FA"/>
    <w:rsid w:val="003B61FB"/>
    <w:rsid w:val="003F3E4B"/>
    <w:rsid w:val="004035B8"/>
    <w:rsid w:val="0042158F"/>
    <w:rsid w:val="00471E23"/>
    <w:rsid w:val="0048298D"/>
    <w:rsid w:val="00482A2D"/>
    <w:rsid w:val="00495E38"/>
    <w:rsid w:val="00497C1F"/>
    <w:rsid w:val="005247CE"/>
    <w:rsid w:val="00540E70"/>
    <w:rsid w:val="005440B2"/>
    <w:rsid w:val="005515BF"/>
    <w:rsid w:val="00552206"/>
    <w:rsid w:val="00554E07"/>
    <w:rsid w:val="00594EA7"/>
    <w:rsid w:val="005B1E2A"/>
    <w:rsid w:val="005C79F2"/>
    <w:rsid w:val="005D7CB7"/>
    <w:rsid w:val="005D7EFC"/>
    <w:rsid w:val="005F2C22"/>
    <w:rsid w:val="00645DE0"/>
    <w:rsid w:val="00652D42"/>
    <w:rsid w:val="00665354"/>
    <w:rsid w:val="00670FC2"/>
    <w:rsid w:val="0067117C"/>
    <w:rsid w:val="00697FBD"/>
    <w:rsid w:val="006C5395"/>
    <w:rsid w:val="006C5545"/>
    <w:rsid w:val="006D40E3"/>
    <w:rsid w:val="006D61DE"/>
    <w:rsid w:val="006E0948"/>
    <w:rsid w:val="00707D7C"/>
    <w:rsid w:val="00723683"/>
    <w:rsid w:val="007352BD"/>
    <w:rsid w:val="00746785"/>
    <w:rsid w:val="00746E9E"/>
    <w:rsid w:val="00760EF0"/>
    <w:rsid w:val="007C12A6"/>
    <w:rsid w:val="007D1F8E"/>
    <w:rsid w:val="007F6F6D"/>
    <w:rsid w:val="008629C4"/>
    <w:rsid w:val="008644D1"/>
    <w:rsid w:val="00885A36"/>
    <w:rsid w:val="00896812"/>
    <w:rsid w:val="008A0154"/>
    <w:rsid w:val="008B00B0"/>
    <w:rsid w:val="008C71E1"/>
    <w:rsid w:val="008F5A31"/>
    <w:rsid w:val="008F5C0C"/>
    <w:rsid w:val="009109E4"/>
    <w:rsid w:val="00941C10"/>
    <w:rsid w:val="00945C93"/>
    <w:rsid w:val="0095734D"/>
    <w:rsid w:val="009661C1"/>
    <w:rsid w:val="00980B86"/>
    <w:rsid w:val="009A4EBB"/>
    <w:rsid w:val="009C606A"/>
    <w:rsid w:val="009F3703"/>
    <w:rsid w:val="009F5906"/>
    <w:rsid w:val="00A03727"/>
    <w:rsid w:val="00A04E60"/>
    <w:rsid w:val="00A25932"/>
    <w:rsid w:val="00A3471F"/>
    <w:rsid w:val="00A475D8"/>
    <w:rsid w:val="00A526B3"/>
    <w:rsid w:val="00A62668"/>
    <w:rsid w:val="00A6525C"/>
    <w:rsid w:val="00A75B04"/>
    <w:rsid w:val="00A86D84"/>
    <w:rsid w:val="00AA4106"/>
    <w:rsid w:val="00AB5E21"/>
    <w:rsid w:val="00AB656F"/>
    <w:rsid w:val="00AC14C5"/>
    <w:rsid w:val="00AC1E2D"/>
    <w:rsid w:val="00AC56FC"/>
    <w:rsid w:val="00AD3BBF"/>
    <w:rsid w:val="00AF0667"/>
    <w:rsid w:val="00B00476"/>
    <w:rsid w:val="00B139F6"/>
    <w:rsid w:val="00B44525"/>
    <w:rsid w:val="00B44FA5"/>
    <w:rsid w:val="00B4547C"/>
    <w:rsid w:val="00B52B60"/>
    <w:rsid w:val="00B62BE3"/>
    <w:rsid w:val="00B644CC"/>
    <w:rsid w:val="00B70344"/>
    <w:rsid w:val="00B73A53"/>
    <w:rsid w:val="00B8236E"/>
    <w:rsid w:val="00B91253"/>
    <w:rsid w:val="00BA4EA0"/>
    <w:rsid w:val="00BC2D7A"/>
    <w:rsid w:val="00BC74D3"/>
    <w:rsid w:val="00C25D3A"/>
    <w:rsid w:val="00C322F6"/>
    <w:rsid w:val="00C444EC"/>
    <w:rsid w:val="00C76BD4"/>
    <w:rsid w:val="00C77A13"/>
    <w:rsid w:val="00C955F0"/>
    <w:rsid w:val="00CA02FA"/>
    <w:rsid w:val="00CA363A"/>
    <w:rsid w:val="00CA4179"/>
    <w:rsid w:val="00CB5875"/>
    <w:rsid w:val="00D01490"/>
    <w:rsid w:val="00D0176A"/>
    <w:rsid w:val="00D133B3"/>
    <w:rsid w:val="00D25EE3"/>
    <w:rsid w:val="00D4527A"/>
    <w:rsid w:val="00D50C6C"/>
    <w:rsid w:val="00D63D56"/>
    <w:rsid w:val="00D64961"/>
    <w:rsid w:val="00D80149"/>
    <w:rsid w:val="00DC6938"/>
    <w:rsid w:val="00DD75F2"/>
    <w:rsid w:val="00E10F76"/>
    <w:rsid w:val="00E2695E"/>
    <w:rsid w:val="00E32508"/>
    <w:rsid w:val="00E32FC5"/>
    <w:rsid w:val="00E41274"/>
    <w:rsid w:val="00E469F7"/>
    <w:rsid w:val="00E6384D"/>
    <w:rsid w:val="00EA2CF9"/>
    <w:rsid w:val="00EA72D2"/>
    <w:rsid w:val="00EB10C5"/>
    <w:rsid w:val="00EB7299"/>
    <w:rsid w:val="00EB76D5"/>
    <w:rsid w:val="00F144B5"/>
    <w:rsid w:val="00F1526A"/>
    <w:rsid w:val="00F318D4"/>
    <w:rsid w:val="00F335DF"/>
    <w:rsid w:val="00F421FA"/>
    <w:rsid w:val="00F42212"/>
    <w:rsid w:val="00F522D8"/>
    <w:rsid w:val="00F7446C"/>
    <w:rsid w:val="00F75A4D"/>
    <w:rsid w:val="00FA2585"/>
    <w:rsid w:val="00FB54AF"/>
    <w:rsid w:val="00FC65E6"/>
    <w:rsid w:val="00FE5902"/>
    <w:rsid w:val="00FE735F"/>
    <w:rsid w:val="00FF0A9A"/>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ngs" w:hAnsi="Calibri" w:cs="Times New Roman"/>
        <w:sz w:val="22"/>
        <w:szCs w:val="22"/>
        <w:lang w:val="pl-PL" w:eastAsia="pl-PL"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335DF"/>
    <w:rPr>
      <w:sz w:val="24"/>
      <w:szCs w:val="24"/>
      <w:lang w:val="en-US" w:eastAsia="en-US"/>
    </w:rPr>
  </w:style>
  <w:style w:type="paragraph" w:styleId="Heading1">
    <w:name w:val="heading 1"/>
    <w:basedOn w:val="Normal"/>
    <w:next w:val="Normal"/>
    <w:link w:val="Heading1Char"/>
    <w:uiPriority w:val="99"/>
    <w:qFormat/>
    <w:rsid w:val="00101FC4"/>
    <w:pPr>
      <w:keepNext/>
      <w:keepLines/>
      <w:numPr>
        <w:numId w:val="1"/>
      </w:numPr>
      <w:spacing w:before="240"/>
      <w:outlineLvl w:val="0"/>
    </w:pPr>
    <w:rPr>
      <w:rFonts w:ascii="Calibri Light" w:eastAsia="MS Gothi" w:hAnsi="Calibri Light"/>
      <w:color w:val="2E74B5"/>
      <w:sz w:val="32"/>
      <w:szCs w:val="32"/>
    </w:rPr>
  </w:style>
  <w:style w:type="paragraph" w:styleId="Heading2">
    <w:name w:val="heading 2"/>
    <w:basedOn w:val="Normal"/>
    <w:next w:val="Normal"/>
    <w:link w:val="Heading2Char"/>
    <w:uiPriority w:val="99"/>
    <w:qFormat/>
    <w:rsid w:val="00101FC4"/>
    <w:pPr>
      <w:keepNext/>
      <w:keepLines/>
      <w:numPr>
        <w:ilvl w:val="1"/>
        <w:numId w:val="1"/>
      </w:numPr>
      <w:spacing w:before="40"/>
      <w:outlineLvl w:val="1"/>
    </w:pPr>
    <w:rPr>
      <w:rFonts w:ascii="Calibri Light" w:eastAsia="MS Gothi" w:hAnsi="Calibri Light"/>
      <w:color w:val="2E74B5"/>
      <w:sz w:val="26"/>
      <w:szCs w:val="26"/>
    </w:rPr>
  </w:style>
  <w:style w:type="paragraph" w:styleId="Heading3">
    <w:name w:val="heading 3"/>
    <w:basedOn w:val="Normal"/>
    <w:next w:val="Normal"/>
    <w:link w:val="Heading3Char"/>
    <w:uiPriority w:val="99"/>
    <w:qFormat/>
    <w:rsid w:val="00101FC4"/>
    <w:pPr>
      <w:keepNext/>
      <w:keepLines/>
      <w:numPr>
        <w:ilvl w:val="2"/>
        <w:numId w:val="1"/>
      </w:numPr>
      <w:spacing w:before="40"/>
      <w:outlineLvl w:val="2"/>
    </w:pPr>
    <w:rPr>
      <w:rFonts w:ascii="Calibri Light" w:eastAsia="MS Gothi" w:hAnsi="Calibri Light"/>
      <w:color w:val="1F4D78"/>
    </w:rPr>
  </w:style>
  <w:style w:type="paragraph" w:styleId="Heading4">
    <w:name w:val="heading 4"/>
    <w:basedOn w:val="Normal"/>
    <w:next w:val="Normal"/>
    <w:link w:val="Heading4Char"/>
    <w:uiPriority w:val="99"/>
    <w:qFormat/>
    <w:rsid w:val="00101FC4"/>
    <w:pPr>
      <w:keepNext/>
      <w:keepLines/>
      <w:numPr>
        <w:ilvl w:val="3"/>
        <w:numId w:val="1"/>
      </w:numPr>
      <w:spacing w:before="40"/>
      <w:outlineLvl w:val="3"/>
    </w:pPr>
    <w:rPr>
      <w:rFonts w:ascii="Calibri Light" w:eastAsia="MS Gothi" w:hAnsi="Calibri Light"/>
      <w:i/>
      <w:iCs/>
      <w:color w:val="2E74B5"/>
    </w:rPr>
  </w:style>
  <w:style w:type="paragraph" w:styleId="Heading5">
    <w:name w:val="heading 5"/>
    <w:basedOn w:val="Normal"/>
    <w:next w:val="Normal"/>
    <w:link w:val="Heading5Char"/>
    <w:uiPriority w:val="99"/>
    <w:qFormat/>
    <w:rsid w:val="00101FC4"/>
    <w:pPr>
      <w:keepNext/>
      <w:keepLines/>
      <w:numPr>
        <w:ilvl w:val="4"/>
        <w:numId w:val="1"/>
      </w:numPr>
      <w:spacing w:before="40"/>
      <w:outlineLvl w:val="4"/>
    </w:pPr>
    <w:rPr>
      <w:rFonts w:ascii="Calibri Light" w:eastAsia="MS Gothi" w:hAnsi="Calibri Light"/>
      <w:color w:val="2E74B5"/>
    </w:rPr>
  </w:style>
  <w:style w:type="paragraph" w:styleId="Heading6">
    <w:name w:val="heading 6"/>
    <w:basedOn w:val="Normal"/>
    <w:next w:val="Normal"/>
    <w:link w:val="Heading6Char"/>
    <w:uiPriority w:val="99"/>
    <w:qFormat/>
    <w:rsid w:val="00101FC4"/>
    <w:pPr>
      <w:keepNext/>
      <w:keepLines/>
      <w:numPr>
        <w:ilvl w:val="5"/>
        <w:numId w:val="1"/>
      </w:numPr>
      <w:spacing w:before="40"/>
      <w:outlineLvl w:val="5"/>
    </w:pPr>
    <w:rPr>
      <w:rFonts w:ascii="Calibri Light" w:eastAsia="MS Gothi" w:hAnsi="Calibri Light"/>
      <w:color w:val="1F4D78"/>
    </w:rPr>
  </w:style>
  <w:style w:type="paragraph" w:styleId="Heading7">
    <w:name w:val="heading 7"/>
    <w:basedOn w:val="Normal"/>
    <w:next w:val="Normal"/>
    <w:link w:val="Heading7Char"/>
    <w:uiPriority w:val="99"/>
    <w:qFormat/>
    <w:rsid w:val="00101FC4"/>
    <w:pPr>
      <w:keepNext/>
      <w:keepLines/>
      <w:numPr>
        <w:ilvl w:val="6"/>
        <w:numId w:val="1"/>
      </w:numPr>
      <w:spacing w:before="40"/>
      <w:outlineLvl w:val="6"/>
    </w:pPr>
    <w:rPr>
      <w:rFonts w:ascii="Calibri Light" w:eastAsia="MS Gothi" w:hAnsi="Calibri Light"/>
      <w:i/>
      <w:iCs/>
      <w:color w:val="1F4D78"/>
    </w:rPr>
  </w:style>
  <w:style w:type="paragraph" w:styleId="Heading8">
    <w:name w:val="heading 8"/>
    <w:basedOn w:val="Normal"/>
    <w:next w:val="Normal"/>
    <w:link w:val="Heading8Char"/>
    <w:uiPriority w:val="99"/>
    <w:qFormat/>
    <w:rsid w:val="00101FC4"/>
    <w:pPr>
      <w:keepNext/>
      <w:keepLines/>
      <w:numPr>
        <w:ilvl w:val="7"/>
        <w:numId w:val="1"/>
      </w:numPr>
      <w:spacing w:before="40"/>
      <w:outlineLvl w:val="7"/>
    </w:pPr>
    <w:rPr>
      <w:rFonts w:ascii="Calibri Light" w:eastAsia="MS Gothi" w:hAnsi="Calibri Light"/>
      <w:color w:val="272727"/>
      <w:sz w:val="21"/>
      <w:szCs w:val="21"/>
    </w:rPr>
  </w:style>
  <w:style w:type="paragraph" w:styleId="Heading9">
    <w:name w:val="heading 9"/>
    <w:basedOn w:val="Normal"/>
    <w:next w:val="Normal"/>
    <w:link w:val="Heading9Char"/>
    <w:uiPriority w:val="99"/>
    <w:qFormat/>
    <w:rsid w:val="00101FC4"/>
    <w:pPr>
      <w:keepNext/>
      <w:keepLines/>
      <w:numPr>
        <w:ilvl w:val="8"/>
        <w:numId w:val="1"/>
      </w:numPr>
      <w:spacing w:before="40"/>
      <w:outlineLvl w:val="8"/>
    </w:pPr>
    <w:rPr>
      <w:rFonts w:ascii="Calibri Light" w:eastAsia="MS Gothi"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01FC4"/>
    <w:rPr>
      <w:rFonts w:ascii="Calibri Light" w:eastAsia="MS Gothi" w:hAnsi="Calibri Light" w:cs="Times New Roman"/>
      <w:color w:val="2E74B5"/>
      <w:sz w:val="32"/>
      <w:szCs w:val="32"/>
    </w:rPr>
  </w:style>
  <w:style w:type="character" w:customStyle="1" w:styleId="Heading2Char">
    <w:name w:val="Heading 2 Char"/>
    <w:basedOn w:val="DefaultParagraphFont"/>
    <w:link w:val="Heading2"/>
    <w:uiPriority w:val="99"/>
    <w:locked/>
    <w:rsid w:val="00101FC4"/>
    <w:rPr>
      <w:rFonts w:ascii="Calibri Light" w:eastAsia="MS Gothi"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101FC4"/>
    <w:rPr>
      <w:rFonts w:ascii="Calibri Light" w:eastAsia="MS Gothi" w:hAnsi="Calibri Light" w:cs="Times New Roman"/>
      <w:color w:val="1F4D78"/>
    </w:rPr>
  </w:style>
  <w:style w:type="character" w:customStyle="1" w:styleId="Heading4Char">
    <w:name w:val="Heading 4 Char"/>
    <w:basedOn w:val="DefaultParagraphFont"/>
    <w:link w:val="Heading4"/>
    <w:uiPriority w:val="99"/>
    <w:semiHidden/>
    <w:locked/>
    <w:rsid w:val="00101FC4"/>
    <w:rPr>
      <w:rFonts w:ascii="Calibri Light" w:eastAsia="MS Gothi" w:hAnsi="Calibri Light" w:cs="Times New Roman"/>
      <w:i/>
      <w:iCs/>
      <w:color w:val="2E74B5"/>
    </w:rPr>
  </w:style>
  <w:style w:type="character" w:customStyle="1" w:styleId="Heading5Char">
    <w:name w:val="Heading 5 Char"/>
    <w:basedOn w:val="DefaultParagraphFont"/>
    <w:link w:val="Heading5"/>
    <w:uiPriority w:val="99"/>
    <w:semiHidden/>
    <w:locked/>
    <w:rsid w:val="00101FC4"/>
    <w:rPr>
      <w:rFonts w:ascii="Calibri Light" w:eastAsia="MS Gothi" w:hAnsi="Calibri Light" w:cs="Times New Roman"/>
      <w:color w:val="2E74B5"/>
    </w:rPr>
  </w:style>
  <w:style w:type="character" w:customStyle="1" w:styleId="Heading6Char">
    <w:name w:val="Heading 6 Char"/>
    <w:basedOn w:val="DefaultParagraphFont"/>
    <w:link w:val="Heading6"/>
    <w:uiPriority w:val="99"/>
    <w:semiHidden/>
    <w:locked/>
    <w:rsid w:val="00101FC4"/>
    <w:rPr>
      <w:rFonts w:ascii="Calibri Light" w:eastAsia="MS Gothi" w:hAnsi="Calibri Light" w:cs="Times New Roman"/>
      <w:color w:val="1F4D78"/>
    </w:rPr>
  </w:style>
  <w:style w:type="character" w:customStyle="1" w:styleId="Heading7Char">
    <w:name w:val="Heading 7 Char"/>
    <w:basedOn w:val="DefaultParagraphFont"/>
    <w:link w:val="Heading7"/>
    <w:uiPriority w:val="99"/>
    <w:semiHidden/>
    <w:locked/>
    <w:rsid w:val="00101FC4"/>
    <w:rPr>
      <w:rFonts w:ascii="Calibri Light" w:eastAsia="MS Gothi" w:hAnsi="Calibri Light" w:cs="Times New Roman"/>
      <w:i/>
      <w:iCs/>
      <w:color w:val="1F4D78"/>
    </w:rPr>
  </w:style>
  <w:style w:type="character" w:customStyle="1" w:styleId="Heading8Char">
    <w:name w:val="Heading 8 Char"/>
    <w:basedOn w:val="DefaultParagraphFont"/>
    <w:link w:val="Heading8"/>
    <w:uiPriority w:val="99"/>
    <w:semiHidden/>
    <w:locked/>
    <w:rsid w:val="00101FC4"/>
    <w:rPr>
      <w:rFonts w:ascii="Calibri Light" w:eastAsia="MS Gothi"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101FC4"/>
    <w:rPr>
      <w:rFonts w:ascii="Calibri Light" w:eastAsia="MS Gothi" w:hAnsi="Calibri Light" w:cs="Times New Roman"/>
      <w:i/>
      <w:iCs/>
      <w:color w:val="272727"/>
      <w:sz w:val="21"/>
      <w:szCs w:val="21"/>
    </w:rPr>
  </w:style>
  <w:style w:type="paragraph" w:styleId="Title">
    <w:name w:val="Title"/>
    <w:basedOn w:val="Normal"/>
    <w:next w:val="Normal"/>
    <w:link w:val="TitleChar"/>
    <w:uiPriority w:val="99"/>
    <w:qFormat/>
    <w:rsid w:val="00101FC4"/>
    <w:pPr>
      <w:contextualSpacing/>
    </w:pPr>
    <w:rPr>
      <w:rFonts w:ascii="Calibri Light" w:eastAsia="MS Gothi" w:hAnsi="Calibri Light"/>
      <w:spacing w:val="-10"/>
      <w:kern w:val="28"/>
      <w:sz w:val="56"/>
      <w:szCs w:val="56"/>
    </w:rPr>
  </w:style>
  <w:style w:type="character" w:customStyle="1" w:styleId="TitleChar">
    <w:name w:val="Title Char"/>
    <w:basedOn w:val="DefaultParagraphFont"/>
    <w:link w:val="Title"/>
    <w:uiPriority w:val="99"/>
    <w:locked/>
    <w:rsid w:val="00101FC4"/>
    <w:rPr>
      <w:rFonts w:ascii="Calibri Light" w:eastAsia="MS Gothi" w:hAnsi="Calibri Light" w:cs="Times New Roman"/>
      <w:spacing w:val="-10"/>
      <w:kern w:val="28"/>
      <w:sz w:val="56"/>
      <w:szCs w:val="56"/>
    </w:rPr>
  </w:style>
  <w:style w:type="paragraph" w:styleId="IntenseQuote">
    <w:name w:val="Intense Quote"/>
    <w:basedOn w:val="Normal"/>
    <w:next w:val="Normal"/>
    <w:link w:val="IntenseQuoteChar"/>
    <w:uiPriority w:val="99"/>
    <w:qFormat/>
    <w:rsid w:val="008B00B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99"/>
    <w:locked/>
    <w:rsid w:val="008B00B0"/>
    <w:rPr>
      <w:rFonts w:cs="Times New Roman"/>
      <w:i/>
      <w:iCs/>
      <w:color w:val="5B9BD5"/>
    </w:rPr>
  </w:style>
  <w:style w:type="character" w:styleId="Hyperlink">
    <w:name w:val="Hyperlink"/>
    <w:basedOn w:val="DefaultParagraphFont"/>
    <w:uiPriority w:val="99"/>
    <w:rsid w:val="008B00B0"/>
    <w:rPr>
      <w:rFonts w:cs="Times New Roman"/>
      <w:color w:val="0563C1"/>
      <w:u w:val="single"/>
    </w:rPr>
  </w:style>
  <w:style w:type="paragraph" w:customStyle="1" w:styleId="Code">
    <w:name w:val="Code"/>
    <w:basedOn w:val="IntenseQuote"/>
    <w:uiPriority w:val="99"/>
    <w:rsid w:val="002B7C5C"/>
    <w:pPr>
      <w:pBdr>
        <w:top w:val="single" w:sz="4" w:space="10" w:color="000000"/>
        <w:left w:val="single" w:sz="4" w:space="4" w:color="000000"/>
        <w:bottom w:val="single" w:sz="4" w:space="10" w:color="000000"/>
        <w:right w:val="single" w:sz="4" w:space="4" w:color="000000"/>
      </w:pBdr>
      <w:shd w:val="clear" w:color="auto" w:fill="7F7F7F"/>
      <w:spacing w:before="120" w:after="120"/>
      <w:ind w:left="0" w:right="289"/>
      <w:jc w:val="left"/>
    </w:pPr>
    <w:rPr>
      <w:rFonts w:ascii="Consolas" w:hAnsi="Consolas"/>
      <w:i w:val="0"/>
      <w:color w:val="FFFFFF"/>
    </w:rPr>
  </w:style>
  <w:style w:type="paragraph" w:styleId="ListParagraph">
    <w:name w:val="List Paragraph"/>
    <w:basedOn w:val="Normal"/>
    <w:uiPriority w:val="99"/>
    <w:qFormat/>
    <w:rsid w:val="00BA4EA0"/>
    <w:pPr>
      <w:ind w:left="720"/>
      <w:contextualSpacing/>
    </w:pPr>
  </w:style>
  <w:style w:type="paragraph" w:styleId="Footer">
    <w:name w:val="footer"/>
    <w:basedOn w:val="Normal"/>
    <w:link w:val="FooterChar"/>
    <w:uiPriority w:val="99"/>
    <w:rsid w:val="00FF0A9A"/>
    <w:pPr>
      <w:tabs>
        <w:tab w:val="center" w:pos="4680"/>
        <w:tab w:val="right" w:pos="9360"/>
      </w:tabs>
    </w:pPr>
  </w:style>
  <w:style w:type="character" w:customStyle="1" w:styleId="FooterChar">
    <w:name w:val="Footer Char"/>
    <w:basedOn w:val="DefaultParagraphFont"/>
    <w:link w:val="Footer"/>
    <w:uiPriority w:val="99"/>
    <w:locked/>
    <w:rsid w:val="00FF0A9A"/>
    <w:rPr>
      <w:rFonts w:cs="Times New Roman"/>
    </w:rPr>
  </w:style>
  <w:style w:type="character" w:styleId="PageNumber">
    <w:name w:val="page number"/>
    <w:basedOn w:val="DefaultParagraphFont"/>
    <w:uiPriority w:val="99"/>
    <w:semiHidden/>
    <w:rsid w:val="00FF0A9A"/>
    <w:rPr>
      <w:rFonts w:cs="Times New Roman"/>
    </w:rPr>
  </w:style>
  <w:style w:type="paragraph" w:styleId="Header">
    <w:name w:val="header"/>
    <w:basedOn w:val="Normal"/>
    <w:link w:val="HeaderChar"/>
    <w:uiPriority w:val="99"/>
    <w:rsid w:val="00C444EC"/>
    <w:pPr>
      <w:tabs>
        <w:tab w:val="center" w:pos="4680"/>
        <w:tab w:val="right" w:pos="9360"/>
      </w:tabs>
    </w:pPr>
  </w:style>
  <w:style w:type="character" w:customStyle="1" w:styleId="HeaderChar">
    <w:name w:val="Header Char"/>
    <w:basedOn w:val="DefaultParagraphFont"/>
    <w:link w:val="Header"/>
    <w:uiPriority w:val="99"/>
    <w:locked/>
    <w:rsid w:val="00C444EC"/>
    <w:rPr>
      <w:rFonts w:cs="Times New Roman"/>
    </w:rPr>
  </w:style>
  <w:style w:type="paragraph" w:customStyle="1" w:styleId="url">
    <w:name w:val="url"/>
    <w:basedOn w:val="Code"/>
    <w:uiPriority w:val="99"/>
    <w:rsid w:val="00670FC2"/>
    <w:pPr>
      <w:shd w:val="clear" w:color="auto" w:fill="70AD47"/>
    </w:pPr>
  </w:style>
  <w:style w:type="table" w:styleId="TableGrid">
    <w:name w:val="Table Grid"/>
    <w:basedOn w:val="TableNormal"/>
    <w:uiPriority w:val="99"/>
    <w:rsid w:val="00FC65E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5Dark-Accent51">
    <w:name w:val="List Table 5 Dark - Accent 51"/>
    <w:uiPriority w:val="99"/>
    <w:rsid w:val="00E10F76"/>
    <w:rPr>
      <w:color w:val="FFFFFF"/>
      <w:sz w:val="20"/>
      <w:szCs w:val="20"/>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style>
  <w:style w:type="table" w:customStyle="1" w:styleId="ListTable5Dark-Accent61">
    <w:name w:val="List Table 5 Dark - Accent 61"/>
    <w:uiPriority w:val="99"/>
    <w:rsid w:val="008C71E1"/>
    <w:rPr>
      <w:color w:val="FFFFFF"/>
      <w:sz w:val="20"/>
      <w:szCs w:val="20"/>
    </w:rPr>
    <w:tblPr>
      <w:tblStyleRowBandSize w:val="1"/>
      <w:tblStyleColBandSize w:val="1"/>
      <w:tblInd w:w="0" w:type="dxa"/>
      <w:tblBorders>
        <w:top w:val="single" w:sz="24" w:space="0" w:color="70AD47"/>
        <w:left w:val="single" w:sz="24" w:space="0" w:color="70AD47"/>
        <w:bottom w:val="single" w:sz="24" w:space="0" w:color="70AD47"/>
        <w:right w:val="single" w:sz="24" w:space="0" w:color="70AD47"/>
      </w:tblBorders>
      <w:tblCellMar>
        <w:top w:w="0" w:type="dxa"/>
        <w:left w:w="108" w:type="dxa"/>
        <w:bottom w:w="0" w:type="dxa"/>
        <w:right w:w="108" w:type="dxa"/>
      </w:tblCellMar>
    </w:tblPr>
    <w:tcPr>
      <w:shd w:val="clear" w:color="auto" w:fill="70AD47"/>
    </w:tcPr>
  </w:style>
  <w:style w:type="table" w:customStyle="1" w:styleId="ListTable5Dark1">
    <w:name w:val="List Table 5 Dark1"/>
    <w:uiPriority w:val="99"/>
    <w:rsid w:val="008C71E1"/>
    <w:rPr>
      <w:color w:val="FFFFFF"/>
      <w:sz w:val="20"/>
      <w:szCs w:val="20"/>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31">
    <w:name w:val="List Table 5 Dark - Accent 31"/>
    <w:uiPriority w:val="99"/>
    <w:rsid w:val="008C71E1"/>
    <w:rPr>
      <w:color w:val="FFFFFF"/>
      <w:sz w:val="20"/>
      <w:szCs w:val="20"/>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style>
  <w:style w:type="table" w:customStyle="1" w:styleId="GridTable5Dark-Accent31">
    <w:name w:val="Grid Table 5 Dark - Accent 3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style>
  <w:style w:type="table" w:customStyle="1" w:styleId="GridTable5Dark1">
    <w:name w:val="Grid Table 5 Dark1"/>
    <w:uiPriority w:val="99"/>
    <w:rsid w:val="00B91253"/>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paragraph" w:styleId="HTMLPreformatted">
    <w:name w:val="HTML Preformatted"/>
    <w:basedOn w:val="Normal"/>
    <w:link w:val="HTMLPreformattedChar"/>
    <w:uiPriority w:val="99"/>
    <w:semiHidden/>
    <w:rsid w:val="005B1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B1E2A"/>
    <w:rPr>
      <w:rFonts w:ascii="Courier New" w:hAnsi="Courier New" w:cs="Courier New"/>
      <w:sz w:val="20"/>
      <w:szCs w:val="20"/>
    </w:rPr>
  </w:style>
  <w:style w:type="paragraph" w:styleId="BalloonText">
    <w:name w:val="Balloon Text"/>
    <w:basedOn w:val="Normal"/>
    <w:link w:val="BalloonTextChar"/>
    <w:uiPriority w:val="99"/>
    <w:semiHidden/>
    <w:rsid w:val="0042158F"/>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42158F"/>
    <w:rPr>
      <w:rFonts w:ascii="Lucida Grande" w:hAnsi="Lucida Grande" w:cs="Times New Roman"/>
      <w:sz w:val="18"/>
      <w:szCs w:val="18"/>
    </w:rPr>
  </w:style>
  <w:style w:type="table" w:customStyle="1" w:styleId="ListTable5Dark-Accent52">
    <w:name w:val="List Table 5 Dark - Accent 52"/>
    <w:uiPriority w:val="99"/>
    <w:rsid w:val="00CA02FA"/>
    <w:rPr>
      <w:color w:val="FFFFFF"/>
      <w:sz w:val="20"/>
      <w:szCs w:val="20"/>
    </w:rPr>
    <w:tblPr>
      <w:tblStyleRowBandSize w:val="1"/>
      <w:tblStyleColBandSize w:val="1"/>
      <w:tblInd w:w="0" w:type="dxa"/>
      <w:tblBorders>
        <w:top w:val="single" w:sz="24" w:space="0" w:color="4472C4"/>
        <w:left w:val="single" w:sz="24" w:space="0" w:color="4472C4"/>
        <w:bottom w:val="single" w:sz="24" w:space="0" w:color="4472C4"/>
        <w:right w:val="single" w:sz="24" w:space="0" w:color="4472C4"/>
      </w:tblBorders>
      <w:tblCellMar>
        <w:top w:w="0" w:type="dxa"/>
        <w:left w:w="108" w:type="dxa"/>
        <w:bottom w:w="0" w:type="dxa"/>
        <w:right w:w="108" w:type="dxa"/>
      </w:tblCellMar>
    </w:tblPr>
    <w:tcPr>
      <w:shd w:val="clear" w:color="auto" w:fill="4472C4"/>
    </w:tcPr>
  </w:style>
  <w:style w:type="table" w:customStyle="1" w:styleId="ListTable5Dark-Accent32">
    <w:name w:val="List Table 5 Dark - Accent 32"/>
    <w:uiPriority w:val="99"/>
    <w:rsid w:val="00CA02FA"/>
    <w:rPr>
      <w:color w:val="FFFFFF"/>
      <w:sz w:val="20"/>
      <w:szCs w:val="20"/>
    </w:rPr>
    <w:tblPr>
      <w:tblStyleRowBandSize w:val="1"/>
      <w:tblStyleColBandSize w:val="1"/>
      <w:tblInd w:w="0" w:type="dxa"/>
      <w:tblBorders>
        <w:top w:val="single" w:sz="24" w:space="0" w:color="A5A5A5"/>
        <w:left w:val="single" w:sz="24" w:space="0" w:color="A5A5A5"/>
        <w:bottom w:val="single" w:sz="24" w:space="0" w:color="A5A5A5"/>
        <w:right w:val="single" w:sz="24" w:space="0" w:color="A5A5A5"/>
      </w:tblBorders>
      <w:tblCellMar>
        <w:top w:w="0" w:type="dxa"/>
        <w:left w:w="108" w:type="dxa"/>
        <w:bottom w:w="0" w:type="dxa"/>
        <w:right w:w="108" w:type="dxa"/>
      </w:tblCellMar>
    </w:tblPr>
    <w:tcPr>
      <w:shd w:val="clear" w:color="auto" w:fill="A5A5A5"/>
    </w:tcPr>
  </w:style>
  <w:style w:type="table" w:customStyle="1" w:styleId="GridTable5DarkAccent1">
    <w:name w:val="Grid Table 5 Dark Accent 1"/>
    <w:uiPriority w:val="99"/>
    <w:rsid w:val="00C322F6"/>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style>
</w:styles>
</file>

<file path=word/webSettings.xml><?xml version="1.0" encoding="utf-8"?>
<w:webSettings xmlns:r="http://schemas.openxmlformats.org/officeDocument/2006/relationships" xmlns:w="http://schemas.openxmlformats.org/wordprocessingml/2006/main">
  <w:divs>
    <w:div w:id="1519925066">
      <w:marLeft w:val="0"/>
      <w:marRight w:val="0"/>
      <w:marTop w:val="0"/>
      <w:marBottom w:val="0"/>
      <w:divBdr>
        <w:top w:val="none" w:sz="0" w:space="0" w:color="auto"/>
        <w:left w:val="none" w:sz="0" w:space="0" w:color="auto"/>
        <w:bottom w:val="none" w:sz="0" w:space="0" w:color="auto"/>
        <w:right w:val="none" w:sz="0" w:space="0" w:color="auto"/>
      </w:divBdr>
    </w:div>
    <w:div w:id="1519925067">
      <w:marLeft w:val="0"/>
      <w:marRight w:val="0"/>
      <w:marTop w:val="0"/>
      <w:marBottom w:val="0"/>
      <w:divBdr>
        <w:top w:val="none" w:sz="0" w:space="0" w:color="auto"/>
        <w:left w:val="none" w:sz="0" w:space="0" w:color="auto"/>
        <w:bottom w:val="none" w:sz="0" w:space="0" w:color="auto"/>
        <w:right w:val="none" w:sz="0" w:space="0" w:color="auto"/>
      </w:divBdr>
    </w:div>
    <w:div w:id="1519925068">
      <w:marLeft w:val="0"/>
      <w:marRight w:val="0"/>
      <w:marTop w:val="0"/>
      <w:marBottom w:val="0"/>
      <w:divBdr>
        <w:top w:val="none" w:sz="0" w:space="0" w:color="auto"/>
        <w:left w:val="none" w:sz="0" w:space="0" w:color="auto"/>
        <w:bottom w:val="none" w:sz="0" w:space="0" w:color="auto"/>
        <w:right w:val="none" w:sz="0" w:space="0" w:color="auto"/>
      </w:divBdr>
    </w:div>
    <w:div w:id="1519925069">
      <w:marLeft w:val="0"/>
      <w:marRight w:val="0"/>
      <w:marTop w:val="0"/>
      <w:marBottom w:val="0"/>
      <w:divBdr>
        <w:top w:val="none" w:sz="0" w:space="0" w:color="auto"/>
        <w:left w:val="none" w:sz="0" w:space="0" w:color="auto"/>
        <w:bottom w:val="none" w:sz="0" w:space="0" w:color="auto"/>
        <w:right w:val="none" w:sz="0" w:space="0" w:color="auto"/>
      </w:divBdr>
    </w:div>
    <w:div w:id="1519925070">
      <w:marLeft w:val="0"/>
      <w:marRight w:val="0"/>
      <w:marTop w:val="0"/>
      <w:marBottom w:val="0"/>
      <w:divBdr>
        <w:top w:val="none" w:sz="0" w:space="0" w:color="auto"/>
        <w:left w:val="none" w:sz="0" w:space="0" w:color="auto"/>
        <w:bottom w:val="none" w:sz="0" w:space="0" w:color="auto"/>
        <w:right w:val="none" w:sz="0" w:space="0" w:color="auto"/>
      </w:divBdr>
    </w:div>
    <w:div w:id="1519925071">
      <w:marLeft w:val="0"/>
      <w:marRight w:val="0"/>
      <w:marTop w:val="0"/>
      <w:marBottom w:val="0"/>
      <w:divBdr>
        <w:top w:val="none" w:sz="0" w:space="0" w:color="auto"/>
        <w:left w:val="none" w:sz="0" w:space="0" w:color="auto"/>
        <w:bottom w:val="none" w:sz="0" w:space="0" w:color="auto"/>
        <w:right w:val="none" w:sz="0" w:space="0" w:color="auto"/>
      </w:divBdr>
    </w:div>
    <w:div w:id="1519925072">
      <w:marLeft w:val="0"/>
      <w:marRight w:val="0"/>
      <w:marTop w:val="0"/>
      <w:marBottom w:val="0"/>
      <w:divBdr>
        <w:top w:val="none" w:sz="0" w:space="0" w:color="auto"/>
        <w:left w:val="none" w:sz="0" w:space="0" w:color="auto"/>
        <w:bottom w:val="none" w:sz="0" w:space="0" w:color="auto"/>
        <w:right w:val="none" w:sz="0" w:space="0" w:color="auto"/>
      </w:divBdr>
    </w:div>
    <w:div w:id="1519925073">
      <w:marLeft w:val="0"/>
      <w:marRight w:val="0"/>
      <w:marTop w:val="0"/>
      <w:marBottom w:val="0"/>
      <w:divBdr>
        <w:top w:val="none" w:sz="0" w:space="0" w:color="auto"/>
        <w:left w:val="none" w:sz="0" w:space="0" w:color="auto"/>
        <w:bottom w:val="none" w:sz="0" w:space="0" w:color="auto"/>
        <w:right w:val="none" w:sz="0" w:space="0" w:color="auto"/>
      </w:divBdr>
    </w:div>
    <w:div w:id="1519925074">
      <w:marLeft w:val="0"/>
      <w:marRight w:val="0"/>
      <w:marTop w:val="0"/>
      <w:marBottom w:val="0"/>
      <w:divBdr>
        <w:top w:val="none" w:sz="0" w:space="0" w:color="auto"/>
        <w:left w:val="none" w:sz="0" w:space="0" w:color="auto"/>
        <w:bottom w:val="none" w:sz="0" w:space="0" w:color="auto"/>
        <w:right w:val="none" w:sz="0" w:space="0" w:color="auto"/>
      </w:divBdr>
    </w:div>
    <w:div w:id="151992507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108</TotalTime>
  <Pages>5</Pages>
  <Words>768</Words>
  <Characters>4614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cp:lastModifiedBy>
  <cp:revision>12</cp:revision>
  <cp:lastPrinted>2015-06-26T22:18:00Z</cp:lastPrinted>
  <dcterms:created xsi:type="dcterms:W3CDTF">2015-09-10T13:27:00Z</dcterms:created>
  <dcterms:modified xsi:type="dcterms:W3CDTF">2015-09-26T07:34:00Z</dcterms:modified>
</cp:coreProperties>
</file>